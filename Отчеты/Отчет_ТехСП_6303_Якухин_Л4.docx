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0F94E897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</w:t>
      </w:r>
      <w:r w:rsidR="00A71E08">
        <w:rPr>
          <w:color w:val="000000"/>
          <w:sz w:val="28"/>
          <w:szCs w:val="28"/>
        </w:rPr>
        <w:t>4</w:t>
      </w:r>
    </w:p>
    <w:p w14:paraId="54CCC53B" w14:textId="220E41ED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A71E08">
        <w:rPr>
          <w:color w:val="000000"/>
          <w:sz w:val="28"/>
          <w:szCs w:val="28"/>
        </w:rPr>
        <w:t xml:space="preserve">Разработка пользовательского интерфейса и взаимодействие с </w:t>
      </w:r>
      <w:r w:rsidR="00A71E08"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77777777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Якухин</w:t>
      </w:r>
      <w:proofErr w:type="spellEnd"/>
      <w:r>
        <w:rPr>
          <w:color w:val="000000"/>
          <w:sz w:val="28"/>
          <w:szCs w:val="28"/>
        </w:rPr>
        <w:t xml:space="preserve"> И</w:t>
      </w:r>
      <w:r w:rsidRPr="006C0D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14:paraId="138EEACA" w14:textId="2ACCF604" w:rsidR="00602513" w:rsidRDefault="00F27874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51638" w:history="1">
            <w:r w:rsidR="00602513" w:rsidRPr="00F839E5">
              <w:rPr>
                <w:rStyle w:val="af"/>
              </w:rPr>
              <w:t>Введение</w:t>
            </w:r>
            <w:r w:rsidR="00602513">
              <w:rPr>
                <w:webHidden/>
              </w:rPr>
              <w:tab/>
            </w:r>
            <w:r w:rsidR="00602513">
              <w:rPr>
                <w:webHidden/>
              </w:rPr>
              <w:fldChar w:fldCharType="begin"/>
            </w:r>
            <w:r w:rsidR="00602513">
              <w:rPr>
                <w:webHidden/>
              </w:rPr>
              <w:instrText xml:space="preserve"> PAGEREF _Toc199551638 \h </w:instrText>
            </w:r>
            <w:r w:rsidR="00602513">
              <w:rPr>
                <w:webHidden/>
              </w:rPr>
            </w:r>
            <w:r w:rsidR="00602513">
              <w:rPr>
                <w:webHidden/>
              </w:rPr>
              <w:fldChar w:fldCharType="separate"/>
            </w:r>
            <w:r w:rsidR="00602513">
              <w:rPr>
                <w:webHidden/>
              </w:rPr>
              <w:t>3</w:t>
            </w:r>
            <w:r w:rsidR="00602513">
              <w:rPr>
                <w:webHidden/>
              </w:rPr>
              <w:fldChar w:fldCharType="end"/>
            </w:r>
          </w:hyperlink>
        </w:p>
        <w:p w14:paraId="6CD20C64" w14:textId="143B14B7" w:rsidR="00602513" w:rsidRDefault="00602513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51639" w:history="1">
            <w:r w:rsidRPr="00F839E5">
              <w:rPr>
                <w:rStyle w:val="af"/>
              </w:rPr>
              <w:t>1 Разработка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_Toc199551639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323D55" w14:textId="128FBCF8" w:rsidR="00602513" w:rsidRDefault="00602513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51640" w:history="1">
            <w:r w:rsidRPr="00F839E5">
              <w:rPr>
                <w:rStyle w:val="af"/>
              </w:rPr>
              <w:t>2 Настройка взаимодействия с сервером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_Toc199551640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67BA07" w14:textId="0D32700E" w:rsidR="00602513" w:rsidRDefault="00602513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51641" w:history="1">
            <w:r w:rsidRPr="00F839E5">
              <w:rPr>
                <w:rStyle w:val="af"/>
              </w:rPr>
              <w:t>3 Работа с аутентификацией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_Toc199551641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585159" w14:textId="15B2A0A1" w:rsidR="00602513" w:rsidRDefault="00602513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51642" w:history="1">
            <w:r w:rsidRPr="00F839E5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_Toc199551642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357CA6" w14:textId="3BE12932" w:rsidR="00602513" w:rsidRDefault="00602513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51643" w:history="1">
            <w:r w:rsidRPr="00F839E5">
              <w:rPr>
                <w:rStyle w:val="af"/>
                <w:noProof/>
              </w:rPr>
              <w:t xml:space="preserve">Ссылка на </w:t>
            </w:r>
            <w:r w:rsidRPr="00F839E5">
              <w:rPr>
                <w:rStyle w:val="af"/>
                <w:noProof/>
                <w:lang w:val="en-US"/>
              </w:rPr>
              <w:t>GitHub</w:t>
            </w:r>
            <w:r w:rsidRPr="00F839E5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_Toc199551643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EAC8" w14:textId="3D93A9D5" w:rsidR="00602513" w:rsidRDefault="00602513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51644" w:history="1">
            <w:r w:rsidRPr="00F839E5">
              <w:rPr>
                <w:rStyle w:val="af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_Toc199551644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6AEBE0" w14:textId="6EC850A7" w:rsidR="00602513" w:rsidRDefault="00602513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51645" w:history="1">
            <w:r w:rsidRPr="00F839E5">
              <w:rPr>
                <w:rStyle w:val="af"/>
                <w:noProof/>
              </w:rPr>
              <w:t>Страница</w:t>
            </w:r>
            <w:r w:rsidRPr="00F839E5">
              <w:rPr>
                <w:rStyle w:val="af"/>
                <w:noProof/>
                <w:lang w:val="en-US"/>
              </w:rPr>
              <w:t xml:space="preserve"> </w:t>
            </w:r>
            <w:r w:rsidRPr="00F839E5">
              <w:rPr>
                <w:rStyle w:val="af"/>
                <w:noProof/>
              </w:rPr>
              <w:t>обучения</w:t>
            </w:r>
            <w:r w:rsidRPr="00F839E5">
              <w:rPr>
                <w:rStyle w:val="af"/>
                <w:noProof/>
                <w:lang w:val="en-US"/>
              </w:rPr>
              <w:t xml:space="preserve"> card-learn.html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B575" w14:textId="1C6C64FB" w:rsidR="00602513" w:rsidRDefault="00602513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51646" w:history="1">
            <w:r w:rsidRPr="00F839E5">
              <w:rPr>
                <w:rStyle w:val="af"/>
                <w:noProof/>
                <w:lang w:val="en-US"/>
              </w:rPr>
              <w:t xml:space="preserve">React </w:t>
            </w:r>
            <w:r w:rsidRPr="00F839E5">
              <w:rPr>
                <w:rStyle w:val="af"/>
                <w:noProof/>
              </w:rPr>
              <w:t>компонент</w:t>
            </w:r>
            <w:r w:rsidRPr="00F839E5">
              <w:rPr>
                <w:rStyle w:val="af"/>
                <w:noProof/>
                <w:lang w:val="en-US"/>
              </w:rPr>
              <w:t xml:space="preserve"> Learn.jsx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2929357A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51638"/>
      <w:r>
        <w:lastRenderedPageBreak/>
        <w:t>Введение</w:t>
      </w:r>
      <w:bookmarkEnd w:id="11"/>
    </w:p>
    <w:p w14:paraId="6B7C0F26" w14:textId="320FBFBB" w:rsidR="001E3949" w:rsidRDefault="001E3949" w:rsidP="001E3949">
      <w:pPr>
        <w:pStyle w:val="1-"/>
      </w:pPr>
      <w:r>
        <w:rPr>
          <w:lang w:val="en-US"/>
        </w:rPr>
        <w:t>Cardiogram</w:t>
      </w:r>
      <w:r w:rsidRPr="001E3949">
        <w:t xml:space="preserve"> – </w:t>
      </w:r>
      <w:r>
        <w:t>приложение с увлекательной игрой для запоминания английских слов с помощью карточек.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React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контенеризованы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76305D9F" w14:textId="2CAF7201" w:rsidR="001E3949" w:rsidRDefault="001E3949" w:rsidP="001E3949">
      <w:pPr>
        <w:pStyle w:val="1-"/>
      </w:pPr>
      <w:r>
        <w:t>Учебный проект разработан с целью демонстрации навыков работы с базой данных</w:t>
      </w:r>
      <w:r w:rsidR="006E09DA">
        <w:t xml:space="preserve"> и</w:t>
      </w:r>
      <w:r>
        <w:t xml:space="preserve"> </w:t>
      </w:r>
      <w:r w:rsidR="006E09DA">
        <w:t xml:space="preserve">инструментами серверной и клиентской разработки, проектирования структуры приложений и </w:t>
      </w:r>
      <w:r w:rsidR="006E09DA">
        <w:rPr>
          <w:lang w:val="en-US"/>
        </w:rPr>
        <w:t>API</w:t>
      </w:r>
      <w:r w:rsidR="006E09DA">
        <w:t xml:space="preserve">, контейнеризации. </w:t>
      </w:r>
    </w:p>
    <w:p w14:paraId="0FF48B82" w14:textId="66A43330" w:rsidR="00EA21E9" w:rsidRPr="00EA21E9" w:rsidRDefault="00EA21E9" w:rsidP="001E3949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750F87B6" w14:textId="0C80DFF3" w:rsidR="007C4D97" w:rsidRDefault="004F7584" w:rsidP="00214752">
      <w:pPr>
        <w:pStyle w:val="1"/>
      </w:pPr>
      <w:bookmarkStart w:id="12" w:name="_Toc199551639"/>
      <w:r>
        <w:lastRenderedPageBreak/>
        <w:t xml:space="preserve">Разработка </w:t>
      </w:r>
      <w:r w:rsidR="0042159A">
        <w:t>пользовательского интерфейса</w:t>
      </w:r>
      <w:bookmarkEnd w:id="12"/>
    </w:p>
    <w:p w14:paraId="2E0322A4" w14:textId="61A1CFF4" w:rsidR="004F7584" w:rsidRDefault="004F7584" w:rsidP="004F7584">
      <w:pPr>
        <w:pStyle w:val="1-"/>
      </w:pPr>
      <w:r>
        <w:t xml:space="preserve">Для создания пользовательского интерфейса в программе </w:t>
      </w:r>
      <w:r>
        <w:rPr>
          <w:lang w:val="en-US"/>
        </w:rPr>
        <w:t>Photoshop</w:t>
      </w:r>
      <w:r>
        <w:t xml:space="preserve"> были выполнены макеты главной страницы, страниц профиля, колод, карточек пользователя, выбора карточки и обучения. На рисунке 1 приведен скриншот </w:t>
      </w:r>
      <w:r w:rsidR="0042159A">
        <w:t>макета главной страницы</w:t>
      </w:r>
      <w:r w:rsidR="0042159A">
        <w:rPr>
          <w:lang w:val="en-US"/>
        </w:rPr>
        <w:t>.</w:t>
      </w:r>
    </w:p>
    <w:p w14:paraId="691F816F" w14:textId="6997EBC8" w:rsidR="0042159A" w:rsidRDefault="0042159A" w:rsidP="0042159A">
      <w:pPr>
        <w:pStyle w:val="-"/>
      </w:pPr>
      <w:r w:rsidRPr="0042159A">
        <w:drawing>
          <wp:inline distT="0" distB="0" distL="0" distR="0" wp14:anchorId="043D46DB" wp14:editId="378687EA">
            <wp:extent cx="5939790" cy="3220720"/>
            <wp:effectExtent l="0" t="0" r="3810" b="0"/>
            <wp:docPr id="110447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8DC" w14:textId="37806806" w:rsidR="0042159A" w:rsidRPr="0042159A" w:rsidRDefault="0042159A" w:rsidP="0042159A">
      <w:pPr>
        <w:pStyle w:val="-"/>
      </w:pPr>
      <w:r>
        <w:t xml:space="preserve">Рисунок 1 – макет главной страницы приложения в </w:t>
      </w:r>
      <w:r>
        <w:rPr>
          <w:lang w:val="en-US"/>
        </w:rPr>
        <w:t>Photoshop</w:t>
      </w:r>
    </w:p>
    <w:p w14:paraId="612603EC" w14:textId="479E71EA" w:rsidR="0042159A" w:rsidRPr="004F15A9" w:rsidRDefault="0042159A" w:rsidP="004F7584">
      <w:pPr>
        <w:pStyle w:val="1-"/>
      </w:pPr>
      <w:r>
        <w:t xml:space="preserve">После создания макетов они были перенесены в формат </w:t>
      </w:r>
      <w:r>
        <w:rPr>
          <w:lang w:val="en-US"/>
        </w:rPr>
        <w:t>html</w:t>
      </w:r>
      <w:r w:rsidRPr="0042159A">
        <w:t>/</w:t>
      </w:r>
      <w:proofErr w:type="spellStart"/>
      <w:r>
        <w:rPr>
          <w:lang w:val="en-US"/>
        </w:rPr>
        <w:t>css</w:t>
      </w:r>
      <w:proofErr w:type="spellEnd"/>
      <w:r>
        <w:t xml:space="preserve"> для последующей интеграции в </w:t>
      </w:r>
      <w:r>
        <w:rPr>
          <w:lang w:val="en-US"/>
        </w:rPr>
        <w:t>React</w:t>
      </w:r>
      <w:r>
        <w:t xml:space="preserve">. Пример страницы обучения </w:t>
      </w:r>
      <w:r w:rsidR="004F15A9">
        <w:t>в формате</w:t>
      </w:r>
      <w:r>
        <w:t xml:space="preserve"> </w:t>
      </w:r>
      <w:r>
        <w:rPr>
          <w:lang w:val="en-US"/>
        </w:rPr>
        <w:t>html</w:t>
      </w:r>
      <w:r>
        <w:t xml:space="preserve"> приведен в приложении Б.</w:t>
      </w:r>
    </w:p>
    <w:p w14:paraId="055B5DDC" w14:textId="7ADEA260" w:rsidR="0042159A" w:rsidRDefault="004F15A9" w:rsidP="004F7584">
      <w:pPr>
        <w:pStyle w:val="1-"/>
      </w:pPr>
      <w:r>
        <w:t xml:space="preserve">Также помимо вышеперечисленных шаблонов в </w:t>
      </w:r>
      <w:r>
        <w:rPr>
          <w:lang w:val="en-US"/>
        </w:rPr>
        <w:t>html</w:t>
      </w:r>
      <w:r w:rsidRPr="004F15A9">
        <w:t xml:space="preserve"> </w:t>
      </w:r>
      <w:r>
        <w:t>были созданы страницы с формами для обработки данных, а именно страницы регистрации, входа, смены пароля, редактирования данных пользователя. Все эти страницы создавались по одному шаблону с изменением полей формы. Пример страницы с формой представлен на рисунке 2.</w:t>
      </w:r>
    </w:p>
    <w:p w14:paraId="365E9992" w14:textId="5616F5C4" w:rsidR="004F15A9" w:rsidRDefault="004F15A9" w:rsidP="004F15A9">
      <w:pPr>
        <w:pStyle w:val="-"/>
      </w:pPr>
      <w:r>
        <w:rPr>
          <w:noProof/>
        </w:rPr>
        <w:lastRenderedPageBreak/>
        <w:drawing>
          <wp:inline distT="0" distB="0" distL="0" distR="0" wp14:anchorId="49DF31A6" wp14:editId="56693661">
            <wp:extent cx="5939790" cy="3150870"/>
            <wp:effectExtent l="0" t="0" r="3810" b="0"/>
            <wp:docPr id="157841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18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555D" w14:textId="32AE8F29" w:rsidR="004F15A9" w:rsidRPr="004F15A9" w:rsidRDefault="004F15A9" w:rsidP="004F15A9">
      <w:pPr>
        <w:pStyle w:val="-"/>
      </w:pPr>
      <w:r>
        <w:t>Рисунок 2 – Скриншот страницы смены пароля</w:t>
      </w:r>
    </w:p>
    <w:p w14:paraId="627A8DE3" w14:textId="362E0D08" w:rsidR="004633B5" w:rsidRDefault="004F15A9" w:rsidP="004633B5">
      <w:pPr>
        <w:pStyle w:val="1"/>
      </w:pPr>
      <w:bookmarkStart w:id="13" w:name="_Toc199551640"/>
      <w:r>
        <w:lastRenderedPageBreak/>
        <w:t>Настройка взаимодействия с сервером</w:t>
      </w:r>
      <w:bookmarkEnd w:id="13"/>
    </w:p>
    <w:p w14:paraId="3F1B381A" w14:textId="02243F07" w:rsidR="004F15A9" w:rsidRDefault="004F15A9" w:rsidP="004F15A9">
      <w:pPr>
        <w:pStyle w:val="1-"/>
      </w:pPr>
      <w:r>
        <w:t xml:space="preserve">После создания всех </w:t>
      </w:r>
      <w:r>
        <w:rPr>
          <w:lang w:val="en-US"/>
        </w:rPr>
        <w:t>html</w:t>
      </w:r>
      <w:r>
        <w:t xml:space="preserve"> шаблонов они были преобразованы в </w:t>
      </w:r>
      <w:r>
        <w:rPr>
          <w:lang w:val="en-US"/>
        </w:rPr>
        <w:t>React</w:t>
      </w:r>
      <w:r w:rsidRPr="004F15A9">
        <w:t xml:space="preserve"> </w:t>
      </w:r>
      <w:r>
        <w:t xml:space="preserve">компоненты. Стили из </w:t>
      </w:r>
      <w:r w:rsidR="00DC1EDE">
        <w:t>.</w:t>
      </w:r>
      <w:proofErr w:type="spellStart"/>
      <w:r>
        <w:rPr>
          <w:lang w:val="en-US"/>
        </w:rPr>
        <w:t>css</w:t>
      </w:r>
      <w:proofErr w:type="spellEnd"/>
      <w:r w:rsidRPr="00DC1EDE">
        <w:t xml:space="preserve"> </w:t>
      </w:r>
      <w:r>
        <w:t xml:space="preserve">файлов были перенесены </w:t>
      </w:r>
      <w:proofErr w:type="gramStart"/>
      <w:r>
        <w:t xml:space="preserve">в </w:t>
      </w:r>
      <w:r w:rsidR="00DC1EDE">
        <w:t>.</w:t>
      </w:r>
      <w:proofErr w:type="gramEnd"/>
      <w:r w:rsidR="00DC1EDE">
        <w:rPr>
          <w:lang w:val="en-US"/>
        </w:rPr>
        <w:t>module</w:t>
      </w:r>
      <w:r w:rsidR="00DC1EDE" w:rsidRPr="00DC1EDE">
        <w:t>.</w:t>
      </w:r>
      <w:proofErr w:type="spellStart"/>
      <w:r w:rsidR="00DC1EDE">
        <w:rPr>
          <w:lang w:val="en-US"/>
        </w:rPr>
        <w:t>css</w:t>
      </w:r>
      <w:proofErr w:type="spellEnd"/>
      <w:r w:rsidR="00DC1EDE">
        <w:t xml:space="preserve"> файлы и правильно подключены в </w:t>
      </w:r>
      <w:r w:rsidR="00DC1EDE">
        <w:rPr>
          <w:lang w:val="en-US"/>
        </w:rPr>
        <w:t>React</w:t>
      </w:r>
      <w:r w:rsidR="00DC1EDE">
        <w:t xml:space="preserve">. Следующим шагом было налажено взаимодействие клиентского приложения с серверным. В </w:t>
      </w:r>
      <w:r w:rsidR="00DC1EDE">
        <w:rPr>
          <w:lang w:val="en-US"/>
        </w:rPr>
        <w:t>React</w:t>
      </w:r>
      <w:r w:rsidR="00DC1EDE">
        <w:t xml:space="preserve"> компонентах запросы к серверу посылаются </w:t>
      </w:r>
      <w:r w:rsidR="00DC1EDE">
        <w:t xml:space="preserve">с помощью библиотеки </w:t>
      </w:r>
      <w:proofErr w:type="spellStart"/>
      <w:r w:rsidR="00DC1EDE">
        <w:rPr>
          <w:lang w:val="en-US"/>
        </w:rPr>
        <w:t>axios</w:t>
      </w:r>
      <w:proofErr w:type="spellEnd"/>
      <w:r w:rsidR="00DC1EDE">
        <w:t xml:space="preserve">. Данные с сервера попадают в клиентское приложение и динамически </w:t>
      </w:r>
      <w:proofErr w:type="spellStart"/>
      <w:r w:rsidR="00DC1EDE">
        <w:t>отрисовываются</w:t>
      </w:r>
      <w:proofErr w:type="spellEnd"/>
      <w:r w:rsidR="00DC1EDE">
        <w:t xml:space="preserve"> на страницах.</w:t>
      </w:r>
      <w:r w:rsidR="00EA651A">
        <w:t xml:space="preserve"> </w:t>
      </w:r>
      <w:r w:rsidR="00DC1EDE">
        <w:t xml:space="preserve">Пример </w:t>
      </w:r>
      <w:r w:rsidR="00DC1EDE">
        <w:rPr>
          <w:lang w:val="en-US"/>
        </w:rPr>
        <w:t>React</w:t>
      </w:r>
      <w:r w:rsidR="00DC1EDE" w:rsidRPr="00DC1EDE">
        <w:t xml:space="preserve"> </w:t>
      </w:r>
      <w:r w:rsidR="00DC1EDE">
        <w:t>компонента с запросом к серверу и динамическим обновлением страницы приведен в приложении Б. На рисунке 3 представлена страница с изображением и текстом, полученными от сервера.</w:t>
      </w:r>
    </w:p>
    <w:p w14:paraId="0BDCA75C" w14:textId="17C0DC31" w:rsidR="00DC1EDE" w:rsidRDefault="00DC1EDE" w:rsidP="00DC1EDE">
      <w:pPr>
        <w:pStyle w:val="-"/>
      </w:pPr>
      <w:r>
        <w:rPr>
          <w:noProof/>
        </w:rPr>
        <w:drawing>
          <wp:inline distT="0" distB="0" distL="0" distR="0" wp14:anchorId="5CCC0DE7" wp14:editId="2A631BD2">
            <wp:extent cx="5939790" cy="3020695"/>
            <wp:effectExtent l="0" t="0" r="3810" b="8255"/>
            <wp:docPr id="1103668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68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C0A9" w14:textId="6321FB40" w:rsidR="00DC1EDE" w:rsidRDefault="00DC1EDE" w:rsidP="00DC1EDE">
      <w:pPr>
        <w:pStyle w:val="-"/>
        <w:rPr>
          <w:lang w:val="en-US"/>
        </w:rPr>
      </w:pPr>
      <w:r>
        <w:t xml:space="preserve">Рисунок 3 – Скриншот страницы с колодами, на которой </w:t>
      </w:r>
      <w:r w:rsidR="00EA651A">
        <w:t>данные</w:t>
      </w:r>
      <w:r>
        <w:t xml:space="preserve"> загружаются с сервера</w:t>
      </w:r>
    </w:p>
    <w:p w14:paraId="5FFF47C5" w14:textId="7C09D098" w:rsidR="00EA651A" w:rsidRDefault="00EA651A" w:rsidP="00EA651A">
      <w:pPr>
        <w:pStyle w:val="1"/>
      </w:pPr>
      <w:bookmarkStart w:id="14" w:name="_Toc199551641"/>
      <w:r>
        <w:lastRenderedPageBreak/>
        <w:t>Работа с аутентификацией</w:t>
      </w:r>
      <w:bookmarkEnd w:id="14"/>
    </w:p>
    <w:p w14:paraId="426CF0E2" w14:textId="60686F55" w:rsidR="00EA651A" w:rsidRPr="00EA651A" w:rsidRDefault="00EA651A" w:rsidP="00EA651A">
      <w:pPr>
        <w:pStyle w:val="1-"/>
      </w:pPr>
      <w:r>
        <w:t xml:space="preserve">Когда пользователь регистрируется в приложении или входит в свой аккаунт, сервер создает для него </w:t>
      </w:r>
      <w:r>
        <w:rPr>
          <w:lang w:val="en-US"/>
        </w:rPr>
        <w:t>JWT</w:t>
      </w:r>
      <w:r>
        <w:t xml:space="preserve"> токены и сохраняет их в </w:t>
      </w:r>
      <w:r>
        <w:rPr>
          <w:lang w:val="en-US"/>
        </w:rPr>
        <w:t>Cookie</w:t>
      </w:r>
      <w:r w:rsidRPr="00EA651A">
        <w:t xml:space="preserve"> </w:t>
      </w:r>
      <w:r>
        <w:t>файлы</w:t>
      </w:r>
    </w:p>
    <w:p w14:paraId="1988C056" w14:textId="2BE14525" w:rsidR="00EA651A" w:rsidRDefault="00EA651A" w:rsidP="00EA651A">
      <w:pPr>
        <w:pStyle w:val="1-"/>
      </w:pPr>
      <w:r>
        <w:rPr>
          <w:lang w:val="en-US"/>
        </w:rPr>
        <w:t>Axios</w:t>
      </w:r>
      <w:r w:rsidRPr="00EA651A">
        <w:t xml:space="preserve"> </w:t>
      </w:r>
      <w:r>
        <w:t xml:space="preserve">запросы используют </w:t>
      </w:r>
      <w:r>
        <w:rPr>
          <w:lang w:val="en-US"/>
        </w:rPr>
        <w:t>Cookie</w:t>
      </w:r>
      <w:r w:rsidRPr="00EA651A">
        <w:t xml:space="preserve"> </w:t>
      </w:r>
      <w:r>
        <w:t xml:space="preserve">файлы созданные сервером для получения доступа к защищенным </w:t>
      </w:r>
      <w:proofErr w:type="spellStart"/>
      <w:r>
        <w:t>эндпоинтам</w:t>
      </w:r>
      <w:proofErr w:type="spellEnd"/>
      <w:r>
        <w:t>.</w:t>
      </w:r>
      <w:r w:rsidR="00602513">
        <w:t xml:space="preserve"> Так как клиентская и серверная части приложения находятся на разных доменах, необходимо провести дополнительную настройку сервера, чтобы сделать такие запросы возможными.</w:t>
      </w:r>
    </w:p>
    <w:p w14:paraId="696F4704" w14:textId="6EA910F5" w:rsidR="00602513" w:rsidRPr="00602513" w:rsidRDefault="00602513" w:rsidP="00EA651A">
      <w:pPr>
        <w:pStyle w:val="1-"/>
      </w:pPr>
      <w:r>
        <w:t xml:space="preserve">Для разрешения запросов с других доменов на сервере была установлена библиотека </w:t>
      </w:r>
      <w:proofErr w:type="spellStart"/>
      <w:r>
        <w:rPr>
          <w:lang w:val="en-US"/>
        </w:rPr>
        <w:t>corsheaders</w:t>
      </w:r>
      <w:proofErr w:type="spellEnd"/>
      <w:r w:rsidRPr="00602513">
        <w:t xml:space="preserve"> </w:t>
      </w:r>
      <w:r>
        <w:t xml:space="preserve">и добавлены в </w:t>
      </w:r>
      <w:r>
        <w:rPr>
          <w:lang w:val="en-US"/>
        </w:rPr>
        <w:t>settings</w:t>
      </w:r>
      <w:r w:rsidRPr="00602513">
        <w:t>.</w:t>
      </w:r>
      <w:proofErr w:type="spellStart"/>
      <w:r>
        <w:rPr>
          <w:lang w:val="en-US"/>
        </w:rPr>
        <w:t>py</w:t>
      </w:r>
      <w:proofErr w:type="spellEnd"/>
      <w:r w:rsidRPr="00602513">
        <w:t xml:space="preserve"> </w:t>
      </w:r>
      <w:r>
        <w:t xml:space="preserve">параметры </w:t>
      </w:r>
      <w:r>
        <w:rPr>
          <w:lang w:val="en-US"/>
        </w:rPr>
        <w:t>CORS</w:t>
      </w:r>
      <w:r w:rsidRPr="00602513">
        <w:t>_</w:t>
      </w:r>
      <w:r>
        <w:rPr>
          <w:lang w:val="en-US"/>
        </w:rPr>
        <w:t>ALLOWED</w:t>
      </w:r>
      <w:r w:rsidRPr="00602513">
        <w:t>_</w:t>
      </w:r>
      <w:r>
        <w:rPr>
          <w:lang w:val="en-US"/>
        </w:rPr>
        <w:t>ORIGINS</w:t>
      </w:r>
      <w:r w:rsidRPr="00602513">
        <w:t xml:space="preserve"> </w:t>
      </w:r>
      <w:r>
        <w:t xml:space="preserve">и </w:t>
      </w:r>
      <w:r>
        <w:rPr>
          <w:lang w:val="en-US"/>
        </w:rPr>
        <w:t>CORS</w:t>
      </w:r>
      <w:r w:rsidRPr="00602513">
        <w:t>_</w:t>
      </w:r>
      <w:r>
        <w:rPr>
          <w:lang w:val="en-US"/>
        </w:rPr>
        <w:t>ALLOW</w:t>
      </w:r>
      <w:r w:rsidRPr="00602513">
        <w:t>_</w:t>
      </w:r>
      <w:r>
        <w:rPr>
          <w:lang w:val="en-US"/>
        </w:rPr>
        <w:t>CREDENTIALS</w:t>
      </w:r>
      <w:r w:rsidRPr="00602513">
        <w:t xml:space="preserve">. </w:t>
      </w:r>
      <w:r>
        <w:t xml:space="preserve">Теперь </w:t>
      </w:r>
      <w:proofErr w:type="spellStart"/>
      <w:r>
        <w:rPr>
          <w:lang w:val="en-US"/>
        </w:rPr>
        <w:t>axios</w:t>
      </w:r>
      <w:proofErr w:type="spellEnd"/>
      <w:r>
        <w:t xml:space="preserve"> запросы с клиента с параметром </w:t>
      </w:r>
      <w:proofErr w:type="spellStart"/>
      <w:r>
        <w:rPr>
          <w:lang w:val="en-US"/>
        </w:rPr>
        <w:t>withCredentials</w:t>
      </w:r>
      <w:proofErr w:type="spellEnd"/>
      <w:r w:rsidRPr="00602513">
        <w:t>:</w:t>
      </w:r>
      <w:r>
        <w:t xml:space="preserve"> </w:t>
      </w:r>
      <w:r>
        <w:rPr>
          <w:lang w:val="en-US"/>
        </w:rPr>
        <w:t>true</w:t>
      </w:r>
      <w:r w:rsidRPr="00602513">
        <w:t xml:space="preserve"> </w:t>
      </w:r>
      <w:r>
        <w:t xml:space="preserve">будут корректно обработаны вместе с </w:t>
      </w:r>
      <w:r>
        <w:rPr>
          <w:lang w:val="en-US"/>
        </w:rPr>
        <w:t>Cookie</w:t>
      </w:r>
      <w:r w:rsidRPr="00602513">
        <w:t xml:space="preserve"> </w:t>
      </w:r>
      <w:r>
        <w:t>файлами.</w:t>
      </w:r>
    </w:p>
    <w:p w14:paraId="29202381" w14:textId="3F7C6CB0" w:rsidR="00EA21E9" w:rsidRDefault="00EA21E9" w:rsidP="00EA21E9">
      <w:pPr>
        <w:pStyle w:val="afc"/>
      </w:pPr>
      <w:bookmarkStart w:id="15" w:name="_Toc199551642"/>
      <w:r>
        <w:lastRenderedPageBreak/>
        <w:t>Приложение А</w:t>
      </w:r>
      <w:bookmarkEnd w:id="15"/>
    </w:p>
    <w:p w14:paraId="4D79C714" w14:textId="68352659" w:rsidR="00EA21E9" w:rsidRPr="008460C4" w:rsidRDefault="00EA21E9" w:rsidP="00EA21E9">
      <w:pPr>
        <w:pStyle w:val="24"/>
      </w:pPr>
      <w:bookmarkStart w:id="16" w:name="_Toc199551643"/>
      <w:r>
        <w:t xml:space="preserve">Ссылка на </w:t>
      </w:r>
      <w:r>
        <w:rPr>
          <w:lang w:val="en-US"/>
        </w:rPr>
        <w:t>GitHub</w:t>
      </w:r>
      <w:r w:rsidRPr="008460C4">
        <w:t xml:space="preserve"> </w:t>
      </w:r>
      <w:r>
        <w:t>с проектом</w:t>
      </w:r>
      <w:bookmarkEnd w:id="16"/>
    </w:p>
    <w:p w14:paraId="40A7C256" w14:textId="06DA2EB0" w:rsidR="00EA21E9" w:rsidRPr="0021466E" w:rsidRDefault="0021466E" w:rsidP="00EA21E9">
      <w:pPr>
        <w:pStyle w:val="1-"/>
        <w:rPr>
          <w:lang w:val="en-US"/>
        </w:rPr>
      </w:pPr>
      <w:r w:rsidRPr="0021466E">
        <w:rPr>
          <w:lang w:val="en-US"/>
        </w:rPr>
        <w:t>https://github.com/BruhMano/CardioGram.git</w:t>
      </w:r>
    </w:p>
    <w:p w14:paraId="26363CA3" w14:textId="652E1DB9" w:rsidR="0021466E" w:rsidRDefault="0021466E" w:rsidP="0021466E">
      <w:pPr>
        <w:pStyle w:val="afc"/>
      </w:pPr>
      <w:bookmarkStart w:id="17" w:name="_Toc199551644"/>
      <w:r>
        <w:lastRenderedPageBreak/>
        <w:t>Приложение Б</w:t>
      </w:r>
      <w:bookmarkEnd w:id="17"/>
    </w:p>
    <w:p w14:paraId="0D4B8914" w14:textId="2AE7998A" w:rsidR="00EA651A" w:rsidRDefault="00EA651A" w:rsidP="00EA651A">
      <w:pPr>
        <w:pStyle w:val="24"/>
        <w:rPr>
          <w:rFonts w:ascii="Consolas" w:hAnsi="Consolas"/>
          <w:sz w:val="19"/>
          <w:szCs w:val="19"/>
          <w:lang w:val="en-US"/>
        </w:rPr>
      </w:pPr>
      <w:bookmarkStart w:id="18" w:name="_Toc199551645"/>
      <w:r>
        <w:t>Страница</w:t>
      </w:r>
      <w:r w:rsidRPr="00EA651A">
        <w:rPr>
          <w:lang w:val="en-US"/>
        </w:rPr>
        <w:t xml:space="preserve"> </w:t>
      </w:r>
      <w:r>
        <w:t>обучения</w:t>
      </w:r>
      <w:r w:rsidRPr="00EA651A">
        <w:rPr>
          <w:lang w:val="en-US"/>
        </w:rPr>
        <w:t xml:space="preserve"> </w:t>
      </w:r>
      <w:r>
        <w:rPr>
          <w:lang w:val="en-US"/>
        </w:rPr>
        <w:t>card</w:t>
      </w:r>
      <w:r w:rsidRPr="00EA651A">
        <w:rPr>
          <w:lang w:val="en-US"/>
        </w:rPr>
        <w:t>-</w:t>
      </w:r>
      <w:r>
        <w:rPr>
          <w:lang w:val="en-US"/>
        </w:rPr>
        <w:t>learn</w:t>
      </w:r>
      <w:r w:rsidRPr="00EA651A">
        <w:rPr>
          <w:lang w:val="en-US"/>
        </w:rPr>
        <w:t>.</w:t>
      </w:r>
      <w:r>
        <w:rPr>
          <w:lang w:val="en-US"/>
        </w:rPr>
        <w:t>html</w:t>
      </w:r>
      <w:bookmarkEnd w:id="18"/>
    </w:p>
    <w:p w14:paraId="1309A9B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>&lt;!DOCTYPE html&gt;</w:t>
      </w:r>
    </w:p>
    <w:p w14:paraId="74BFBB65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>&lt;html lang="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en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"&gt;</w:t>
      </w:r>
    </w:p>
    <w:p w14:paraId="7A85188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&lt;head&gt;</w:t>
      </w:r>
    </w:p>
    <w:p w14:paraId="5F0C245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&lt;meta charset="UTF-8" /&gt;</w:t>
      </w:r>
    </w:p>
    <w:p w14:paraId="6FDB7B0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&lt;meta name="viewport" content="width=device-width, initial-scale=1.0" /&gt;</w:t>
      </w:r>
    </w:p>
    <w:p w14:paraId="520B3EF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&lt;title&gt;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CardioGram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&lt;/title&gt;</w:t>
      </w:r>
    </w:p>
    <w:p w14:paraId="147C578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&lt;link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rel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="stylesheet"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href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="static/cards-style.css" /&gt;</w:t>
      </w:r>
    </w:p>
    <w:p w14:paraId="013704A1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&lt;style&gt;</w:t>
      </w:r>
    </w:p>
    <w:p w14:paraId="36B9508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.screen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-left,</w:t>
      </w:r>
    </w:p>
    <w:p w14:paraId="7E5251A8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.screen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-right {</w:t>
      </w:r>
    </w:p>
    <w:p w14:paraId="37139BC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position: absolute;</w:t>
      </w:r>
    </w:p>
    <w:p w14:paraId="064D1EC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top: 0;</w:t>
      </w:r>
    </w:p>
    <w:p w14:paraId="57A1A1B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bottom: 0;</w:t>
      </w:r>
    </w:p>
    <w:p w14:paraId="6EC4B307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width: 50%;</w:t>
      </w:r>
    </w:p>
    <w:p w14:paraId="0B15086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z-index: 3;</w:t>
      </w:r>
    </w:p>
    <w:p w14:paraId="40F14B9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cursor: pointer;</w:t>
      </w:r>
    </w:p>
    <w:p w14:paraId="03ED9B5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4D6D87B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DFC3DE9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.screen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-right {</w:t>
      </w:r>
    </w:p>
    <w:p w14:paraId="50E009F5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right: 0;</w:t>
      </w:r>
    </w:p>
    <w:p w14:paraId="3DEACEA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4069D8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&lt;/style&gt;</w:t>
      </w:r>
    </w:p>
    <w:p w14:paraId="3CD735F7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&lt;/head&gt;</w:t>
      </w:r>
    </w:p>
    <w:p w14:paraId="273E156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&lt;body style="background-image: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url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(static/cards-background.png)"&gt;</w:t>
      </w:r>
    </w:p>
    <w:p w14:paraId="13C8E87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&lt;header class="header"&gt;</w:t>
      </w:r>
    </w:p>
    <w:p w14:paraId="1D8BE0D9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&lt;div class="logo"&gt;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CardioGram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&lt;/div&gt;</w:t>
      </w:r>
    </w:p>
    <w:p w14:paraId="1A3DABB8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&lt;nav class="nav"&gt;</w:t>
      </w:r>
    </w:p>
    <w:p w14:paraId="4AF15EE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&lt;a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href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="#"&gt;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Колоды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&lt;/a&gt;</w:t>
      </w:r>
    </w:p>
    <w:p w14:paraId="28D1979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&lt;!--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&lt;button class="login-button"&gt;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Войти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&lt;/button&gt; --&gt;</w:t>
      </w:r>
    </w:p>
    <w:p w14:paraId="0BB111A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&lt;button class="button"&gt;</w:t>
      </w:r>
    </w:p>
    <w:p w14:paraId="22FF54C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&lt;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img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src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="static/profile.png" alt="" class="profile-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img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" /&gt;</w:t>
      </w:r>
    </w:p>
    <w:p w14:paraId="3863AAE9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&lt;/button&gt;</w:t>
      </w:r>
    </w:p>
    <w:p w14:paraId="62A07FF7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&lt;/nav&gt;</w:t>
      </w:r>
    </w:p>
    <w:p w14:paraId="4259FFF8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&lt;/header&gt;</w:t>
      </w:r>
    </w:p>
    <w:p w14:paraId="11BDB3C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&lt;div class="card-space"&gt;</w:t>
      </w:r>
    </w:p>
    <w:p w14:paraId="35A57A6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&lt;!--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&lt;div class="card-front"&gt;Forest&lt;/div&gt; --&gt;</w:t>
      </w:r>
    </w:p>
    <w:p w14:paraId="2854CCD5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&lt;div class="card-back"&gt;</w:t>
      </w:r>
    </w:p>
    <w:p w14:paraId="5842C8F1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&lt;p class="title"&gt;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Лес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&lt;/p&gt;</w:t>
      </w:r>
    </w:p>
    <w:p w14:paraId="15239CEC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&lt;div class="image"&gt;&lt;/div&gt;</w:t>
      </w:r>
    </w:p>
    <w:p w14:paraId="1247B545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&lt;div&gt;</w:t>
      </w:r>
    </w:p>
    <w:p w14:paraId="6401DFF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lastRenderedPageBreak/>
        <w:t xml:space="preserve">          &lt;p class="desc"&gt;The forest is home to many animals&lt;/p&gt;</w:t>
      </w:r>
    </w:p>
    <w:p w14:paraId="36FB21D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</w:t>
      </w:r>
      <w:r w:rsidRPr="00EA651A">
        <w:rPr>
          <w:rFonts w:ascii="Consolas" w:hAnsi="Consolas"/>
          <w:sz w:val="19"/>
          <w:szCs w:val="19"/>
        </w:rPr>
        <w:t>&lt;</w:t>
      </w:r>
      <w:r w:rsidRPr="00EA651A">
        <w:rPr>
          <w:rFonts w:ascii="Consolas" w:hAnsi="Consolas"/>
          <w:sz w:val="19"/>
          <w:szCs w:val="19"/>
          <w:lang w:val="en-US"/>
        </w:rPr>
        <w:t>p</w:t>
      </w:r>
      <w:r w:rsidRPr="00EA651A">
        <w:rPr>
          <w:rFonts w:ascii="Consolas" w:hAnsi="Consolas"/>
          <w:sz w:val="19"/>
          <w:szCs w:val="19"/>
        </w:rPr>
        <w:t xml:space="preserve"> </w:t>
      </w:r>
      <w:r w:rsidRPr="00EA651A">
        <w:rPr>
          <w:rFonts w:ascii="Consolas" w:hAnsi="Consolas"/>
          <w:sz w:val="19"/>
          <w:szCs w:val="19"/>
          <w:lang w:val="en-US"/>
        </w:rPr>
        <w:t>class</w:t>
      </w:r>
      <w:r w:rsidRPr="00EA651A">
        <w:rPr>
          <w:rFonts w:ascii="Consolas" w:hAnsi="Consolas"/>
          <w:sz w:val="19"/>
          <w:szCs w:val="19"/>
        </w:rPr>
        <w:t>="</w:t>
      </w:r>
      <w:r w:rsidRPr="00EA651A">
        <w:rPr>
          <w:rFonts w:ascii="Consolas" w:hAnsi="Consolas"/>
          <w:sz w:val="19"/>
          <w:szCs w:val="19"/>
          <w:lang w:val="en-US"/>
        </w:rPr>
        <w:t>translation</w:t>
      </w:r>
      <w:proofErr w:type="gramStart"/>
      <w:r w:rsidRPr="00EA651A">
        <w:rPr>
          <w:rFonts w:ascii="Consolas" w:hAnsi="Consolas"/>
          <w:sz w:val="19"/>
          <w:szCs w:val="19"/>
        </w:rPr>
        <w:t>"&gt;(</w:t>
      </w:r>
      <w:proofErr w:type="gramEnd"/>
      <w:r w:rsidRPr="00EA651A">
        <w:rPr>
          <w:rFonts w:ascii="Consolas" w:hAnsi="Consolas"/>
          <w:sz w:val="19"/>
          <w:szCs w:val="19"/>
        </w:rPr>
        <w:t>Лес является домом для многих животных</w:t>
      </w:r>
      <w:proofErr w:type="gramStart"/>
      <w:r w:rsidRPr="00EA651A">
        <w:rPr>
          <w:rFonts w:ascii="Consolas" w:hAnsi="Consolas"/>
          <w:sz w:val="19"/>
          <w:szCs w:val="19"/>
        </w:rPr>
        <w:t>.)&lt;</w:t>
      </w:r>
      <w:proofErr w:type="gramEnd"/>
      <w:r w:rsidRPr="00EA651A">
        <w:rPr>
          <w:rFonts w:ascii="Consolas" w:hAnsi="Consolas"/>
          <w:sz w:val="19"/>
          <w:szCs w:val="19"/>
        </w:rPr>
        <w:t>/</w:t>
      </w:r>
      <w:r w:rsidRPr="00EA651A">
        <w:rPr>
          <w:rFonts w:ascii="Consolas" w:hAnsi="Consolas"/>
          <w:sz w:val="19"/>
          <w:szCs w:val="19"/>
          <w:lang w:val="en-US"/>
        </w:rPr>
        <w:t>p</w:t>
      </w:r>
      <w:r w:rsidRPr="00EA651A">
        <w:rPr>
          <w:rFonts w:ascii="Consolas" w:hAnsi="Consolas"/>
          <w:sz w:val="19"/>
          <w:szCs w:val="19"/>
        </w:rPr>
        <w:t>&gt;</w:t>
      </w:r>
    </w:p>
    <w:p w14:paraId="5B4EE829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</w:rPr>
        <w:t xml:space="preserve">        </w:t>
      </w:r>
      <w:r w:rsidRPr="00EA651A">
        <w:rPr>
          <w:rFonts w:ascii="Consolas" w:hAnsi="Consolas"/>
          <w:sz w:val="19"/>
          <w:szCs w:val="19"/>
          <w:lang w:val="en-US"/>
        </w:rPr>
        <w:t>&lt;/div&gt;</w:t>
      </w:r>
    </w:p>
    <w:p w14:paraId="7D2D54AB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&lt;/div&gt;</w:t>
      </w:r>
    </w:p>
    <w:p w14:paraId="4F1613E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&lt;/div&gt;</w:t>
      </w:r>
    </w:p>
    <w:p w14:paraId="1D06D22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&lt;/body&gt;</w:t>
      </w:r>
    </w:p>
    <w:p w14:paraId="136E20B1" w14:textId="29B8C2FD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>&lt;/html&gt;</w:t>
      </w:r>
    </w:p>
    <w:p w14:paraId="3EDB909A" w14:textId="6072B095" w:rsidR="004633B5" w:rsidRPr="00EA651A" w:rsidRDefault="00EA651A" w:rsidP="005B167C">
      <w:pPr>
        <w:pStyle w:val="24"/>
        <w:rPr>
          <w:lang w:val="en-US"/>
        </w:rPr>
      </w:pPr>
      <w:bookmarkStart w:id="19" w:name="_Toc199551646"/>
      <w:r>
        <w:rPr>
          <w:lang w:val="en-US"/>
        </w:rPr>
        <w:t xml:space="preserve">React </w:t>
      </w:r>
      <w:r>
        <w:t>компонент</w:t>
      </w:r>
      <w:r w:rsidRPr="00EA651A">
        <w:rPr>
          <w:lang w:val="en-US"/>
        </w:rPr>
        <w:t xml:space="preserve"> </w:t>
      </w:r>
      <w:proofErr w:type="spellStart"/>
      <w:r>
        <w:rPr>
          <w:lang w:val="en-US"/>
        </w:rPr>
        <w:t>Learn.jsx</w:t>
      </w:r>
      <w:bookmarkEnd w:id="19"/>
      <w:proofErr w:type="spellEnd"/>
    </w:p>
    <w:p w14:paraId="6B44F83B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import React,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{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useState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useEffect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}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from 'react';</w:t>
      </w:r>
    </w:p>
    <w:p w14:paraId="4FF3E37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import Header from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'..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/components/Header';</w:t>
      </w:r>
    </w:p>
    <w:p w14:paraId="5A6B66E9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import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CardBack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from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'..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/components/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CardBack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';</w:t>
      </w:r>
    </w:p>
    <w:p w14:paraId="6557E87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import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LeftRightButtons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from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'..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/components/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LeftRightButtons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';</w:t>
      </w:r>
    </w:p>
    <w:p w14:paraId="787CEAD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import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bg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from '../assets/static/cards-background.png';</w:t>
      </w:r>
    </w:p>
    <w:p w14:paraId="6B498E3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import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axios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from '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axios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';</w:t>
      </w:r>
    </w:p>
    <w:p w14:paraId="7FE1039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>import styles from '../assets/static/card.module.css';</w:t>
      </w:r>
    </w:p>
    <w:p w14:paraId="765348DC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41F291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>const Learn = () =&gt; {</w:t>
      </w:r>
    </w:p>
    <w:p w14:paraId="6A792DD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const [cards,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setCards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useState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[]);</w:t>
      </w:r>
    </w:p>
    <w:p w14:paraId="45E0E8D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const [card,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setCard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] =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useState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(null);</w:t>
      </w:r>
    </w:p>
    <w:p w14:paraId="6050BE51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const [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useState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0);</w:t>
      </w:r>
    </w:p>
    <w:p w14:paraId="14A2173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const [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] =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useState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(false);</w:t>
      </w:r>
    </w:p>
    <w:p w14:paraId="2960B6F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E58582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useEffect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() =&gt; {</w:t>
      </w:r>
    </w:p>
    <w:p w14:paraId="1E3BC1D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axios</w:t>
      </w:r>
      <w:proofErr w:type="spellEnd"/>
    </w:p>
    <w:p w14:paraId="75891D8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.get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('http://127.0.0.1:8000/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/progress/',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{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withCredentials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: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true }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)</w:t>
      </w:r>
    </w:p>
    <w:p w14:paraId="283E2FD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.then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((res) =&gt; {</w:t>
      </w:r>
    </w:p>
    <w:p w14:paraId="74BD16E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setCards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res.data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);</w:t>
      </w:r>
    </w:p>
    <w:p w14:paraId="15247BA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})</w:t>
      </w:r>
    </w:p>
    <w:p w14:paraId="33A97B15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.catch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((err) =&gt; {</w:t>
      </w:r>
    </w:p>
    <w:p w14:paraId="07E3A94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console.error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>(err);</w:t>
      </w:r>
    </w:p>
    <w:p w14:paraId="43E2AC3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});</w:t>
      </w:r>
    </w:p>
    <w:p w14:paraId="69F496A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}, []);</w:t>
      </w:r>
    </w:p>
    <w:p w14:paraId="6743C5F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useEffect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() =&gt; {</w:t>
      </w:r>
    </w:p>
    <w:p w14:paraId="2E0DFA35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cards.length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== -1) {</w:t>
      </w:r>
    </w:p>
    <w:p w14:paraId="6944918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axios</w:t>
      </w:r>
      <w:proofErr w:type="spellEnd"/>
    </w:p>
    <w:p w14:paraId="0690C75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.get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(`http://127.0.0.1:8000/api/card/${cards[currentIndex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].card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}/`,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{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withCredentials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: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true }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)</w:t>
      </w:r>
    </w:p>
    <w:p w14:paraId="7B3AE98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.then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((res) =&gt; {</w:t>
      </w:r>
    </w:p>
    <w:p w14:paraId="1E1ECDD8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setCard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res.data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);</w:t>
      </w:r>
    </w:p>
    <w:p w14:paraId="1ECBA89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(false);</w:t>
      </w:r>
    </w:p>
    <w:p w14:paraId="0610846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})</w:t>
      </w:r>
    </w:p>
    <w:p w14:paraId="42B31B9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.catch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((err) =&gt; {</w:t>
      </w:r>
    </w:p>
    <w:p w14:paraId="6C36129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console.error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>(err);</w:t>
      </w:r>
    </w:p>
    <w:p w14:paraId="7175426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lastRenderedPageBreak/>
        <w:t xml:space="preserve">        });</w:t>
      </w:r>
    </w:p>
    <w:p w14:paraId="3A80CE1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A6E56FC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}, [cards,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]);</w:t>
      </w:r>
    </w:p>
    <w:p w14:paraId="760C0891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46B188C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const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handleLeft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= () =&gt; {</w:t>
      </w:r>
    </w:p>
    <w:p w14:paraId="23DA107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== -1) {</w:t>
      </w:r>
    </w:p>
    <w:p w14:paraId="7FB77A7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axios</w:t>
      </w:r>
      <w:proofErr w:type="spellEnd"/>
    </w:p>
    <w:p w14:paraId="3CE1955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.patch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('http://127.0.0.1:8000/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/progress/right/',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{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card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_id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: cards[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proofErr w:type="gramStart"/>
      <w:r w:rsidRPr="00EA651A">
        <w:rPr>
          <w:rFonts w:ascii="Consolas" w:hAnsi="Consolas"/>
          <w:sz w:val="19"/>
          <w:szCs w:val="19"/>
          <w:lang w:val="en-US"/>
        </w:rPr>
        <w:t>].card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},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{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withCredentials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: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true }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)</w:t>
      </w:r>
    </w:p>
    <w:p w14:paraId="352A5B4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//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  .then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(() =&gt; {})</w:t>
      </w:r>
    </w:p>
    <w:p w14:paraId="34FBBF1B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.catch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((err) =&gt; {</w:t>
      </w:r>
    </w:p>
    <w:p w14:paraId="38DF374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console.error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>(err);</w:t>
      </w:r>
    </w:p>
    <w:p w14:paraId="6657F7F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});</w:t>
      </w:r>
    </w:p>
    <w:p w14:paraId="57D12E9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EF4A7C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AD63A9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if (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cards.length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- 1 &amp;&amp;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== -1) {</w:t>
      </w:r>
    </w:p>
    <w:p w14:paraId="67937C6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setCurrentIndex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+ 1);</w:t>
      </w:r>
    </w:p>
    <w:p w14:paraId="2017DCA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} else {</w:t>
      </w:r>
    </w:p>
    <w:p w14:paraId="4E77A6D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setCurrentIndex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-1);</w:t>
      </w:r>
    </w:p>
    <w:p w14:paraId="5F4943B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8B80F7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};</w:t>
      </w:r>
    </w:p>
    <w:p w14:paraId="6834FF7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43A93BC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const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handleRight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= () =&gt; {</w:t>
      </w:r>
    </w:p>
    <w:p w14:paraId="6642830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== -1) {</w:t>
      </w:r>
    </w:p>
    <w:p w14:paraId="20A903A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axios</w:t>
      </w:r>
      <w:proofErr w:type="spellEnd"/>
    </w:p>
    <w:p w14:paraId="0EFCDC6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.patch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('http://127.0.0.1:8000/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api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/progress/wrong/',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{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card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_id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: cards[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proofErr w:type="gramStart"/>
      <w:r w:rsidRPr="00EA651A">
        <w:rPr>
          <w:rFonts w:ascii="Consolas" w:hAnsi="Consolas"/>
          <w:sz w:val="19"/>
          <w:szCs w:val="19"/>
          <w:lang w:val="en-US"/>
        </w:rPr>
        <w:t>].card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},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{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withCredentials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: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true }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)</w:t>
      </w:r>
    </w:p>
    <w:p w14:paraId="15A1307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.then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(() =&gt; {})</w:t>
      </w:r>
    </w:p>
    <w:p w14:paraId="63CE250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.catch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((err) =&gt; {</w:t>
      </w:r>
    </w:p>
    <w:p w14:paraId="766F031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console.error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>(err);</w:t>
      </w:r>
    </w:p>
    <w:p w14:paraId="1BD64DC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});</w:t>
      </w:r>
    </w:p>
    <w:p w14:paraId="07722BE7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20AEC4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8170B7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if (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cards.length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- 1 &amp;&amp;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== -1) {</w:t>
      </w:r>
    </w:p>
    <w:p w14:paraId="67201D30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setCurrentIndex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+ 1);</w:t>
      </w:r>
    </w:p>
    <w:p w14:paraId="560C9A6B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} else {</w:t>
      </w:r>
    </w:p>
    <w:p w14:paraId="3C8CEEDC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setCurrentIndex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-1);</w:t>
      </w:r>
    </w:p>
    <w:p w14:paraId="05B44EA8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13A499C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};</w:t>
      </w:r>
    </w:p>
    <w:p w14:paraId="6426E9EB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43E8CD2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return (</w:t>
      </w:r>
    </w:p>
    <w:p w14:paraId="55129FB7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&lt;div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className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={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styles.cardPage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>} style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 xml:space="preserve">={{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backgroundImage</w:t>
      </w:r>
      <w:proofErr w:type="spellEnd"/>
      <w:proofErr w:type="gramEnd"/>
      <w:r w:rsidRPr="00EA651A">
        <w:rPr>
          <w:rFonts w:ascii="Consolas" w:hAnsi="Consolas"/>
          <w:sz w:val="19"/>
          <w:szCs w:val="19"/>
          <w:lang w:val="en-US"/>
        </w:rPr>
        <w:t>: `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url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(${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bg</w:t>
      </w:r>
      <w:proofErr w:type="spellEnd"/>
      <w:proofErr w:type="gramStart"/>
      <w:r w:rsidRPr="00EA651A">
        <w:rPr>
          <w:rFonts w:ascii="Consolas" w:hAnsi="Consolas"/>
          <w:sz w:val="19"/>
          <w:szCs w:val="19"/>
          <w:lang w:val="en-US"/>
        </w:rPr>
        <w:t>})`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}}&gt;</w:t>
      </w:r>
    </w:p>
    <w:p w14:paraId="46860DD1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&lt;Header /&gt;</w:t>
      </w:r>
    </w:p>
    <w:p w14:paraId="1FCCD8B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lastRenderedPageBreak/>
        <w:t xml:space="preserve">      &lt;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LeftRightButtons</w:t>
      </w:r>
      <w:proofErr w:type="spellEnd"/>
    </w:p>
    <w:p w14:paraId="10A239B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leftFunc</w:t>
      </w:r>
      <w:proofErr w:type="spellEnd"/>
      <w:proofErr w:type="gramStart"/>
      <w:r w:rsidRPr="00EA651A">
        <w:rPr>
          <w:rFonts w:ascii="Consolas" w:hAnsi="Consolas"/>
          <w:sz w:val="19"/>
          <w:szCs w:val="19"/>
          <w:lang w:val="en-US"/>
        </w:rPr>
        <w:t>={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?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handleLeft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: () =&gt; {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(true)}}</w:t>
      </w:r>
    </w:p>
    <w:p w14:paraId="3A8C465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rightFunc</w:t>
      </w:r>
      <w:proofErr w:type="spellEnd"/>
      <w:proofErr w:type="gramStart"/>
      <w:r w:rsidRPr="00EA651A">
        <w:rPr>
          <w:rFonts w:ascii="Consolas" w:hAnsi="Consolas"/>
          <w:sz w:val="19"/>
          <w:szCs w:val="19"/>
          <w:lang w:val="en-US"/>
        </w:rPr>
        <w:t>={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?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handleRight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: () =&gt; {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setShowBack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(true)}}</w:t>
      </w:r>
    </w:p>
    <w:p w14:paraId="327462C9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/&gt;</w:t>
      </w:r>
    </w:p>
    <w:p w14:paraId="35FE7C4E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{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currentIndex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== -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1 ?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 xml:space="preserve"> (</w:t>
      </w:r>
    </w:p>
    <w:p w14:paraId="7EF39A8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&lt;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CardBack</w:t>
      </w:r>
      <w:proofErr w:type="spellEnd"/>
    </w:p>
    <w:p w14:paraId="627BC684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  title={card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?.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front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_text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}</w:t>
      </w:r>
    </w:p>
    <w:p w14:paraId="417BACD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  translation={card</w:t>
      </w:r>
      <w:proofErr w:type="gramStart"/>
      <w:r w:rsidRPr="00EA651A">
        <w:rPr>
          <w:rFonts w:ascii="Consolas" w:hAnsi="Consolas"/>
          <w:sz w:val="19"/>
          <w:szCs w:val="19"/>
          <w:lang w:val="en-US"/>
        </w:rPr>
        <w:t>?.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back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_text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}</w:t>
      </w:r>
    </w:p>
    <w:p w14:paraId="40A37E3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  description={card?.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example_usage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}</w:t>
      </w:r>
    </w:p>
    <w:p w14:paraId="5B2ECFD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={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showBack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}</w:t>
      </w:r>
    </w:p>
    <w:p w14:paraId="2DE8313D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isSmall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= {false}</w:t>
      </w:r>
    </w:p>
    <w:p w14:paraId="3FB5CB99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EA651A">
        <w:rPr>
          <w:rFonts w:ascii="Consolas" w:hAnsi="Consolas"/>
          <w:sz w:val="19"/>
          <w:szCs w:val="19"/>
          <w:lang w:val="en-US"/>
        </w:rPr>
        <w:t>deckId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 xml:space="preserve"> = {</w:t>
      </w:r>
      <w:proofErr w:type="spellStart"/>
      <w:proofErr w:type="gramStart"/>
      <w:r w:rsidRPr="00EA651A">
        <w:rPr>
          <w:rFonts w:ascii="Consolas" w:hAnsi="Consolas"/>
          <w:sz w:val="19"/>
          <w:szCs w:val="19"/>
          <w:lang w:val="en-US"/>
        </w:rPr>
        <w:t>card?.</w:t>
      </w:r>
      <w:proofErr w:type="gramEnd"/>
      <w:r w:rsidRPr="00EA651A">
        <w:rPr>
          <w:rFonts w:ascii="Consolas" w:hAnsi="Consolas"/>
          <w:sz w:val="19"/>
          <w:szCs w:val="19"/>
          <w:lang w:val="en-US"/>
        </w:rPr>
        <w:t>deck</w:t>
      </w:r>
      <w:proofErr w:type="spellEnd"/>
      <w:r w:rsidRPr="00EA651A">
        <w:rPr>
          <w:rFonts w:ascii="Consolas" w:hAnsi="Consolas"/>
          <w:sz w:val="19"/>
          <w:szCs w:val="19"/>
          <w:lang w:val="en-US"/>
        </w:rPr>
        <w:t>}</w:t>
      </w:r>
    </w:p>
    <w:p w14:paraId="3C508FA3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    </w:t>
      </w:r>
      <w:r w:rsidRPr="00EA651A">
        <w:rPr>
          <w:rFonts w:ascii="Consolas" w:hAnsi="Consolas"/>
          <w:sz w:val="19"/>
          <w:szCs w:val="19"/>
        </w:rPr>
        <w:t>/&gt;</w:t>
      </w:r>
    </w:p>
    <w:p w14:paraId="79A33EF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</w:rPr>
      </w:pPr>
      <w:r w:rsidRPr="00EA651A">
        <w:rPr>
          <w:rFonts w:ascii="Consolas" w:hAnsi="Consolas"/>
          <w:sz w:val="19"/>
          <w:szCs w:val="19"/>
        </w:rPr>
        <w:t xml:space="preserve">        ) : (</w:t>
      </w:r>
    </w:p>
    <w:p w14:paraId="06B4B43A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</w:rPr>
      </w:pPr>
      <w:r w:rsidRPr="00EA651A">
        <w:rPr>
          <w:rFonts w:ascii="Consolas" w:hAnsi="Consolas"/>
          <w:sz w:val="19"/>
          <w:szCs w:val="19"/>
        </w:rPr>
        <w:t xml:space="preserve">          &lt;</w:t>
      </w:r>
      <w:r w:rsidRPr="00EA651A">
        <w:rPr>
          <w:rFonts w:ascii="Consolas" w:hAnsi="Consolas"/>
          <w:sz w:val="19"/>
          <w:szCs w:val="19"/>
          <w:lang w:val="en-US"/>
        </w:rPr>
        <w:t>p</w:t>
      </w:r>
      <w:r w:rsidRPr="00EA651A">
        <w:rPr>
          <w:rFonts w:ascii="Consolas" w:hAnsi="Consolas"/>
          <w:sz w:val="19"/>
          <w:szCs w:val="19"/>
        </w:rPr>
        <w:t xml:space="preserve">&gt;Карточки закончились! Можете набрать новых или </w:t>
      </w:r>
      <w:proofErr w:type="gramStart"/>
      <w:r w:rsidRPr="00EA651A">
        <w:rPr>
          <w:rFonts w:ascii="Consolas" w:hAnsi="Consolas"/>
          <w:sz w:val="19"/>
          <w:szCs w:val="19"/>
        </w:rPr>
        <w:t>отдохнуть)&lt;</w:t>
      </w:r>
      <w:proofErr w:type="gramEnd"/>
      <w:r w:rsidRPr="00EA651A">
        <w:rPr>
          <w:rFonts w:ascii="Consolas" w:hAnsi="Consolas"/>
          <w:sz w:val="19"/>
          <w:szCs w:val="19"/>
        </w:rPr>
        <w:t>/</w:t>
      </w:r>
      <w:r w:rsidRPr="00EA651A">
        <w:rPr>
          <w:rFonts w:ascii="Consolas" w:hAnsi="Consolas"/>
          <w:sz w:val="19"/>
          <w:szCs w:val="19"/>
          <w:lang w:val="en-US"/>
        </w:rPr>
        <w:t>p</w:t>
      </w:r>
      <w:r w:rsidRPr="00EA651A">
        <w:rPr>
          <w:rFonts w:ascii="Consolas" w:hAnsi="Consolas"/>
          <w:sz w:val="19"/>
          <w:szCs w:val="19"/>
        </w:rPr>
        <w:t>&gt;</w:t>
      </w:r>
    </w:p>
    <w:p w14:paraId="5D72C4A6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</w:rPr>
        <w:t xml:space="preserve">        </w:t>
      </w:r>
      <w:r w:rsidRPr="00EA651A">
        <w:rPr>
          <w:rFonts w:ascii="Consolas" w:hAnsi="Consolas"/>
          <w:sz w:val="19"/>
          <w:szCs w:val="19"/>
          <w:lang w:val="en-US"/>
        </w:rPr>
        <w:t>)}</w:t>
      </w:r>
    </w:p>
    <w:p w14:paraId="16EEFB42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    &lt;/div&gt;</w:t>
      </w:r>
    </w:p>
    <w:p w14:paraId="6929DC7B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 xml:space="preserve">  );</w:t>
      </w:r>
    </w:p>
    <w:p w14:paraId="05FC3BCB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>};</w:t>
      </w:r>
    </w:p>
    <w:p w14:paraId="388E9DCF" w14:textId="77777777" w:rsidR="00EA651A" w:rsidRPr="00EA651A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8E4255D" w14:textId="5248D77A" w:rsidR="005B167C" w:rsidRPr="005B167C" w:rsidRDefault="00EA651A" w:rsidP="00EA651A">
      <w:pPr>
        <w:pStyle w:val="1-"/>
        <w:rPr>
          <w:rFonts w:ascii="Consolas" w:hAnsi="Consolas"/>
          <w:sz w:val="19"/>
          <w:szCs w:val="19"/>
          <w:lang w:val="en-US"/>
        </w:rPr>
      </w:pPr>
      <w:r w:rsidRPr="00EA651A">
        <w:rPr>
          <w:rFonts w:ascii="Consolas" w:hAnsi="Consolas"/>
          <w:sz w:val="19"/>
          <w:szCs w:val="19"/>
          <w:lang w:val="en-US"/>
        </w:rPr>
        <w:t>export default Learn;</w:t>
      </w:r>
    </w:p>
    <w:sectPr w:rsidR="005B167C" w:rsidRPr="005B167C" w:rsidSect="00F0799D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EABCD" w14:textId="77777777" w:rsidR="002F53DB" w:rsidRDefault="002F53DB">
      <w:r>
        <w:separator/>
      </w:r>
    </w:p>
  </w:endnote>
  <w:endnote w:type="continuationSeparator" w:id="0">
    <w:p w14:paraId="63E971C6" w14:textId="77777777" w:rsidR="002F53DB" w:rsidRDefault="002F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59DA4" w14:textId="77777777" w:rsidR="002F53DB" w:rsidRDefault="002F53DB">
      <w:r>
        <w:separator/>
      </w:r>
    </w:p>
  </w:footnote>
  <w:footnote w:type="continuationSeparator" w:id="0">
    <w:p w14:paraId="6DCB5C3C" w14:textId="77777777" w:rsidR="002F53DB" w:rsidRDefault="002F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EC47D60"/>
    <w:multiLevelType w:val="multilevel"/>
    <w:tmpl w:val="C34A75D4"/>
    <w:numStyleLink w:val="a"/>
  </w:abstractNum>
  <w:abstractNum w:abstractNumId="43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3368847">
    <w:abstractNumId w:val="30"/>
  </w:num>
  <w:num w:numId="2" w16cid:durableId="444811636">
    <w:abstractNumId w:val="19"/>
  </w:num>
  <w:num w:numId="3" w16cid:durableId="1261256210">
    <w:abstractNumId w:val="17"/>
  </w:num>
  <w:num w:numId="4" w16cid:durableId="2124643653">
    <w:abstractNumId w:val="25"/>
  </w:num>
  <w:num w:numId="5" w16cid:durableId="1482624789">
    <w:abstractNumId w:val="16"/>
  </w:num>
  <w:num w:numId="6" w16cid:durableId="984701794">
    <w:abstractNumId w:val="29"/>
  </w:num>
  <w:num w:numId="7" w16cid:durableId="75790593">
    <w:abstractNumId w:val="24"/>
  </w:num>
  <w:num w:numId="8" w16cid:durableId="944196900">
    <w:abstractNumId w:val="4"/>
  </w:num>
  <w:num w:numId="9" w16cid:durableId="1531643999">
    <w:abstractNumId w:val="6"/>
  </w:num>
  <w:num w:numId="10" w16cid:durableId="326135109">
    <w:abstractNumId w:val="34"/>
  </w:num>
  <w:num w:numId="11" w16cid:durableId="850605211">
    <w:abstractNumId w:val="37"/>
    <w:lvlOverride w:ilvl="0">
      <w:startOverride w:val="1"/>
    </w:lvlOverride>
  </w:num>
  <w:num w:numId="12" w16cid:durableId="2143694078">
    <w:abstractNumId w:val="22"/>
  </w:num>
  <w:num w:numId="13" w16cid:durableId="342175120">
    <w:abstractNumId w:val="36"/>
  </w:num>
  <w:num w:numId="14" w16cid:durableId="580872136">
    <w:abstractNumId w:val="11"/>
  </w:num>
  <w:num w:numId="15" w16cid:durableId="262232453">
    <w:abstractNumId w:val="28"/>
  </w:num>
  <w:num w:numId="16" w16cid:durableId="243809310">
    <w:abstractNumId w:val="8"/>
  </w:num>
  <w:num w:numId="17" w16cid:durableId="1038240506">
    <w:abstractNumId w:val="7"/>
  </w:num>
  <w:num w:numId="18" w16cid:durableId="1799570700">
    <w:abstractNumId w:val="18"/>
  </w:num>
  <w:num w:numId="19" w16cid:durableId="36710551">
    <w:abstractNumId w:val="5"/>
  </w:num>
  <w:num w:numId="20" w16cid:durableId="922833353">
    <w:abstractNumId w:val="10"/>
  </w:num>
  <w:num w:numId="21" w16cid:durableId="1252734889">
    <w:abstractNumId w:val="39"/>
  </w:num>
  <w:num w:numId="22" w16cid:durableId="795023686">
    <w:abstractNumId w:val="26"/>
  </w:num>
  <w:num w:numId="23" w16cid:durableId="1418404797">
    <w:abstractNumId w:val="20"/>
  </w:num>
  <w:num w:numId="24" w16cid:durableId="158548769">
    <w:abstractNumId w:val="0"/>
  </w:num>
  <w:num w:numId="25" w16cid:durableId="1515537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52016805">
    <w:abstractNumId w:val="12"/>
  </w:num>
  <w:num w:numId="27" w16cid:durableId="534201702">
    <w:abstractNumId w:val="14"/>
  </w:num>
  <w:num w:numId="28" w16cid:durableId="1832676766">
    <w:abstractNumId w:val="1"/>
  </w:num>
  <w:num w:numId="29" w16cid:durableId="110128950">
    <w:abstractNumId w:val="15"/>
  </w:num>
  <w:num w:numId="30" w16cid:durableId="898593826">
    <w:abstractNumId w:val="42"/>
  </w:num>
  <w:num w:numId="31" w16cid:durableId="1048188995">
    <w:abstractNumId w:val="40"/>
  </w:num>
  <w:num w:numId="32" w16cid:durableId="2035033541">
    <w:abstractNumId w:val="23"/>
  </w:num>
  <w:num w:numId="33" w16cid:durableId="297565550">
    <w:abstractNumId w:val="2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-141" w:firstLine="709"/>
        </w:pPr>
        <w:rPr>
          <w:rFonts w:ascii="Times New Roman" w:hAnsi="Times New Roman" w:hint="default"/>
          <w:b/>
          <w:sz w:val="28"/>
        </w:rPr>
      </w:lvl>
    </w:lvlOverride>
  </w:num>
  <w:num w:numId="34" w16cid:durableId="1423723519">
    <w:abstractNumId w:val="9"/>
  </w:num>
  <w:num w:numId="35" w16cid:durableId="13599664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01813084">
    <w:abstractNumId w:val="3"/>
  </w:num>
  <w:num w:numId="37" w16cid:durableId="1281957742">
    <w:abstractNumId w:val="13"/>
  </w:num>
  <w:num w:numId="38" w16cid:durableId="1995714785">
    <w:abstractNumId w:val="32"/>
  </w:num>
  <w:num w:numId="39" w16cid:durableId="2143695313">
    <w:abstractNumId w:val="27"/>
  </w:num>
  <w:num w:numId="40" w16cid:durableId="174616306">
    <w:abstractNumId w:val="38"/>
  </w:num>
  <w:num w:numId="41" w16cid:durableId="745419999">
    <w:abstractNumId w:val="41"/>
  </w:num>
  <w:num w:numId="42" w16cid:durableId="1857111426">
    <w:abstractNumId w:val="2"/>
  </w:num>
  <w:num w:numId="43" w16cid:durableId="1711032456">
    <w:abstractNumId w:val="31"/>
  </w:num>
  <w:num w:numId="44" w16cid:durableId="1527676125">
    <w:abstractNumId w:val="33"/>
  </w:num>
  <w:num w:numId="45" w16cid:durableId="1231962088">
    <w:abstractNumId w:val="35"/>
  </w:num>
  <w:num w:numId="46" w16cid:durableId="349258367">
    <w:abstractNumId w:val="21"/>
  </w:num>
  <w:num w:numId="47" w16cid:durableId="201071367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53DB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59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33B5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15A9"/>
    <w:rsid w:val="004F57D8"/>
    <w:rsid w:val="004F5F53"/>
    <w:rsid w:val="004F7584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049"/>
    <w:rsid w:val="0057737B"/>
    <w:rsid w:val="00577841"/>
    <w:rsid w:val="00580484"/>
    <w:rsid w:val="00581189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4C8"/>
    <w:rsid w:val="005B167C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513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1665D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0C4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A3F76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07CF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1E08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1519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EDE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2088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8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51A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5744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45E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us\AppData\Roaming\Microsoft\Template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52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V SS</cp:lastModifiedBy>
  <cp:revision>4</cp:revision>
  <cp:lastPrinted>2022-04-10T18:27:00Z</cp:lastPrinted>
  <dcterms:created xsi:type="dcterms:W3CDTF">2025-05-30T21:48:00Z</dcterms:created>
  <dcterms:modified xsi:type="dcterms:W3CDTF">2025-05-30T22:40:00Z</dcterms:modified>
</cp:coreProperties>
</file>