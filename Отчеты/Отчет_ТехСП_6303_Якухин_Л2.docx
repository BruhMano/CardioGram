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588CC3A1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E70AAB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РАБОТ</w:t>
      </w:r>
      <w:r w:rsidR="00E70AAB">
        <w:rPr>
          <w:color w:val="000000"/>
          <w:sz w:val="28"/>
          <w:szCs w:val="28"/>
        </w:rPr>
        <w:t>Е №</w:t>
      </w:r>
      <w:r w:rsidR="0053408C">
        <w:rPr>
          <w:color w:val="000000"/>
          <w:sz w:val="28"/>
          <w:szCs w:val="28"/>
        </w:rPr>
        <w:t>2</w:t>
      </w:r>
    </w:p>
    <w:p w14:paraId="54CCC53B" w14:textId="0AE11FDE" w:rsidR="001E3949" w:rsidRPr="004F57D8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</w:t>
      </w:r>
      <w:r w:rsidR="004F57D8">
        <w:rPr>
          <w:color w:val="000000"/>
          <w:sz w:val="28"/>
          <w:szCs w:val="28"/>
        </w:rPr>
        <w:t xml:space="preserve">Разработка </w:t>
      </w:r>
      <w:r w:rsidR="008460C4"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>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77777777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Якухин</w:t>
      </w:r>
      <w:proofErr w:type="spellEnd"/>
      <w:r>
        <w:rPr>
          <w:color w:val="000000"/>
          <w:sz w:val="28"/>
          <w:szCs w:val="28"/>
        </w:rPr>
        <w:t xml:space="preserve"> И</w:t>
      </w:r>
      <w:r w:rsidRPr="006C0D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r w:rsidR="00E139F9">
        <w:rPr>
          <w:color w:val="000000"/>
          <w:sz w:val="28"/>
          <w:szCs w:val="28"/>
        </w:rPr>
        <w:t>Кашапов</w:t>
      </w:r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7576EB" w14:textId="6B162D39" w:rsidR="00DD2C06" w:rsidRPr="00025DC8" w:rsidRDefault="00DD2C06" w:rsidP="00025DC8">
      <w:pPr>
        <w:tabs>
          <w:tab w:val="left" w:pos="6804"/>
        </w:tabs>
        <w:jc w:val="center"/>
        <w:rPr>
          <w:color w:val="000000"/>
          <w:sz w:val="28"/>
          <w:szCs w:val="28"/>
          <w:lang w:val="en-US"/>
        </w:rPr>
      </w:pP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14:paraId="3231E003" w14:textId="5451680A" w:rsidR="00E42088" w:rsidRDefault="00F27874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546386" w:history="1">
            <w:r w:rsidR="00E42088" w:rsidRPr="00C524F4">
              <w:rPr>
                <w:rStyle w:val="af"/>
              </w:rPr>
              <w:t>Введение</w:t>
            </w:r>
            <w:r w:rsidR="00E42088">
              <w:rPr>
                <w:webHidden/>
              </w:rPr>
              <w:tab/>
            </w:r>
            <w:r w:rsidR="00E42088">
              <w:rPr>
                <w:webHidden/>
              </w:rPr>
              <w:fldChar w:fldCharType="begin"/>
            </w:r>
            <w:r w:rsidR="00E42088">
              <w:rPr>
                <w:webHidden/>
              </w:rPr>
              <w:instrText xml:space="preserve"> PAGEREF _Toc199546386 \h </w:instrText>
            </w:r>
            <w:r w:rsidR="00E42088">
              <w:rPr>
                <w:webHidden/>
              </w:rPr>
            </w:r>
            <w:r w:rsidR="00E42088">
              <w:rPr>
                <w:webHidden/>
              </w:rPr>
              <w:fldChar w:fldCharType="separate"/>
            </w:r>
            <w:r w:rsidR="00E42088">
              <w:rPr>
                <w:webHidden/>
              </w:rPr>
              <w:t>3</w:t>
            </w:r>
            <w:r w:rsidR="00E42088">
              <w:rPr>
                <w:webHidden/>
              </w:rPr>
              <w:fldChar w:fldCharType="end"/>
            </w:r>
          </w:hyperlink>
        </w:p>
        <w:p w14:paraId="3E6B9FBE" w14:textId="709E22E8" w:rsidR="00E42088" w:rsidRDefault="00E42088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6387" w:history="1">
            <w:r w:rsidRPr="00C524F4">
              <w:rPr>
                <w:rStyle w:val="af"/>
              </w:rPr>
              <w:t xml:space="preserve">1 Структура </w:t>
            </w:r>
            <w:r w:rsidRPr="00C524F4">
              <w:rPr>
                <w:rStyle w:val="af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_Toc199546387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DC0EE5" w14:textId="50F4122A" w:rsidR="00E42088" w:rsidRDefault="00E42088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6388" w:history="1">
            <w:r w:rsidRPr="00C524F4">
              <w:rPr>
                <w:rStyle w:val="af"/>
              </w:rPr>
              <w:t>2 Обработка запросов и маршрутизация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_Toc199546388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343CFC" w14:textId="3AC2094D" w:rsidR="00E42088" w:rsidRDefault="00E42088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6389" w:history="1">
            <w:r w:rsidRPr="00C524F4">
              <w:rPr>
                <w:rStyle w:val="af"/>
                <w:lang w:val="en-US"/>
              </w:rPr>
              <w:t>3</w:t>
            </w:r>
            <w:r w:rsidRPr="00C524F4">
              <w:rPr>
                <w:rStyle w:val="af"/>
              </w:rPr>
              <w:t xml:space="preserve"> Примеры запросов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_Toc199546389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9146890" w14:textId="3A2C4B1F" w:rsidR="00E42088" w:rsidRDefault="00E42088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6390" w:history="1">
            <w:r w:rsidRPr="00C524F4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_Toc199546390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EFC2E0F" w14:textId="4CEDDAEC" w:rsidR="00E42088" w:rsidRDefault="00E42088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6391" w:history="1">
            <w:r w:rsidRPr="00C524F4">
              <w:rPr>
                <w:rStyle w:val="af"/>
                <w:noProof/>
              </w:rPr>
              <w:t xml:space="preserve">Ссылка на </w:t>
            </w:r>
            <w:r w:rsidRPr="00C524F4">
              <w:rPr>
                <w:rStyle w:val="af"/>
                <w:noProof/>
                <w:lang w:val="en-US"/>
              </w:rPr>
              <w:t>GitHub</w:t>
            </w:r>
            <w:r w:rsidRPr="00C524F4">
              <w:rPr>
                <w:rStyle w:val="af"/>
                <w:noProof/>
              </w:rPr>
              <w:t xml:space="preserve"> 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D5CE" w14:textId="74B5AB73" w:rsidR="00E42088" w:rsidRDefault="00E42088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6392" w:history="1">
            <w:r w:rsidRPr="00C524F4">
              <w:rPr>
                <w:rStyle w:val="af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_Toc199546392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23A304E" w14:textId="1E9DA581" w:rsidR="00E42088" w:rsidRDefault="00E42088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6393" w:history="1">
            <w:r w:rsidRPr="00C524F4">
              <w:rPr>
                <w:rStyle w:val="af"/>
                <w:noProof/>
              </w:rPr>
              <w:t>Код</w:t>
            </w:r>
            <w:r w:rsidRPr="00C524F4">
              <w:rPr>
                <w:rStyle w:val="af"/>
                <w:noProof/>
                <w:lang w:val="en-US"/>
              </w:rPr>
              <w:t xml:space="preserve"> </w:t>
            </w:r>
            <w:r w:rsidRPr="00C524F4">
              <w:rPr>
                <w:rStyle w:val="af"/>
                <w:noProof/>
              </w:rPr>
              <w:t>файла</w:t>
            </w:r>
            <w:r w:rsidRPr="00C524F4">
              <w:rPr>
                <w:rStyle w:val="af"/>
                <w:noProof/>
                <w:lang w:val="en-US"/>
              </w:rPr>
              <w:t xml:space="preserve"> “serializers.py”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EC8A" w14:textId="35606DAE" w:rsidR="00E42088" w:rsidRDefault="00E42088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6394" w:history="1">
            <w:r w:rsidRPr="00C524F4">
              <w:rPr>
                <w:rStyle w:val="af"/>
                <w:noProof/>
              </w:rPr>
              <w:t>Код</w:t>
            </w:r>
            <w:r w:rsidRPr="00C524F4">
              <w:rPr>
                <w:rStyle w:val="af"/>
                <w:noProof/>
                <w:lang w:val="en-US"/>
              </w:rPr>
              <w:t xml:space="preserve"> </w:t>
            </w:r>
            <w:r w:rsidRPr="00C524F4">
              <w:rPr>
                <w:rStyle w:val="af"/>
                <w:noProof/>
              </w:rPr>
              <w:t>файла</w:t>
            </w:r>
            <w:r w:rsidRPr="00C524F4">
              <w:rPr>
                <w:rStyle w:val="af"/>
                <w:noProof/>
                <w:lang w:val="en-US"/>
              </w:rPr>
              <w:t xml:space="preserve"> “views.py”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398F" w14:textId="0FBE5376" w:rsidR="00E42088" w:rsidRDefault="00E42088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6395" w:history="1">
            <w:r w:rsidRPr="00C524F4">
              <w:rPr>
                <w:rStyle w:val="af"/>
                <w:noProof/>
              </w:rPr>
              <w:t>Код</w:t>
            </w:r>
            <w:r w:rsidRPr="00C524F4">
              <w:rPr>
                <w:rStyle w:val="af"/>
                <w:noProof/>
                <w:lang w:val="en-US"/>
              </w:rPr>
              <w:t xml:space="preserve"> </w:t>
            </w:r>
            <w:r w:rsidRPr="00C524F4">
              <w:rPr>
                <w:rStyle w:val="af"/>
                <w:noProof/>
              </w:rPr>
              <w:t>файла</w:t>
            </w:r>
            <w:r w:rsidRPr="00C524F4">
              <w:rPr>
                <w:rStyle w:val="af"/>
                <w:noProof/>
                <w:lang w:val="en-US"/>
              </w:rPr>
              <w:t xml:space="preserve"> “urls.py”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7D42EB1A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546386"/>
      <w:r>
        <w:lastRenderedPageBreak/>
        <w:t>Введение</w:t>
      </w:r>
      <w:bookmarkEnd w:id="11"/>
    </w:p>
    <w:p w14:paraId="6B7C0F26" w14:textId="320FBFBB" w:rsidR="001E3949" w:rsidRDefault="001E3949" w:rsidP="001E3949">
      <w:pPr>
        <w:pStyle w:val="1-"/>
      </w:pPr>
      <w:r>
        <w:rPr>
          <w:lang w:val="en-US"/>
        </w:rPr>
        <w:t>Cardiogram</w:t>
      </w:r>
      <w:r w:rsidRPr="001E3949">
        <w:t xml:space="preserve"> – </w:t>
      </w:r>
      <w:r>
        <w:t>приложение с увлекательной игрой для запоминания английских слов с помощью карточек. Стек технологий приложения</w:t>
      </w:r>
      <w:r w:rsidRPr="001E3949">
        <w:t>:</w:t>
      </w:r>
      <w:r>
        <w:t xml:space="preserve"> </w:t>
      </w:r>
      <w:r>
        <w:rPr>
          <w:lang w:val="en-US"/>
        </w:rPr>
        <w:t>Python</w:t>
      </w:r>
      <w:r w:rsidRPr="001E3949">
        <w:t xml:space="preserve">, </w:t>
      </w:r>
      <w:r>
        <w:rPr>
          <w:lang w:val="en-US"/>
        </w:rPr>
        <w:t>Django</w:t>
      </w:r>
      <w:r w:rsidRPr="001E3949">
        <w:t xml:space="preserve">, </w:t>
      </w:r>
      <w:r>
        <w:rPr>
          <w:lang w:val="en-US"/>
        </w:rPr>
        <w:t>React</w:t>
      </w:r>
      <w:r w:rsidRPr="001E3949">
        <w:t xml:space="preserve">, </w:t>
      </w:r>
      <w:r>
        <w:rPr>
          <w:lang w:val="en-US"/>
        </w:rPr>
        <w:t>PostgreSQL</w:t>
      </w:r>
      <w:r w:rsidRPr="001E3949">
        <w:t xml:space="preserve">. </w:t>
      </w:r>
      <w:r>
        <w:t xml:space="preserve">Все компоненты конечной системы </w:t>
      </w:r>
      <w:proofErr w:type="spellStart"/>
      <w:r>
        <w:t>контенеризованы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76305D9F" w14:textId="2CAF7201" w:rsidR="001E3949" w:rsidRDefault="001E3949" w:rsidP="001E3949">
      <w:pPr>
        <w:pStyle w:val="1-"/>
      </w:pPr>
      <w:r>
        <w:t>Учебный проект разработан с целью демонстрации навыков работы с базой данных</w:t>
      </w:r>
      <w:r w:rsidR="006E09DA">
        <w:t xml:space="preserve"> и</w:t>
      </w:r>
      <w:r>
        <w:t xml:space="preserve"> </w:t>
      </w:r>
      <w:r w:rsidR="006E09DA">
        <w:t xml:space="preserve">инструментами серверной и клиентской разработки, проектирования структуры приложений и </w:t>
      </w:r>
      <w:r w:rsidR="006E09DA">
        <w:rPr>
          <w:lang w:val="en-US"/>
        </w:rPr>
        <w:t>API</w:t>
      </w:r>
      <w:r w:rsidR="006E09DA">
        <w:t xml:space="preserve">, контейнеризации. </w:t>
      </w:r>
    </w:p>
    <w:p w14:paraId="0FF48B82" w14:textId="66A43330" w:rsidR="00EA21E9" w:rsidRPr="00EA21E9" w:rsidRDefault="00EA21E9" w:rsidP="001E3949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750F87B6" w14:textId="1778003B" w:rsidR="007C4D97" w:rsidRDefault="0081665D" w:rsidP="00214752">
      <w:pPr>
        <w:pStyle w:val="1"/>
      </w:pPr>
      <w:bookmarkStart w:id="12" w:name="_Toc199546387"/>
      <w:r>
        <w:lastRenderedPageBreak/>
        <w:t xml:space="preserve">Структура </w:t>
      </w:r>
      <w:r>
        <w:rPr>
          <w:lang w:val="en-US"/>
        </w:rPr>
        <w:t>API</w:t>
      </w:r>
      <w:bookmarkEnd w:id="12"/>
    </w:p>
    <w:p w14:paraId="5541598E" w14:textId="48C22C6A" w:rsidR="008460C4" w:rsidRDefault="008460C4" w:rsidP="008460C4">
      <w:pPr>
        <w:pStyle w:val="1-"/>
      </w:pPr>
      <w:r>
        <w:t xml:space="preserve">Структура </w:t>
      </w:r>
      <w:r>
        <w:rPr>
          <w:lang w:val="en-US"/>
        </w:rPr>
        <w:t>API</w:t>
      </w:r>
      <w:r>
        <w:t xml:space="preserve">, включая </w:t>
      </w:r>
      <w:r w:rsidRPr="00F5278D">
        <w:t>методы, URL, параметры, форматы запросов и ответов</w:t>
      </w:r>
      <w:r>
        <w:t xml:space="preserve">, описана в таблице 1. </w:t>
      </w:r>
    </w:p>
    <w:p w14:paraId="4715876F" w14:textId="77777777" w:rsidR="008460C4" w:rsidRDefault="008460C4" w:rsidP="008460C4">
      <w:pPr>
        <w:pStyle w:val="-1"/>
      </w:pPr>
      <w:r w:rsidRPr="00F5278D">
        <w:t>Таблица 1 – Описание 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983"/>
        <w:gridCol w:w="1424"/>
        <w:gridCol w:w="1275"/>
        <w:gridCol w:w="2068"/>
        <w:gridCol w:w="2678"/>
      </w:tblGrid>
      <w:tr w:rsidR="008460C4" w14:paraId="08A4DCE5" w14:textId="77777777" w:rsidTr="00B566C0">
        <w:tc>
          <w:tcPr>
            <w:tcW w:w="916" w:type="dxa"/>
          </w:tcPr>
          <w:p w14:paraId="1FF987EA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Действие</w:t>
            </w:r>
          </w:p>
        </w:tc>
        <w:tc>
          <w:tcPr>
            <w:tcW w:w="983" w:type="dxa"/>
          </w:tcPr>
          <w:p w14:paraId="42DFE6A3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Метод</w:t>
            </w:r>
          </w:p>
        </w:tc>
        <w:tc>
          <w:tcPr>
            <w:tcW w:w="1424" w:type="dxa"/>
          </w:tcPr>
          <w:p w14:paraId="229FD1C2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1275" w:type="dxa"/>
          </w:tcPr>
          <w:p w14:paraId="683ED172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Параметры</w:t>
            </w:r>
          </w:p>
        </w:tc>
        <w:tc>
          <w:tcPr>
            <w:tcW w:w="2068" w:type="dxa"/>
          </w:tcPr>
          <w:p w14:paraId="4CF5F7AD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запроса</w:t>
            </w:r>
          </w:p>
        </w:tc>
        <w:tc>
          <w:tcPr>
            <w:tcW w:w="2678" w:type="dxa"/>
          </w:tcPr>
          <w:p w14:paraId="132B8BF4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ответа</w:t>
            </w:r>
          </w:p>
        </w:tc>
      </w:tr>
      <w:tr w:rsidR="008460C4" w:rsidRPr="00783B37" w14:paraId="2385842B" w14:textId="77777777" w:rsidTr="00B566C0">
        <w:tc>
          <w:tcPr>
            <w:tcW w:w="916" w:type="dxa"/>
          </w:tcPr>
          <w:p w14:paraId="37BAFB15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Получение информации о карточке</w:t>
            </w:r>
          </w:p>
        </w:tc>
        <w:tc>
          <w:tcPr>
            <w:tcW w:w="983" w:type="dxa"/>
          </w:tcPr>
          <w:p w14:paraId="1B3F2FD2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621A40F0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card/&lt;id&gt;</w:t>
            </w:r>
          </w:p>
        </w:tc>
        <w:tc>
          <w:tcPr>
            <w:tcW w:w="1275" w:type="dxa"/>
          </w:tcPr>
          <w:p w14:paraId="243A1320" w14:textId="77777777" w:rsidR="008460C4" w:rsidRPr="00750B3C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50B3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номер карточки в таблице базы данных</w:t>
            </w:r>
          </w:p>
        </w:tc>
        <w:tc>
          <w:tcPr>
            <w:tcW w:w="2068" w:type="dxa"/>
          </w:tcPr>
          <w:p w14:paraId="62FC8798" w14:textId="77777777" w:rsidR="008460C4" w:rsidRPr="00750B3C" w:rsidRDefault="008460C4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0CEAAB50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{</w:t>
            </w:r>
          </w:p>
          <w:p w14:paraId="21BACE6B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“id”: 23,</w:t>
            </w:r>
          </w:p>
          <w:p w14:paraId="168D94BF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17E72">
              <w:rPr>
                <w:sz w:val="24"/>
                <w:szCs w:val="24"/>
                <w:lang w:val="en-US"/>
              </w:rPr>
              <w:t>front</w:t>
            </w:r>
            <w:proofErr w:type="gramEnd"/>
            <w:r w:rsidRPr="00E17E72">
              <w:rPr>
                <w:sz w:val="24"/>
                <w:szCs w:val="24"/>
                <w:lang w:val="en-US"/>
              </w:rPr>
              <w:t>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“forest”,</w:t>
            </w:r>
          </w:p>
          <w:p w14:paraId="50902DDD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17E72">
              <w:rPr>
                <w:sz w:val="24"/>
                <w:szCs w:val="24"/>
                <w:lang w:val="en-US"/>
              </w:rPr>
              <w:t>back</w:t>
            </w:r>
            <w:proofErr w:type="gramEnd"/>
            <w:r w:rsidRPr="00E17E72">
              <w:rPr>
                <w:sz w:val="24"/>
                <w:szCs w:val="24"/>
                <w:lang w:val="en-US"/>
              </w:rPr>
              <w:t>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 w:rsidRPr="00E17E72">
              <w:rPr>
                <w:sz w:val="24"/>
                <w:szCs w:val="24"/>
              </w:rPr>
              <w:t>Лес</w:t>
            </w:r>
            <w:r w:rsidRPr="00E17E72">
              <w:rPr>
                <w:sz w:val="24"/>
                <w:szCs w:val="24"/>
                <w:lang w:val="en-US"/>
              </w:rPr>
              <w:t>”,</w:t>
            </w:r>
          </w:p>
          <w:p w14:paraId="463C6641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17E72">
              <w:rPr>
                <w:sz w:val="24"/>
                <w:szCs w:val="24"/>
                <w:lang w:val="en-US"/>
              </w:rPr>
              <w:t>example</w:t>
            </w:r>
            <w:proofErr w:type="gramEnd"/>
            <w:r w:rsidRPr="00E17E72">
              <w:rPr>
                <w:sz w:val="24"/>
                <w:szCs w:val="24"/>
                <w:lang w:val="en-US"/>
              </w:rPr>
              <w:t>_usage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“Forest is beautiful! (</w:t>
            </w:r>
            <w:r w:rsidRPr="00E17E72">
              <w:rPr>
                <w:sz w:val="24"/>
                <w:szCs w:val="24"/>
              </w:rPr>
              <w:t>Лес прекрасен!</w:t>
            </w:r>
            <w:r w:rsidRPr="00E17E72">
              <w:rPr>
                <w:sz w:val="24"/>
                <w:szCs w:val="24"/>
                <w:lang w:val="en-US"/>
              </w:rPr>
              <w:t>)”</w:t>
            </w:r>
          </w:p>
          <w:p w14:paraId="162BA5D4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}</w:t>
            </w:r>
          </w:p>
        </w:tc>
      </w:tr>
      <w:tr w:rsidR="008460C4" w:rsidRPr="00E17E72" w14:paraId="0811C19F" w14:textId="77777777" w:rsidTr="00B566C0">
        <w:tc>
          <w:tcPr>
            <w:tcW w:w="916" w:type="dxa"/>
          </w:tcPr>
          <w:p w14:paraId="542C2A68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колодах</w:t>
            </w:r>
          </w:p>
        </w:tc>
        <w:tc>
          <w:tcPr>
            <w:tcW w:w="983" w:type="dxa"/>
          </w:tcPr>
          <w:p w14:paraId="3D63A7E1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332C433F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deck/</w:t>
            </w:r>
          </w:p>
        </w:tc>
        <w:tc>
          <w:tcPr>
            <w:tcW w:w="1275" w:type="dxa"/>
          </w:tcPr>
          <w:p w14:paraId="441C9FED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19303159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678" w:type="dxa"/>
          </w:tcPr>
          <w:p w14:paraId="68E1EC89" w14:textId="77777777" w:rsidR="008460C4" w:rsidRPr="001D79E6" w:rsidRDefault="008460C4" w:rsidP="00B566C0">
            <w:pPr>
              <w:pStyle w:val="aff1"/>
              <w:rPr>
                <w:sz w:val="24"/>
                <w:szCs w:val="24"/>
              </w:rPr>
            </w:pPr>
            <w:r w:rsidRPr="001D79E6">
              <w:rPr>
                <w:sz w:val="24"/>
                <w:szCs w:val="24"/>
              </w:rPr>
              <w:t>[{</w:t>
            </w:r>
          </w:p>
          <w:p w14:paraId="3E3C2F5E" w14:textId="77777777" w:rsidR="008460C4" w:rsidRPr="001D79E6" w:rsidRDefault="008460C4" w:rsidP="00B566C0">
            <w:pPr>
              <w:pStyle w:val="aff1"/>
              <w:rPr>
                <w:sz w:val="24"/>
                <w:szCs w:val="24"/>
              </w:rPr>
            </w:pPr>
            <w:r w:rsidRPr="001D79E6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id</w:t>
            </w:r>
            <w:r w:rsidRPr="001D79E6">
              <w:rPr>
                <w:sz w:val="24"/>
                <w:szCs w:val="24"/>
              </w:rPr>
              <w:t>”: 4,</w:t>
            </w:r>
          </w:p>
          <w:p w14:paraId="25F1FCB2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E17E72">
              <w:rPr>
                <w:sz w:val="24"/>
                <w:szCs w:val="24"/>
              </w:rPr>
              <w:t>”: “</w:t>
            </w:r>
            <w:r>
              <w:rPr>
                <w:sz w:val="24"/>
                <w:szCs w:val="24"/>
                <w:lang w:val="en-US"/>
              </w:rPr>
              <w:t>Nature</w:t>
            </w:r>
            <w:r w:rsidRPr="00E17E72">
              <w:rPr>
                <w:sz w:val="24"/>
                <w:szCs w:val="24"/>
              </w:rPr>
              <w:t>”,</w:t>
            </w:r>
          </w:p>
          <w:p w14:paraId="4F780072" w14:textId="77777777" w:rsidR="008460C4" w:rsidRPr="001D79E6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description</w:t>
            </w:r>
            <w:r w:rsidRPr="00E17E72">
              <w:rPr>
                <w:sz w:val="24"/>
                <w:szCs w:val="24"/>
              </w:rPr>
              <w:t>”: “</w:t>
            </w:r>
            <w:r>
              <w:rPr>
                <w:sz w:val="24"/>
                <w:szCs w:val="24"/>
              </w:rPr>
              <w:t>Колода содержит слова, связанные с темой природы.</w:t>
            </w:r>
            <w:r w:rsidRPr="00E17E72">
              <w:rPr>
                <w:sz w:val="24"/>
                <w:szCs w:val="24"/>
              </w:rPr>
              <w:t>”,</w:t>
            </w:r>
          </w:p>
          <w:p w14:paraId="49B5EFB4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“cover”: “http://127.0.0.1/deck/forest.png”</w:t>
            </w:r>
          </w:p>
          <w:p w14:paraId="63B9A182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6375DF40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3C029116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  <w:p w14:paraId="4984D5FA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  <w:r w:rsidRPr="00E17E72">
              <w:rPr>
                <w:sz w:val="24"/>
                <w:szCs w:val="24"/>
                <w:lang w:val="en-US"/>
              </w:rPr>
              <w:t>]</w:t>
            </w:r>
          </w:p>
        </w:tc>
      </w:tr>
      <w:tr w:rsidR="008460C4" w:rsidRPr="00E17E72" w14:paraId="5AA5437D" w14:textId="77777777" w:rsidTr="00B566C0">
        <w:tc>
          <w:tcPr>
            <w:tcW w:w="916" w:type="dxa"/>
          </w:tcPr>
          <w:p w14:paraId="2C3DB686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из колоды всех карточек, которых нет у пользователя</w:t>
            </w:r>
          </w:p>
        </w:tc>
        <w:tc>
          <w:tcPr>
            <w:tcW w:w="983" w:type="dxa"/>
          </w:tcPr>
          <w:p w14:paraId="568FEA47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6A1B7717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deck/&lt;id&gt;</w:t>
            </w:r>
          </w:p>
        </w:tc>
        <w:tc>
          <w:tcPr>
            <w:tcW w:w="1275" w:type="dxa"/>
          </w:tcPr>
          <w:p w14:paraId="3AB48A44" w14:textId="77777777" w:rsidR="008460C4" w:rsidRPr="00750B3C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50B3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номер колоды в таблице базы данных</w:t>
            </w:r>
          </w:p>
        </w:tc>
        <w:tc>
          <w:tcPr>
            <w:tcW w:w="2068" w:type="dxa"/>
          </w:tcPr>
          <w:p w14:paraId="3B293589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36F792A6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Pr="00E17E72">
              <w:rPr>
                <w:sz w:val="24"/>
                <w:szCs w:val="24"/>
                <w:lang w:val="en-US"/>
              </w:rPr>
              <w:t>{</w:t>
            </w:r>
          </w:p>
          <w:p w14:paraId="52C1C7E4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“id”: 23,</w:t>
            </w:r>
          </w:p>
          <w:p w14:paraId="6F1E4AA5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17E72">
              <w:rPr>
                <w:sz w:val="24"/>
                <w:szCs w:val="24"/>
                <w:lang w:val="en-US"/>
              </w:rPr>
              <w:t>front</w:t>
            </w:r>
            <w:proofErr w:type="gramEnd"/>
            <w:r w:rsidRPr="00E17E72">
              <w:rPr>
                <w:sz w:val="24"/>
                <w:szCs w:val="24"/>
                <w:lang w:val="en-US"/>
              </w:rPr>
              <w:t>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“forest”,</w:t>
            </w:r>
          </w:p>
          <w:p w14:paraId="78228D74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17E72">
              <w:rPr>
                <w:sz w:val="24"/>
                <w:szCs w:val="24"/>
                <w:lang w:val="en-US"/>
              </w:rPr>
              <w:t>back</w:t>
            </w:r>
            <w:proofErr w:type="gramEnd"/>
            <w:r w:rsidRPr="00E17E72">
              <w:rPr>
                <w:sz w:val="24"/>
                <w:szCs w:val="24"/>
                <w:lang w:val="en-US"/>
              </w:rPr>
              <w:t>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 w:rsidRPr="00E17E72">
              <w:rPr>
                <w:sz w:val="24"/>
                <w:szCs w:val="24"/>
              </w:rPr>
              <w:t>Лес</w:t>
            </w:r>
            <w:r w:rsidRPr="00E17E72">
              <w:rPr>
                <w:sz w:val="24"/>
                <w:szCs w:val="24"/>
                <w:lang w:val="en-US"/>
              </w:rPr>
              <w:t>”,</w:t>
            </w:r>
          </w:p>
          <w:p w14:paraId="6099A289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17E72">
              <w:rPr>
                <w:sz w:val="24"/>
                <w:szCs w:val="24"/>
                <w:lang w:val="en-US"/>
              </w:rPr>
              <w:t>example</w:t>
            </w:r>
            <w:proofErr w:type="gramEnd"/>
            <w:r w:rsidRPr="00E17E72">
              <w:rPr>
                <w:sz w:val="24"/>
                <w:szCs w:val="24"/>
                <w:lang w:val="en-US"/>
              </w:rPr>
              <w:t>_usage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“Forest is beautiful! (</w:t>
            </w:r>
            <w:r w:rsidRPr="00E17E72">
              <w:rPr>
                <w:sz w:val="24"/>
                <w:szCs w:val="24"/>
              </w:rPr>
              <w:t>Лес</w:t>
            </w:r>
            <w:r w:rsidRPr="00E17E72">
              <w:rPr>
                <w:sz w:val="24"/>
                <w:szCs w:val="24"/>
                <w:lang w:val="en-US"/>
              </w:rPr>
              <w:t xml:space="preserve"> </w:t>
            </w:r>
            <w:r w:rsidRPr="00E17E72">
              <w:rPr>
                <w:sz w:val="24"/>
                <w:szCs w:val="24"/>
              </w:rPr>
              <w:t>прекрасен</w:t>
            </w:r>
            <w:r w:rsidRPr="00E17E72">
              <w:rPr>
                <w:sz w:val="24"/>
                <w:szCs w:val="24"/>
                <w:lang w:val="en-US"/>
              </w:rPr>
              <w:t>!)”</w:t>
            </w:r>
          </w:p>
          <w:p w14:paraId="00FD444E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0F321258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{</w:t>
            </w:r>
          </w:p>
          <w:p w14:paraId="0EF681AE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“id”: 23,</w:t>
            </w:r>
          </w:p>
          <w:p w14:paraId="21D9A8AC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17E72">
              <w:rPr>
                <w:sz w:val="24"/>
                <w:szCs w:val="24"/>
                <w:lang w:val="en-US"/>
              </w:rPr>
              <w:t>front</w:t>
            </w:r>
            <w:proofErr w:type="gramEnd"/>
            <w:r w:rsidRPr="00E17E72">
              <w:rPr>
                <w:sz w:val="24"/>
                <w:szCs w:val="24"/>
                <w:lang w:val="en-US"/>
              </w:rPr>
              <w:t>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  <w:lang w:val="en-US"/>
              </w:rPr>
              <w:t>nature</w:t>
            </w:r>
            <w:r w:rsidRPr="00E17E72">
              <w:rPr>
                <w:sz w:val="24"/>
                <w:szCs w:val="24"/>
                <w:lang w:val="en-US"/>
              </w:rPr>
              <w:t>”,</w:t>
            </w:r>
          </w:p>
          <w:p w14:paraId="36289003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17E72">
              <w:rPr>
                <w:sz w:val="24"/>
                <w:szCs w:val="24"/>
                <w:lang w:val="en-US"/>
              </w:rPr>
              <w:t>back</w:t>
            </w:r>
            <w:proofErr w:type="gramEnd"/>
            <w:r w:rsidRPr="00E17E72">
              <w:rPr>
                <w:sz w:val="24"/>
                <w:szCs w:val="24"/>
                <w:lang w:val="en-US"/>
              </w:rPr>
              <w:t>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</w:rPr>
              <w:t>природа</w:t>
            </w:r>
            <w:r w:rsidRPr="00E17E72">
              <w:rPr>
                <w:sz w:val="24"/>
                <w:szCs w:val="24"/>
                <w:lang w:val="en-US"/>
              </w:rPr>
              <w:t>”,</w:t>
            </w:r>
          </w:p>
          <w:p w14:paraId="4D2983CA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17E72">
              <w:rPr>
                <w:sz w:val="24"/>
                <w:szCs w:val="24"/>
                <w:lang w:val="en-US"/>
              </w:rPr>
              <w:t>example</w:t>
            </w:r>
            <w:proofErr w:type="gramEnd"/>
            <w:r w:rsidRPr="00E17E72">
              <w:rPr>
                <w:sz w:val="24"/>
                <w:szCs w:val="24"/>
                <w:lang w:val="en-US"/>
              </w:rPr>
              <w:t>_usage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  <w:lang w:val="en-US"/>
              </w:rPr>
              <w:t>Nature</w:t>
            </w:r>
            <w:r w:rsidRPr="00E17E72">
              <w:rPr>
                <w:sz w:val="24"/>
                <w:szCs w:val="24"/>
                <w:lang w:val="en-US"/>
              </w:rPr>
              <w:t xml:space="preserve"> is beautiful! (</w:t>
            </w:r>
            <w:r>
              <w:rPr>
                <w:sz w:val="24"/>
                <w:szCs w:val="24"/>
              </w:rPr>
              <w:t>Природа</w:t>
            </w:r>
            <w:r w:rsidRPr="00E17E72">
              <w:rPr>
                <w:sz w:val="24"/>
                <w:szCs w:val="24"/>
                <w:lang w:val="en-US"/>
              </w:rPr>
              <w:t xml:space="preserve"> </w:t>
            </w:r>
            <w:r w:rsidRPr="00E17E72">
              <w:rPr>
                <w:sz w:val="24"/>
                <w:szCs w:val="24"/>
              </w:rPr>
              <w:t>прекрас</w:t>
            </w:r>
            <w:r>
              <w:rPr>
                <w:sz w:val="24"/>
                <w:szCs w:val="24"/>
              </w:rPr>
              <w:t>на</w:t>
            </w:r>
            <w:r w:rsidRPr="00E17E72">
              <w:rPr>
                <w:sz w:val="24"/>
                <w:szCs w:val="24"/>
                <w:lang w:val="en-US"/>
              </w:rPr>
              <w:t>!)”</w:t>
            </w:r>
          </w:p>
          <w:p w14:paraId="4CB1C37C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,…]</w:t>
            </w:r>
          </w:p>
        </w:tc>
      </w:tr>
      <w:tr w:rsidR="008460C4" w:rsidRPr="00E17E72" w14:paraId="4ED0DA75" w14:textId="77777777" w:rsidTr="00B566C0">
        <w:tc>
          <w:tcPr>
            <w:tcW w:w="916" w:type="dxa"/>
          </w:tcPr>
          <w:p w14:paraId="111AEB47" w14:textId="77777777" w:rsidR="008460C4" w:rsidRPr="00750B3C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983" w:type="dxa"/>
          </w:tcPr>
          <w:p w14:paraId="50C0C69A" w14:textId="77777777" w:rsidR="008460C4" w:rsidRPr="00750B3C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0E8FEA8C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auth/register</w:t>
            </w:r>
          </w:p>
        </w:tc>
        <w:tc>
          <w:tcPr>
            <w:tcW w:w="1275" w:type="dxa"/>
          </w:tcPr>
          <w:p w14:paraId="4225C637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username,</w:t>
            </w:r>
          </w:p>
          <w:p w14:paraId="3E31FF27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fisrt_name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1F164679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349A587D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email,</w:t>
            </w:r>
          </w:p>
          <w:p w14:paraId="204186A8" w14:textId="77777777" w:rsidR="008460C4" w:rsidRPr="00750B3C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password</w:t>
            </w:r>
          </w:p>
          <w:p w14:paraId="0CD7AD4E" w14:textId="77777777" w:rsidR="008460C4" w:rsidRPr="00750B3C" w:rsidRDefault="008460C4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49204DBF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{“username”: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77536C01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fisrt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</w:rPr>
              <w:t>Иван</w:t>
            </w:r>
            <w:r>
              <w:rPr>
                <w:sz w:val="24"/>
                <w:szCs w:val="24"/>
                <w:lang w:val="en-US"/>
              </w:rPr>
              <w:t>”,</w:t>
            </w:r>
          </w:p>
          <w:p w14:paraId="5663577A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last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Якухин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3C1FB990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“email": “werb32@mail.ru”,</w:t>
            </w:r>
          </w:p>
          <w:p w14:paraId="281EA5C7" w14:textId="77777777" w:rsidR="008460C4" w:rsidRPr="00750B3C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“password”: “1234”</w:t>
            </w:r>
          </w:p>
          <w:p w14:paraId="3ACA7C50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678" w:type="dxa"/>
          </w:tcPr>
          <w:p w14:paraId="050FEBAC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{“message”: “registration successful”}</w:t>
            </w:r>
          </w:p>
        </w:tc>
      </w:tr>
      <w:tr w:rsidR="008460C4" w:rsidRPr="00E17E72" w14:paraId="2A50D4DD" w14:textId="77777777" w:rsidTr="00B566C0">
        <w:tc>
          <w:tcPr>
            <w:tcW w:w="916" w:type="dxa"/>
          </w:tcPr>
          <w:p w14:paraId="3D59A474" w14:textId="77777777" w:rsidR="008460C4" w:rsidRPr="00750B3C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983" w:type="dxa"/>
          </w:tcPr>
          <w:p w14:paraId="3306C9D6" w14:textId="77777777" w:rsidR="008460C4" w:rsidRPr="00750B3C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2679EC76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auth/login</w:t>
            </w:r>
          </w:p>
        </w:tc>
        <w:tc>
          <w:tcPr>
            <w:tcW w:w="1275" w:type="dxa"/>
          </w:tcPr>
          <w:p w14:paraId="2E713CEA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username,</w:t>
            </w:r>
          </w:p>
          <w:p w14:paraId="493AB2E0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68" w:type="dxa"/>
          </w:tcPr>
          <w:p w14:paraId="6BED1B5B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{“username”: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023F660D" w14:textId="77777777" w:rsidR="008460C4" w:rsidRPr="00750B3C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“password”: “1234”</w:t>
            </w:r>
          </w:p>
          <w:p w14:paraId="553ABB17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678" w:type="dxa"/>
          </w:tcPr>
          <w:p w14:paraId="49284E4E" w14:textId="77777777" w:rsidR="008460C4" w:rsidRPr="00E17E72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“login successful”}</w:t>
            </w:r>
          </w:p>
        </w:tc>
      </w:tr>
      <w:tr w:rsidR="008460C4" w:rsidRPr="00E17E72" w14:paraId="471ED58B" w14:textId="77777777" w:rsidTr="00B566C0">
        <w:tc>
          <w:tcPr>
            <w:tcW w:w="916" w:type="dxa"/>
          </w:tcPr>
          <w:p w14:paraId="7A02E38B" w14:textId="77777777" w:rsidR="008460C4" w:rsidRPr="00750B3C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пароля</w:t>
            </w:r>
          </w:p>
        </w:tc>
        <w:tc>
          <w:tcPr>
            <w:tcW w:w="983" w:type="dxa"/>
          </w:tcPr>
          <w:p w14:paraId="5BE053B7" w14:textId="77777777" w:rsidR="008460C4" w:rsidRPr="00750B3C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47F87603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auth/change-password</w:t>
            </w:r>
          </w:p>
        </w:tc>
        <w:tc>
          <w:tcPr>
            <w:tcW w:w="1275" w:type="dxa"/>
          </w:tcPr>
          <w:p w14:paraId="21D42576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old_password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62ADE792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new-password</w:t>
            </w:r>
          </w:p>
        </w:tc>
        <w:tc>
          <w:tcPr>
            <w:tcW w:w="2068" w:type="dxa"/>
          </w:tcPr>
          <w:p w14:paraId="4499C5B9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5A432372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old</w:t>
            </w:r>
            <w:proofErr w:type="gramEnd"/>
            <w:r>
              <w:rPr>
                <w:sz w:val="24"/>
                <w:szCs w:val="24"/>
                <w:lang w:val="en-US"/>
              </w:rPr>
              <w:t>_password</w:t>
            </w:r>
            <w:proofErr w:type="spellEnd"/>
            <w:r>
              <w:rPr>
                <w:sz w:val="24"/>
                <w:szCs w:val="24"/>
                <w:lang w:val="en-US"/>
              </w:rPr>
              <w:t>”: “1234”,</w:t>
            </w:r>
          </w:p>
          <w:p w14:paraId="5CB3B310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sz w:val="24"/>
                <w:szCs w:val="24"/>
                <w:lang w:val="en-US"/>
              </w:rPr>
              <w:t>new</w:t>
            </w:r>
            <w:proofErr w:type="gramEnd"/>
            <w:r>
              <w:rPr>
                <w:sz w:val="24"/>
                <w:szCs w:val="24"/>
                <w:lang w:val="en-US"/>
              </w:rPr>
              <w:t>-password”: “1111”</w:t>
            </w:r>
          </w:p>
          <w:p w14:paraId="74E9672B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678" w:type="dxa"/>
          </w:tcPr>
          <w:p w14:paraId="3927CE37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“password changed successful”}</w:t>
            </w:r>
          </w:p>
        </w:tc>
      </w:tr>
      <w:tr w:rsidR="008460C4" w:rsidRPr="00E17E72" w14:paraId="4606A28C" w14:textId="77777777" w:rsidTr="00B566C0">
        <w:tc>
          <w:tcPr>
            <w:tcW w:w="916" w:type="dxa"/>
          </w:tcPr>
          <w:p w14:paraId="04F30CDE" w14:textId="77777777" w:rsidR="008460C4" w:rsidRPr="00F133D0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системы</w:t>
            </w:r>
          </w:p>
        </w:tc>
        <w:tc>
          <w:tcPr>
            <w:tcW w:w="983" w:type="dxa"/>
          </w:tcPr>
          <w:p w14:paraId="7B414C2E" w14:textId="77777777" w:rsidR="008460C4" w:rsidRPr="00F133D0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13146F02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auth/logout</w:t>
            </w:r>
          </w:p>
        </w:tc>
        <w:tc>
          <w:tcPr>
            <w:tcW w:w="1275" w:type="dxa"/>
          </w:tcPr>
          <w:p w14:paraId="11F36197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40F3AABB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678" w:type="dxa"/>
          </w:tcPr>
          <w:p w14:paraId="5EE9AFB5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“logout successful”}</w:t>
            </w:r>
          </w:p>
        </w:tc>
      </w:tr>
      <w:tr w:rsidR="008460C4" w:rsidRPr="00025DC8" w14:paraId="35C31778" w14:textId="77777777" w:rsidTr="00B566C0">
        <w:tc>
          <w:tcPr>
            <w:tcW w:w="916" w:type="dxa"/>
          </w:tcPr>
          <w:p w14:paraId="0796AF00" w14:textId="77777777" w:rsidR="008460C4" w:rsidRPr="00F133D0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личных данных</w:t>
            </w:r>
          </w:p>
        </w:tc>
        <w:tc>
          <w:tcPr>
            <w:tcW w:w="983" w:type="dxa"/>
          </w:tcPr>
          <w:p w14:paraId="3AC45A2F" w14:textId="77777777" w:rsidR="008460C4" w:rsidRPr="00F133D0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19C485FB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auth/edit</w:t>
            </w:r>
          </w:p>
        </w:tc>
        <w:tc>
          <w:tcPr>
            <w:tcW w:w="1275" w:type="dxa"/>
          </w:tcPr>
          <w:p w14:paraId="2354BDE9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username,</w:t>
            </w:r>
          </w:p>
          <w:p w14:paraId="05065150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fisrt_name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5E6A3058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2ACD8858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2068" w:type="dxa"/>
          </w:tcPr>
          <w:p w14:paraId="29F472C9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{“username</w:t>
            </w:r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21E44231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fisrt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</w:rPr>
              <w:t>Иван</w:t>
            </w:r>
            <w:r>
              <w:rPr>
                <w:sz w:val="24"/>
                <w:szCs w:val="24"/>
                <w:lang w:val="en-US"/>
              </w:rPr>
              <w:t>”,</w:t>
            </w:r>
          </w:p>
          <w:p w14:paraId="4CCC1BFB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last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Якухин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4D5A3F47" w14:textId="77777777" w:rsidR="008460C4" w:rsidRPr="00750B3C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“email": “werb32@mail.ru”</w:t>
            </w:r>
          </w:p>
          <w:p w14:paraId="1A3A717E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678" w:type="dxa"/>
          </w:tcPr>
          <w:p w14:paraId="4F20BB6D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</w:t>
            </w:r>
            <w:r w:rsidRPr="00F133D0">
              <w:rPr>
                <w:sz w:val="24"/>
                <w:szCs w:val="24"/>
                <w:lang w:val="en-US"/>
              </w:rPr>
              <w:t>Profile editing completed successfully!</w:t>
            </w:r>
            <w:r>
              <w:rPr>
                <w:sz w:val="24"/>
                <w:szCs w:val="24"/>
                <w:lang w:val="en-US"/>
              </w:rPr>
              <w:t>”}</w:t>
            </w:r>
          </w:p>
        </w:tc>
      </w:tr>
      <w:tr w:rsidR="008460C4" w:rsidRPr="0053408C" w14:paraId="4C22E018" w14:textId="77777777" w:rsidTr="00B566C0">
        <w:tc>
          <w:tcPr>
            <w:tcW w:w="916" w:type="dxa"/>
          </w:tcPr>
          <w:p w14:paraId="18682C64" w14:textId="77777777" w:rsidR="008460C4" w:rsidRPr="00F133D0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 прогрессе пользователя</w:t>
            </w:r>
          </w:p>
        </w:tc>
        <w:tc>
          <w:tcPr>
            <w:tcW w:w="983" w:type="dxa"/>
          </w:tcPr>
          <w:p w14:paraId="6F7BAAFA" w14:textId="77777777" w:rsidR="008460C4" w:rsidRPr="00F133D0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765B30ED" w14:textId="77777777" w:rsidR="008460C4" w:rsidRPr="00F133D0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progress/</w:t>
            </w:r>
          </w:p>
        </w:tc>
        <w:tc>
          <w:tcPr>
            <w:tcW w:w="1275" w:type="dxa"/>
          </w:tcPr>
          <w:p w14:paraId="2370FAE5" w14:textId="77777777" w:rsidR="008460C4" w:rsidRPr="00F133D0" w:rsidRDefault="008460C4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4055F457" w14:textId="77777777" w:rsidR="008460C4" w:rsidRPr="00F133D0" w:rsidRDefault="008460C4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3C8B7C95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4E3724D6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“user”: 23,</w:t>
            </w:r>
          </w:p>
          <w:p w14:paraId="348D153D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“card”: 34,</w:t>
            </w:r>
          </w:p>
          <w:p w14:paraId="2374836D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“attempts”: 23,</w:t>
            </w:r>
          </w:p>
          <w:p w14:paraId="47E2C443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successful</w:t>
            </w:r>
            <w:proofErr w:type="gramEnd"/>
            <w:r>
              <w:rPr>
                <w:sz w:val="24"/>
                <w:szCs w:val="24"/>
                <w:lang w:val="en-US"/>
              </w:rPr>
              <w:t>_attempts</w:t>
            </w:r>
            <w:proofErr w:type="spellEnd"/>
            <w:r>
              <w:rPr>
                <w:sz w:val="24"/>
                <w:szCs w:val="24"/>
                <w:lang w:val="en-US"/>
              </w:rPr>
              <w:t>”: 10</w:t>
            </w:r>
          </w:p>
          <w:p w14:paraId="61902C1C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},</w:t>
            </w:r>
          </w:p>
          <w:p w14:paraId="72F90BFB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574D85E8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“user”: 23,</w:t>
            </w:r>
          </w:p>
          <w:p w14:paraId="5416FA82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“card”: 32,</w:t>
            </w:r>
          </w:p>
          <w:p w14:paraId="10953647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“attempts”: 21,</w:t>
            </w:r>
          </w:p>
          <w:p w14:paraId="47500E98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successful</w:t>
            </w:r>
            <w:proofErr w:type="gramEnd"/>
            <w:r>
              <w:rPr>
                <w:sz w:val="24"/>
                <w:szCs w:val="24"/>
                <w:lang w:val="en-US"/>
              </w:rPr>
              <w:t>_attempts</w:t>
            </w:r>
            <w:proofErr w:type="spellEnd"/>
            <w:r>
              <w:rPr>
                <w:sz w:val="24"/>
                <w:szCs w:val="24"/>
                <w:lang w:val="en-US"/>
              </w:rPr>
              <w:t>”: 5</w:t>
            </w:r>
          </w:p>
          <w:p w14:paraId="654CBE06" w14:textId="77777777" w:rsidR="008460C4" w:rsidRPr="00F133D0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},…]</w:t>
            </w:r>
          </w:p>
        </w:tc>
      </w:tr>
      <w:tr w:rsidR="008460C4" w:rsidRPr="00F133D0" w14:paraId="00692A20" w14:textId="77777777" w:rsidTr="00B566C0">
        <w:tc>
          <w:tcPr>
            <w:tcW w:w="916" w:type="dxa"/>
          </w:tcPr>
          <w:p w14:paraId="70FBD27B" w14:textId="77777777" w:rsidR="008460C4" w:rsidRPr="00F133D0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карточки пользователю</w:t>
            </w:r>
          </w:p>
        </w:tc>
        <w:tc>
          <w:tcPr>
            <w:tcW w:w="983" w:type="dxa"/>
          </w:tcPr>
          <w:p w14:paraId="07C6A9C1" w14:textId="77777777" w:rsidR="008460C4" w:rsidRPr="00F133D0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6B6B0855" w14:textId="77777777" w:rsidR="008460C4" w:rsidRPr="00F133D0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progress/</w:t>
            </w:r>
          </w:p>
        </w:tc>
        <w:tc>
          <w:tcPr>
            <w:tcW w:w="1275" w:type="dxa"/>
          </w:tcPr>
          <w:p w14:paraId="042BA011" w14:textId="77777777" w:rsidR="008460C4" w:rsidRPr="00F133D0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card</w:t>
            </w:r>
          </w:p>
        </w:tc>
        <w:tc>
          <w:tcPr>
            <w:tcW w:w="2068" w:type="dxa"/>
          </w:tcPr>
          <w:p w14:paraId="18A850F8" w14:textId="77777777" w:rsidR="008460C4" w:rsidRPr="00F133D0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{“card”: 23}</w:t>
            </w:r>
          </w:p>
        </w:tc>
        <w:tc>
          <w:tcPr>
            <w:tcW w:w="2678" w:type="dxa"/>
          </w:tcPr>
          <w:p w14:paraId="0C36F4B1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</w:t>
            </w:r>
            <w:r w:rsidRPr="001D79E6">
              <w:rPr>
                <w:sz w:val="24"/>
                <w:szCs w:val="24"/>
                <w:lang w:val="en-US"/>
              </w:rPr>
              <w:t>Card added to your deck successfully!</w:t>
            </w:r>
          </w:p>
          <w:p w14:paraId="3355DF6D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”}</w:t>
            </w:r>
          </w:p>
        </w:tc>
      </w:tr>
      <w:tr w:rsidR="008460C4" w:rsidRPr="00F133D0" w14:paraId="346D714D" w14:textId="77777777" w:rsidTr="00B566C0">
        <w:tc>
          <w:tcPr>
            <w:tcW w:w="916" w:type="dxa"/>
          </w:tcPr>
          <w:p w14:paraId="5D81B2B7" w14:textId="77777777" w:rsidR="008460C4" w:rsidRPr="001D79E6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Получение профиля пользователя</w:t>
            </w:r>
          </w:p>
        </w:tc>
        <w:tc>
          <w:tcPr>
            <w:tcW w:w="983" w:type="dxa"/>
          </w:tcPr>
          <w:p w14:paraId="53B1ECF3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6BDBFFAA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profile/</w:t>
            </w:r>
          </w:p>
        </w:tc>
        <w:tc>
          <w:tcPr>
            <w:tcW w:w="1275" w:type="dxa"/>
          </w:tcPr>
          <w:p w14:paraId="71EC1158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08624F17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678" w:type="dxa"/>
          </w:tcPr>
          <w:p w14:paraId="3E80CB0B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{“username</w:t>
            </w:r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6DFA4CD8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fisrt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</w:rPr>
              <w:t>Иван</w:t>
            </w:r>
            <w:r>
              <w:rPr>
                <w:sz w:val="24"/>
                <w:szCs w:val="24"/>
                <w:lang w:val="en-US"/>
              </w:rPr>
              <w:t>”,</w:t>
            </w:r>
          </w:p>
          <w:p w14:paraId="3662F13B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last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Якухин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0CCD3A88" w14:textId="77777777" w:rsidR="008460C4" w:rsidRPr="00750B3C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“email": “werb32@mail.ru”</w:t>
            </w:r>
          </w:p>
          <w:p w14:paraId="384B1B92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8460C4" w:rsidRPr="00025DC8" w14:paraId="41E35D29" w14:textId="77777777" w:rsidTr="00B566C0">
        <w:tc>
          <w:tcPr>
            <w:tcW w:w="916" w:type="dxa"/>
          </w:tcPr>
          <w:p w14:paraId="65A078D4" w14:textId="77777777" w:rsidR="008460C4" w:rsidRPr="001D79E6" w:rsidRDefault="008460C4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правильно выбрал карточку</w:t>
            </w:r>
          </w:p>
        </w:tc>
        <w:tc>
          <w:tcPr>
            <w:tcW w:w="983" w:type="dxa"/>
          </w:tcPr>
          <w:p w14:paraId="58483F65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PATCH</w:t>
            </w:r>
          </w:p>
        </w:tc>
        <w:tc>
          <w:tcPr>
            <w:tcW w:w="1424" w:type="dxa"/>
          </w:tcPr>
          <w:p w14:paraId="66B4F27C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profile/right</w:t>
            </w:r>
          </w:p>
        </w:tc>
        <w:tc>
          <w:tcPr>
            <w:tcW w:w="1275" w:type="dxa"/>
          </w:tcPr>
          <w:p w14:paraId="46C7755C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card</w:t>
            </w:r>
          </w:p>
        </w:tc>
        <w:tc>
          <w:tcPr>
            <w:tcW w:w="2068" w:type="dxa"/>
          </w:tcPr>
          <w:p w14:paraId="6CEE1CFE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{“card”: 23}</w:t>
            </w:r>
          </w:p>
        </w:tc>
        <w:tc>
          <w:tcPr>
            <w:tcW w:w="2678" w:type="dxa"/>
          </w:tcPr>
          <w:p w14:paraId="05DB1C8F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</w:t>
            </w:r>
            <w:r w:rsidRPr="001D79E6">
              <w:rPr>
                <w:sz w:val="24"/>
                <w:szCs w:val="24"/>
                <w:lang w:val="en-US"/>
              </w:rPr>
              <w:t>the card information has been updated</w:t>
            </w:r>
            <w:r>
              <w:rPr>
                <w:sz w:val="24"/>
                <w:szCs w:val="24"/>
                <w:lang w:val="en-US"/>
              </w:rPr>
              <w:t>”}</w:t>
            </w:r>
          </w:p>
        </w:tc>
      </w:tr>
      <w:tr w:rsidR="008460C4" w:rsidRPr="00025DC8" w14:paraId="24D60447" w14:textId="77777777" w:rsidTr="00B566C0">
        <w:tc>
          <w:tcPr>
            <w:tcW w:w="916" w:type="dxa"/>
          </w:tcPr>
          <w:p w14:paraId="4A79C51C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Пользователь неправильно выбрал карточку</w:t>
            </w:r>
          </w:p>
        </w:tc>
        <w:tc>
          <w:tcPr>
            <w:tcW w:w="983" w:type="dxa"/>
          </w:tcPr>
          <w:p w14:paraId="3C8BAD7F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PATCH</w:t>
            </w:r>
          </w:p>
        </w:tc>
        <w:tc>
          <w:tcPr>
            <w:tcW w:w="1424" w:type="dxa"/>
          </w:tcPr>
          <w:p w14:paraId="558BB14F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profile/wrong</w:t>
            </w:r>
          </w:p>
        </w:tc>
        <w:tc>
          <w:tcPr>
            <w:tcW w:w="1275" w:type="dxa"/>
          </w:tcPr>
          <w:p w14:paraId="6B1E0B2C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card</w:t>
            </w:r>
          </w:p>
        </w:tc>
        <w:tc>
          <w:tcPr>
            <w:tcW w:w="2068" w:type="dxa"/>
          </w:tcPr>
          <w:p w14:paraId="7A9F9144" w14:textId="77777777" w:rsidR="008460C4" w:rsidRPr="001D79E6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{“card”: 23}</w:t>
            </w:r>
          </w:p>
        </w:tc>
        <w:tc>
          <w:tcPr>
            <w:tcW w:w="2678" w:type="dxa"/>
          </w:tcPr>
          <w:p w14:paraId="5694C853" w14:textId="77777777" w:rsid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</w:t>
            </w:r>
            <w:r w:rsidRPr="001D79E6">
              <w:rPr>
                <w:sz w:val="24"/>
                <w:szCs w:val="24"/>
                <w:lang w:val="en-US"/>
              </w:rPr>
              <w:t>the card information has been updated</w:t>
            </w:r>
            <w:r>
              <w:rPr>
                <w:sz w:val="24"/>
                <w:szCs w:val="24"/>
                <w:lang w:val="en-US"/>
              </w:rPr>
              <w:t>”}</w:t>
            </w:r>
          </w:p>
        </w:tc>
      </w:tr>
      <w:tr w:rsidR="008460C4" w:rsidRPr="00025DC8" w14:paraId="1D1B3A7B" w14:textId="77777777" w:rsidTr="00B566C0">
        <w:tc>
          <w:tcPr>
            <w:tcW w:w="916" w:type="dxa"/>
          </w:tcPr>
          <w:p w14:paraId="416ECF64" w14:textId="77777777" w:rsidR="008460C4" w:rsidRPr="008460C4" w:rsidRDefault="008460C4" w:rsidP="00B566C0">
            <w:pPr>
              <w:pStyle w:val="aff1"/>
              <w:rPr>
                <w:sz w:val="24"/>
                <w:szCs w:val="24"/>
              </w:rPr>
            </w:pPr>
            <w:r w:rsidRPr="008460C4">
              <w:rPr>
                <w:sz w:val="24"/>
                <w:szCs w:val="24"/>
              </w:rPr>
              <w:t>Удаление аккаунта пользователя</w:t>
            </w:r>
          </w:p>
        </w:tc>
        <w:tc>
          <w:tcPr>
            <w:tcW w:w="983" w:type="dxa"/>
          </w:tcPr>
          <w:p w14:paraId="531700A0" w14:textId="77777777" w:rsidR="008460C4" w:rsidRP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8460C4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424" w:type="dxa"/>
          </w:tcPr>
          <w:p w14:paraId="347FD70A" w14:textId="77777777" w:rsidR="008460C4" w:rsidRP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8460C4">
              <w:rPr>
                <w:sz w:val="24"/>
                <w:szCs w:val="24"/>
                <w:lang w:val="en-US"/>
              </w:rPr>
              <w:t>delete/</w:t>
            </w:r>
          </w:p>
        </w:tc>
        <w:tc>
          <w:tcPr>
            <w:tcW w:w="1275" w:type="dxa"/>
          </w:tcPr>
          <w:p w14:paraId="2769571A" w14:textId="77777777" w:rsidR="008460C4" w:rsidRP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0F3F4A54" w14:textId="77777777" w:rsidR="008460C4" w:rsidRP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678" w:type="dxa"/>
          </w:tcPr>
          <w:p w14:paraId="0A132FBE" w14:textId="77777777" w:rsidR="008460C4" w:rsidRPr="008460C4" w:rsidRDefault="008460C4" w:rsidP="00B566C0">
            <w:pPr>
              <w:pStyle w:val="aff1"/>
              <w:rPr>
                <w:sz w:val="24"/>
                <w:szCs w:val="24"/>
                <w:lang w:val="en-US"/>
              </w:rPr>
            </w:pPr>
            <w:r w:rsidRPr="008460C4">
              <w:rPr>
                <w:sz w:val="24"/>
                <w:szCs w:val="24"/>
                <w:lang w:val="en-US"/>
              </w:rPr>
              <w:t>{'message': 'Account deleted successfully!'}</w:t>
            </w:r>
          </w:p>
        </w:tc>
      </w:tr>
    </w:tbl>
    <w:p w14:paraId="389F4BD6" w14:textId="77777777" w:rsidR="008460C4" w:rsidRPr="008460C4" w:rsidRDefault="008460C4" w:rsidP="008460C4">
      <w:pPr>
        <w:pStyle w:val="1-"/>
        <w:ind w:firstLine="0"/>
        <w:rPr>
          <w:lang w:val="en-US"/>
        </w:rPr>
      </w:pPr>
    </w:p>
    <w:p w14:paraId="1590BE0F" w14:textId="7F926521" w:rsidR="001C74A0" w:rsidRDefault="008460C4" w:rsidP="001C74A0">
      <w:pPr>
        <w:pStyle w:val="1"/>
      </w:pPr>
      <w:bookmarkStart w:id="13" w:name="_Toc199546388"/>
      <w:r>
        <w:lastRenderedPageBreak/>
        <w:t>Обработка запросов и маршрутизация</w:t>
      </w:r>
      <w:bookmarkEnd w:id="13"/>
    </w:p>
    <w:p w14:paraId="5E3C9ACE" w14:textId="43EB63E2" w:rsidR="008460C4" w:rsidRDefault="008460C4" w:rsidP="008460C4">
      <w:pPr>
        <w:pStyle w:val="1-"/>
      </w:pPr>
      <w:r>
        <w:t xml:space="preserve">Для реализации </w:t>
      </w:r>
      <w:r>
        <w:rPr>
          <w:lang w:val="en-US"/>
        </w:rPr>
        <w:t>API</w:t>
      </w:r>
      <w:r w:rsidRPr="008460C4">
        <w:t xml:space="preserve"> </w:t>
      </w:r>
      <w:r>
        <w:t xml:space="preserve">методов был создан отдельный модуль </w:t>
      </w:r>
      <w:proofErr w:type="spellStart"/>
      <w:r>
        <w:rPr>
          <w:lang w:val="en-US"/>
        </w:rPr>
        <w:t>api</w:t>
      </w:r>
      <w:proofErr w:type="spellEnd"/>
      <w:r w:rsidRPr="008460C4">
        <w:t xml:space="preserve">. </w:t>
      </w:r>
      <w:r w:rsidR="004633B5">
        <w:t xml:space="preserve">С использованием </w:t>
      </w:r>
      <w:r>
        <w:t xml:space="preserve">классов из библиотеки </w:t>
      </w:r>
      <w:r>
        <w:rPr>
          <w:lang w:val="en-US"/>
        </w:rPr>
        <w:t>Django</w:t>
      </w:r>
      <w:r w:rsidRPr="008460C4">
        <w:t>-</w:t>
      </w:r>
      <w:r>
        <w:rPr>
          <w:lang w:val="en-US"/>
        </w:rPr>
        <w:t>rest</w:t>
      </w:r>
      <w:r w:rsidRPr="008460C4">
        <w:t>-</w:t>
      </w:r>
      <w:r>
        <w:rPr>
          <w:lang w:val="en-US"/>
        </w:rPr>
        <w:t>framework</w:t>
      </w:r>
      <w:r w:rsidRPr="008460C4">
        <w:t xml:space="preserve"> </w:t>
      </w:r>
      <w:r>
        <w:t xml:space="preserve">были созданы </w:t>
      </w:r>
      <w:proofErr w:type="spellStart"/>
      <w:r>
        <w:t>сериализаторы</w:t>
      </w:r>
      <w:proofErr w:type="spellEnd"/>
      <w:r>
        <w:t xml:space="preserve"> для корректной обработки данных,</w:t>
      </w:r>
      <w:r w:rsidR="004633B5">
        <w:t xml:space="preserve"> </w:t>
      </w:r>
      <w:r w:rsidR="004633B5">
        <w:rPr>
          <w:lang w:val="en-US"/>
        </w:rPr>
        <w:t>view</w:t>
      </w:r>
      <w:r w:rsidR="004633B5" w:rsidRPr="004633B5">
        <w:t>-</w:t>
      </w:r>
      <w:r w:rsidR="004633B5">
        <w:t>классы</w:t>
      </w:r>
      <w:r w:rsidR="004633B5" w:rsidRPr="004633B5">
        <w:t>,</w:t>
      </w:r>
      <w:r w:rsidR="004633B5">
        <w:t xml:space="preserve"> регламентирующие формат запросов и ответов и порядок обработки данных, и пути маршрутизации запросов. Код из файлов </w:t>
      </w:r>
      <w:r w:rsidR="004633B5" w:rsidRPr="004633B5">
        <w:t>“</w:t>
      </w:r>
      <w:r w:rsidR="004633B5">
        <w:rPr>
          <w:lang w:val="en-US"/>
        </w:rPr>
        <w:t>serializers</w:t>
      </w:r>
      <w:r w:rsidR="004633B5" w:rsidRPr="004633B5">
        <w:t>.</w:t>
      </w:r>
      <w:proofErr w:type="spellStart"/>
      <w:r w:rsidR="004633B5">
        <w:rPr>
          <w:lang w:val="en-US"/>
        </w:rPr>
        <w:t>py</w:t>
      </w:r>
      <w:proofErr w:type="spellEnd"/>
      <w:r w:rsidR="004633B5" w:rsidRPr="004633B5">
        <w:t>”, “</w:t>
      </w:r>
      <w:r w:rsidR="004633B5">
        <w:rPr>
          <w:lang w:val="en-US"/>
        </w:rPr>
        <w:t>views</w:t>
      </w:r>
      <w:r w:rsidR="004633B5" w:rsidRPr="004633B5">
        <w:t>.</w:t>
      </w:r>
      <w:proofErr w:type="spellStart"/>
      <w:r w:rsidR="004633B5">
        <w:rPr>
          <w:lang w:val="en-US"/>
        </w:rPr>
        <w:t>py</w:t>
      </w:r>
      <w:proofErr w:type="spellEnd"/>
      <w:r w:rsidR="004633B5" w:rsidRPr="004633B5">
        <w:t>”, “</w:t>
      </w:r>
      <w:proofErr w:type="spellStart"/>
      <w:r w:rsidR="004633B5">
        <w:rPr>
          <w:lang w:val="en-US"/>
        </w:rPr>
        <w:t>urls</w:t>
      </w:r>
      <w:proofErr w:type="spellEnd"/>
      <w:r w:rsidR="004633B5" w:rsidRPr="004633B5">
        <w:t>.</w:t>
      </w:r>
      <w:proofErr w:type="spellStart"/>
      <w:r w:rsidR="004633B5">
        <w:rPr>
          <w:lang w:val="en-US"/>
        </w:rPr>
        <w:t>py</w:t>
      </w:r>
      <w:proofErr w:type="spellEnd"/>
      <w:r w:rsidR="004633B5" w:rsidRPr="004633B5">
        <w:t>”</w:t>
      </w:r>
      <w:r w:rsidR="004633B5">
        <w:t xml:space="preserve"> приведены в приложении Б.</w:t>
      </w:r>
    </w:p>
    <w:p w14:paraId="627A8DE3" w14:textId="0F6EAE94" w:rsidR="004633B5" w:rsidRDefault="004633B5" w:rsidP="004633B5">
      <w:pPr>
        <w:pStyle w:val="1"/>
        <w:rPr>
          <w:lang w:val="en-US"/>
        </w:rPr>
      </w:pPr>
      <w:bookmarkStart w:id="14" w:name="_Toc199546389"/>
      <w:r>
        <w:lastRenderedPageBreak/>
        <w:t>Примеры запросов</w:t>
      </w:r>
      <w:bookmarkEnd w:id="14"/>
    </w:p>
    <w:p w14:paraId="1F3D0B4F" w14:textId="1BD9577E" w:rsidR="004633B5" w:rsidRDefault="00F545E3" w:rsidP="004633B5">
      <w:pPr>
        <w:pStyle w:val="1-"/>
      </w:pPr>
      <w:r>
        <w:t xml:space="preserve">В данном разделе приведены скриншоты запросов к </w:t>
      </w:r>
      <w:r>
        <w:rPr>
          <w:lang w:val="en-US"/>
        </w:rPr>
        <w:t>API</w:t>
      </w:r>
      <w:r>
        <w:t xml:space="preserve"> и ответов на эти запросы</w:t>
      </w:r>
      <w:r w:rsidRPr="00F545E3">
        <w:t xml:space="preserve"> </w:t>
      </w:r>
      <w:r>
        <w:t xml:space="preserve">в программе </w:t>
      </w:r>
      <w:r>
        <w:rPr>
          <w:lang w:val="en-US"/>
        </w:rPr>
        <w:t>Postman</w:t>
      </w:r>
      <w:r>
        <w:t>.</w:t>
      </w:r>
      <w:r w:rsidRPr="00F545E3">
        <w:t xml:space="preserve"> </w:t>
      </w:r>
      <w:r>
        <w:t xml:space="preserve">На рисунках 1 и 2 представлены </w:t>
      </w:r>
      <w:r w:rsidR="00EF5744">
        <w:t>не</w:t>
      </w:r>
      <w:r>
        <w:t>авторизованный и авторизованный запросы к ресурсу, требующему аутентификацию пользователя, соответственно.</w:t>
      </w:r>
    </w:p>
    <w:p w14:paraId="7A144D27" w14:textId="3ACD7F84" w:rsidR="00F545E3" w:rsidRDefault="00EF5744" w:rsidP="00EF5744">
      <w:pPr>
        <w:pStyle w:val="-"/>
      </w:pPr>
      <w:r>
        <w:rPr>
          <w:noProof/>
        </w:rPr>
        <w:drawing>
          <wp:inline distT="0" distB="0" distL="0" distR="0" wp14:anchorId="78A1AE89" wp14:editId="4414DABC">
            <wp:extent cx="5939790" cy="2997835"/>
            <wp:effectExtent l="0" t="0" r="3810" b="0"/>
            <wp:docPr id="10743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938B" w14:textId="77D873B8" w:rsidR="00EF5744" w:rsidRDefault="00EF5744" w:rsidP="00EF5744">
      <w:pPr>
        <w:pStyle w:val="-"/>
      </w:pPr>
      <w:r>
        <w:t>Рисунок 1 – Скриншот неавторизованного запроса информации о карточке</w:t>
      </w:r>
    </w:p>
    <w:p w14:paraId="30915A74" w14:textId="5ADE962D" w:rsidR="00EF5744" w:rsidRDefault="00EF5744" w:rsidP="00EF5744">
      <w:pPr>
        <w:pStyle w:val="-"/>
      </w:pPr>
      <w:r>
        <w:rPr>
          <w:noProof/>
        </w:rPr>
        <w:drawing>
          <wp:inline distT="0" distB="0" distL="0" distR="0" wp14:anchorId="283418F6" wp14:editId="64C9BCAB">
            <wp:extent cx="5939790" cy="2993390"/>
            <wp:effectExtent l="0" t="0" r="3810" b="0"/>
            <wp:docPr id="232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C88" w14:textId="227E1844" w:rsidR="00EF5744" w:rsidRDefault="00EF5744" w:rsidP="00EF5744">
      <w:pPr>
        <w:pStyle w:val="-"/>
      </w:pPr>
      <w:r>
        <w:t>Рисунок 2 – Скриншот авторизованного запроса информации о карточке</w:t>
      </w:r>
    </w:p>
    <w:p w14:paraId="71DD89DD" w14:textId="6A4956BE" w:rsidR="00EF5744" w:rsidRDefault="00EF5744" w:rsidP="00EF5744">
      <w:pPr>
        <w:pStyle w:val="1-"/>
      </w:pPr>
      <w:r>
        <w:t xml:space="preserve">На рисунке 3 представлен запрос к ресурсу без ограничений в доступе. Можно заметить, что информация необходимая для аутентификации </w:t>
      </w:r>
      <w:r>
        <w:lastRenderedPageBreak/>
        <w:t xml:space="preserve">пользователя, передаваемая в </w:t>
      </w:r>
      <w:r>
        <w:rPr>
          <w:lang w:val="en-US"/>
        </w:rPr>
        <w:t>Cookie</w:t>
      </w:r>
      <w:r w:rsidRPr="00EF5744">
        <w:t xml:space="preserve"> </w:t>
      </w:r>
      <w:r>
        <w:t xml:space="preserve">файлах на 3 рисунке отсутствует, однако запрос все равно успешно выполняется, поскольку доступ к </w:t>
      </w:r>
      <w:proofErr w:type="spellStart"/>
      <w:r>
        <w:t>эндпоинту</w:t>
      </w:r>
      <w:proofErr w:type="spellEnd"/>
      <w:r>
        <w:t xml:space="preserve"> не ограничен.</w:t>
      </w:r>
    </w:p>
    <w:p w14:paraId="5EF9253E" w14:textId="68225445" w:rsidR="00EF5744" w:rsidRDefault="00EF5744" w:rsidP="00EF5744">
      <w:pPr>
        <w:pStyle w:val="-"/>
      </w:pPr>
      <w:r>
        <w:rPr>
          <w:noProof/>
        </w:rPr>
        <w:drawing>
          <wp:inline distT="0" distB="0" distL="0" distR="0" wp14:anchorId="0807DBA6" wp14:editId="1DB0F793">
            <wp:extent cx="5939790" cy="2974340"/>
            <wp:effectExtent l="0" t="0" r="3810" b="0"/>
            <wp:docPr id="1374940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0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D7CC" w14:textId="60CBADB8" w:rsidR="00EF5744" w:rsidRPr="00EF5744" w:rsidRDefault="00EF5744" w:rsidP="00EF5744">
      <w:pPr>
        <w:pStyle w:val="-"/>
      </w:pPr>
      <w:r>
        <w:t>Рисунок 3 – Скриншот неавторизованного запроса информации о колодах</w:t>
      </w:r>
    </w:p>
    <w:p w14:paraId="29202381" w14:textId="3F7C6CB0" w:rsidR="00EA21E9" w:rsidRDefault="00EA21E9" w:rsidP="00EA21E9">
      <w:pPr>
        <w:pStyle w:val="afc"/>
      </w:pPr>
      <w:bookmarkStart w:id="15" w:name="_Toc199546390"/>
      <w:r>
        <w:lastRenderedPageBreak/>
        <w:t>Приложение А</w:t>
      </w:r>
      <w:bookmarkEnd w:id="15"/>
    </w:p>
    <w:p w14:paraId="4D79C714" w14:textId="68352659" w:rsidR="00EA21E9" w:rsidRPr="008460C4" w:rsidRDefault="00EA21E9" w:rsidP="00EA21E9">
      <w:pPr>
        <w:pStyle w:val="24"/>
      </w:pPr>
      <w:bookmarkStart w:id="16" w:name="_Toc199546391"/>
      <w:r>
        <w:t xml:space="preserve">Ссылка на </w:t>
      </w:r>
      <w:r>
        <w:rPr>
          <w:lang w:val="en-US"/>
        </w:rPr>
        <w:t>GitHub</w:t>
      </w:r>
      <w:r w:rsidRPr="008460C4">
        <w:t xml:space="preserve"> </w:t>
      </w:r>
      <w:r>
        <w:t>с проектом</w:t>
      </w:r>
      <w:bookmarkEnd w:id="16"/>
    </w:p>
    <w:p w14:paraId="40A7C256" w14:textId="06DA2EB0" w:rsidR="00EA21E9" w:rsidRPr="0053408C" w:rsidRDefault="0021466E" w:rsidP="00EA21E9">
      <w:pPr>
        <w:pStyle w:val="1-"/>
      </w:pPr>
      <w:r w:rsidRPr="0021466E">
        <w:rPr>
          <w:lang w:val="en-US"/>
        </w:rPr>
        <w:t>https</w:t>
      </w:r>
      <w:r w:rsidRPr="0053408C">
        <w:t>://</w:t>
      </w:r>
      <w:proofErr w:type="spellStart"/>
      <w:r w:rsidRPr="0021466E">
        <w:rPr>
          <w:lang w:val="en-US"/>
        </w:rPr>
        <w:t>github</w:t>
      </w:r>
      <w:proofErr w:type="spellEnd"/>
      <w:r w:rsidRPr="0053408C">
        <w:t>.</w:t>
      </w:r>
      <w:r w:rsidRPr="0021466E">
        <w:rPr>
          <w:lang w:val="en-US"/>
        </w:rPr>
        <w:t>com</w:t>
      </w:r>
      <w:r w:rsidRPr="0053408C">
        <w:t>/</w:t>
      </w:r>
      <w:proofErr w:type="spellStart"/>
      <w:r w:rsidRPr="0021466E">
        <w:rPr>
          <w:lang w:val="en-US"/>
        </w:rPr>
        <w:t>BruhMano</w:t>
      </w:r>
      <w:proofErr w:type="spellEnd"/>
      <w:r w:rsidRPr="0053408C">
        <w:t>/</w:t>
      </w:r>
      <w:proofErr w:type="spellStart"/>
      <w:r w:rsidRPr="0021466E">
        <w:rPr>
          <w:lang w:val="en-US"/>
        </w:rPr>
        <w:t>CardioGram</w:t>
      </w:r>
      <w:proofErr w:type="spellEnd"/>
      <w:r w:rsidRPr="0053408C">
        <w:t>.</w:t>
      </w:r>
      <w:r w:rsidRPr="0021466E">
        <w:rPr>
          <w:lang w:val="en-US"/>
        </w:rPr>
        <w:t>git</w:t>
      </w:r>
    </w:p>
    <w:p w14:paraId="26363CA3" w14:textId="652E1DB9" w:rsidR="0021466E" w:rsidRDefault="0021466E" w:rsidP="0021466E">
      <w:pPr>
        <w:pStyle w:val="afc"/>
      </w:pPr>
      <w:bookmarkStart w:id="17" w:name="_Toc199546392"/>
      <w:r>
        <w:lastRenderedPageBreak/>
        <w:t>Приложение Б</w:t>
      </w:r>
      <w:bookmarkEnd w:id="17"/>
    </w:p>
    <w:p w14:paraId="20EACB20" w14:textId="6495CD47" w:rsidR="0021466E" w:rsidRPr="0053408C" w:rsidRDefault="004633B5" w:rsidP="0021466E">
      <w:pPr>
        <w:pStyle w:val="24"/>
      </w:pPr>
      <w:bookmarkStart w:id="18" w:name="_Toc199546393"/>
      <w:r>
        <w:t>Код</w:t>
      </w:r>
      <w:r w:rsidRPr="0053408C">
        <w:t xml:space="preserve"> </w:t>
      </w:r>
      <w:r>
        <w:t>файла</w:t>
      </w:r>
      <w:r w:rsidR="0021466E" w:rsidRPr="0053408C">
        <w:t xml:space="preserve"> “</w:t>
      </w:r>
      <w:r>
        <w:rPr>
          <w:lang w:val="en-US"/>
        </w:rPr>
        <w:t>serializers</w:t>
      </w:r>
      <w:r w:rsidR="0021466E" w:rsidRPr="0053408C">
        <w:t>.</w:t>
      </w:r>
      <w:proofErr w:type="spellStart"/>
      <w:r w:rsidR="0021466E">
        <w:rPr>
          <w:lang w:val="en-US"/>
        </w:rPr>
        <w:t>py</w:t>
      </w:r>
      <w:proofErr w:type="spellEnd"/>
      <w:r w:rsidR="0021466E" w:rsidRPr="0053408C">
        <w:t>”</w:t>
      </w:r>
      <w:bookmarkEnd w:id="18"/>
    </w:p>
    <w:p w14:paraId="2FC67C8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rest_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framework.serializers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ModelSerializer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Serializer,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CharField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ValidationError</w:t>
      </w:r>
      <w:proofErr w:type="spellEnd"/>
    </w:p>
    <w:p w14:paraId="6CA493B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cards.models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Card</w:t>
      </w:r>
    </w:p>
    <w:p w14:paraId="00C4E98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decks.models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Deck</w:t>
      </w:r>
    </w:p>
    <w:p w14:paraId="1D3F52C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progress.models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Progress</w:t>
      </w:r>
    </w:p>
    <w:p w14:paraId="215796B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django.contrib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.auth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get_user_model</w:t>
      </w:r>
      <w:proofErr w:type="spellEnd"/>
    </w:p>
    <w:p w14:paraId="383E3B4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4674922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CardSerializer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4633B5">
        <w:rPr>
          <w:rFonts w:ascii="Consolas" w:hAnsi="Consolas"/>
          <w:sz w:val="19"/>
          <w:szCs w:val="19"/>
          <w:lang w:val="en-US"/>
        </w:rPr>
        <w:t>ModelSerializer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0117E0A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class Meta:</w:t>
      </w:r>
    </w:p>
    <w:p w14:paraId="0C120B2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model = Card</w:t>
      </w:r>
    </w:p>
    <w:p w14:paraId="2B42E8F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fields = ['id', 'deck', 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front_text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', 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back_text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', 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example_usage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']</w:t>
      </w:r>
    </w:p>
    <w:p w14:paraId="40F0B64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6D8E39E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DeckSerializer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4633B5">
        <w:rPr>
          <w:rFonts w:ascii="Consolas" w:hAnsi="Consolas"/>
          <w:sz w:val="19"/>
          <w:szCs w:val="19"/>
          <w:lang w:val="en-US"/>
        </w:rPr>
        <w:t>ModelSerializer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0450C64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class Meta:</w:t>
      </w:r>
    </w:p>
    <w:p w14:paraId="29D3B72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model = Deck</w:t>
      </w:r>
    </w:p>
    <w:p w14:paraId="3A26752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fields = ['id', 'name', 'description', 'cover']</w:t>
      </w:r>
    </w:p>
    <w:p w14:paraId="70699AD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1E66B22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UserProgressSerializer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4633B5">
        <w:rPr>
          <w:rFonts w:ascii="Consolas" w:hAnsi="Consolas"/>
          <w:sz w:val="19"/>
          <w:szCs w:val="19"/>
          <w:lang w:val="en-US"/>
        </w:rPr>
        <w:t>ModelSerializer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64CD5FE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class Meta:</w:t>
      </w:r>
    </w:p>
    <w:p w14:paraId="35E503A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model = Progress</w:t>
      </w:r>
    </w:p>
    <w:p w14:paraId="2DCAC6C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fields = ['id', 'user', 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card','attempts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', 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successful_attempts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']</w:t>
      </w:r>
    </w:p>
    <w:p w14:paraId="5737E22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15ECF98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4633B5">
        <w:rPr>
          <w:rFonts w:ascii="Consolas" w:hAnsi="Consolas"/>
          <w:sz w:val="19"/>
          <w:szCs w:val="19"/>
          <w:lang w:val="en-US"/>
        </w:rPr>
        <w:t>ModelSerializer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3F2D31F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class Meta:</w:t>
      </w:r>
    </w:p>
    <w:p w14:paraId="43E3AC7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model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get_user_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model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105C779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fields = ['username', 'email', 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first_name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', 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last_name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']</w:t>
      </w:r>
    </w:p>
    <w:p w14:paraId="4663FF2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0540FA61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ChangePasswordSerializer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Serializer):</w:t>
      </w:r>
    </w:p>
    <w:p w14:paraId="28D201F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old_password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CharField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(required=True)</w:t>
      </w:r>
    </w:p>
    <w:p w14:paraId="1BA2AA2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CharField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(required=True)</w:t>
      </w:r>
    </w:p>
    <w:p w14:paraId="4A65E42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41EE3AB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def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validate_old_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self, value):</w:t>
      </w:r>
    </w:p>
    <w:p w14:paraId="6B4EEE5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user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self.context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['user']</w:t>
      </w:r>
    </w:p>
    <w:p w14:paraId="4E1B8A5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if not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user.check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(value):</w:t>
      </w:r>
    </w:p>
    <w:p w14:paraId="11968DD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raise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ValidationError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"Current password is incorrect.")</w:t>
      </w:r>
    </w:p>
    <w:p w14:paraId="57CD067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return value</w:t>
      </w:r>
    </w:p>
    <w:p w14:paraId="6F7ED3E1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6F93633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def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validate(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self, data):</w:t>
      </w:r>
    </w:p>
    <w:p w14:paraId="0451EDD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old_password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old_password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561E98F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6EDE19BC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98E266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if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old_password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:</w:t>
      </w:r>
    </w:p>
    <w:p w14:paraId="3D630C1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raise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ValidationError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"New password must be different from the old password.")</w:t>
      </w:r>
    </w:p>
    <w:p w14:paraId="083DF2AD" w14:textId="1BD29DD4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return data</w:t>
      </w:r>
    </w:p>
    <w:p w14:paraId="7DFE09F0" w14:textId="61985647" w:rsidR="0021466E" w:rsidRDefault="004633B5" w:rsidP="004633B5">
      <w:pPr>
        <w:pStyle w:val="24"/>
        <w:rPr>
          <w:lang w:val="en-US"/>
        </w:rPr>
      </w:pPr>
      <w:bookmarkStart w:id="19" w:name="_Toc199546394"/>
      <w:r>
        <w:t>Код</w:t>
      </w:r>
      <w:r w:rsidRPr="004633B5">
        <w:rPr>
          <w:lang w:val="en-US"/>
        </w:rPr>
        <w:t xml:space="preserve"> </w:t>
      </w:r>
      <w:r>
        <w:t>файла</w:t>
      </w:r>
      <w:r w:rsidRPr="004633B5">
        <w:rPr>
          <w:lang w:val="en-US"/>
        </w:rPr>
        <w:t xml:space="preserve"> </w:t>
      </w:r>
      <w:r>
        <w:rPr>
          <w:lang w:val="en-US"/>
        </w:rPr>
        <w:t>“views.py”</w:t>
      </w:r>
      <w:bookmarkEnd w:id="19"/>
    </w:p>
    <w:p w14:paraId="1CC57F2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api.serializers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CardSerializer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DeckSerializer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UserProgressSerializer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ChangePasswordSerializer</w:t>
      </w:r>
      <w:proofErr w:type="spellEnd"/>
    </w:p>
    <w:p w14:paraId="5FAC323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rest_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framework.response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Response</w:t>
      </w:r>
    </w:p>
    <w:p w14:paraId="6C0F5E8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rest_framework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import permissions, generics, views</w:t>
      </w:r>
    </w:p>
    <w:p w14:paraId="24A9D56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cards.models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Card</w:t>
      </w:r>
    </w:p>
    <w:p w14:paraId="226DB0F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decks.models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Deck</w:t>
      </w:r>
    </w:p>
    <w:p w14:paraId="652A723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progress.models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Progress</w:t>
      </w:r>
    </w:p>
    <w:p w14:paraId="286D295C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django.contrib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.auth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get_user_model</w:t>
      </w:r>
      <w:proofErr w:type="spellEnd"/>
    </w:p>
    <w:p w14:paraId="7ED885C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rest_framework_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simplejwt.tokens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RefreshToken</w:t>
      </w:r>
      <w:proofErr w:type="spellEnd"/>
    </w:p>
    <w:p w14:paraId="5391684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django.contrib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.auth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import authenticate</w:t>
      </w:r>
    </w:p>
    <w:p w14:paraId="0C5A5A2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0141C61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CardRetrieve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generics.RetrieveAPIView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5359291C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queryset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Card.objects.all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1E8AFF5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serializer_class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CardSerializer</w:t>
      </w:r>
      <w:proofErr w:type="spellEnd"/>
    </w:p>
    <w:p w14:paraId="5571E48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permission_classes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[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permissions.IsAuthenticated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]</w:t>
      </w:r>
    </w:p>
    <w:p w14:paraId="0D58CC9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2AC68A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DeckList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generics.ListAPIView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4B37E5A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queryset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Deck.objects.all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3A71EB5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serializer_class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DeckSerializer</w:t>
      </w:r>
      <w:proofErr w:type="spellEnd"/>
    </w:p>
    <w:p w14:paraId="3F5F5BB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484EBB9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DeckRetrieve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generics.RetrieveAPIView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0F7FABE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queryset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Deck.objects.all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2FF3B10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serializer_class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DeckSerializer</w:t>
      </w:r>
      <w:proofErr w:type="spellEnd"/>
    </w:p>
    <w:p w14:paraId="32DA9AF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permission_classes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[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permissions.IsAuthenticated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]</w:t>
      </w:r>
    </w:p>
    <w:p w14:paraId="07784F5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D87E93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def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get(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self, request, 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 **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kwargs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520A901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deck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self.get_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object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7A46832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queryset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Card.objects.filter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(deck = deck)</w:t>
      </w:r>
    </w:p>
    <w:p w14:paraId="7E22E70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.exclude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id__in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[progress.card.id for progress in</w:t>
      </w:r>
    </w:p>
    <w:p w14:paraId="1C05F2A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           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Progress.objects.filter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(user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request.user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)]))</w:t>
      </w:r>
    </w:p>
    <w:p w14:paraId="2B3AB4E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serializer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CardSerializer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4633B5">
        <w:rPr>
          <w:rFonts w:ascii="Consolas" w:hAnsi="Consolas"/>
          <w:sz w:val="19"/>
          <w:szCs w:val="19"/>
          <w:lang w:val="en-US"/>
        </w:rPr>
        <w:t>queryset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 many = True)</w:t>
      </w:r>
    </w:p>
    <w:p w14:paraId="063BD42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return Response(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serializer.data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4046666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67D485B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UserProgressListCreate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generics.ListCreateAPIView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5F1BA68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serializer_class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UserProgressSerializer</w:t>
      </w:r>
      <w:proofErr w:type="spellEnd"/>
    </w:p>
    <w:p w14:paraId="42D1A24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permission_classes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permissions.IsAuthenticated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,)</w:t>
      </w:r>
    </w:p>
    <w:p w14:paraId="7F4C427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B9E5E3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def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get_queryset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(self):</w:t>
      </w:r>
    </w:p>
    <w:p w14:paraId="75914A6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if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self.request.user.is_staff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:</w:t>
      </w:r>
    </w:p>
    <w:p w14:paraId="61E05D3C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Progress.objects.all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77659E8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Progress.objects.filter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(user = self.request.user.id)</w:t>
      </w:r>
    </w:p>
    <w:p w14:paraId="107FE28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15216F12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def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post(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self, request, 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 **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kwargs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3EAEB0D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progress_record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Progress.objects.create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(</w:t>
      </w:r>
    </w:p>
    <w:p w14:paraId="4EC34E3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user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request.user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</w:t>
      </w:r>
    </w:p>
    <w:p w14:paraId="359CAEE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card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Card.objects.get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id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('card')),</w:t>
      </w:r>
    </w:p>
    <w:p w14:paraId="56EFD29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attempts = 0,</w:t>
      </w:r>
    </w:p>
    <w:p w14:paraId="496E43B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successful_attempts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0</w:t>
      </w:r>
    </w:p>
    <w:p w14:paraId="2629B0E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)</w:t>
      </w:r>
    </w:p>
    <w:p w14:paraId="287488C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progress_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record.save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()</w:t>
      </w:r>
    </w:p>
    <w:p w14:paraId="19B0F61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"Card added to your deck successfully!",200)</w:t>
      </w:r>
    </w:p>
    <w:p w14:paraId="34DEA7F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CDEFBC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UserAnswerCheck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generics.UpdateAPIView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716F13C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serializer_class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UserProgressSerializer</w:t>
      </w:r>
      <w:proofErr w:type="spellEnd"/>
    </w:p>
    <w:p w14:paraId="4D57BD5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def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patch(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self, request, action, 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 **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kwargs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3A07CE62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if action == "right":</w:t>
      </w:r>
    </w:p>
    <w:p w14:paraId="5885514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progress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Progress.objects.get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card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card_id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'), user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request.user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0D8BFC2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progress.attempts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+= 1</w:t>
      </w:r>
    </w:p>
    <w:p w14:paraId="4E55BC4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progress.successful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_attempts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+= 1</w:t>
      </w:r>
    </w:p>
    <w:p w14:paraId="4A242A7C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serializer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self.get_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progress, data=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 partial= True)</w:t>
      </w:r>
    </w:p>
    <w:p w14:paraId="687EB03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serializer.is_valid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raise_exception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=True)</w:t>
      </w:r>
    </w:p>
    <w:p w14:paraId="5F3AE74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self.perform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_update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(serializer)</w:t>
      </w:r>
    </w:p>
    <w:p w14:paraId="71C84D1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Response(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serializer.data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2C42363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action == "wrong":</w:t>
      </w:r>
    </w:p>
    <w:p w14:paraId="03267AC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progress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Progress.objects.get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card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card_id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'), user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request.user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7640F0D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progress.attempts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+= 1</w:t>
      </w:r>
    </w:p>
    <w:p w14:paraId="346566E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serializer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self.get_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progress, data=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 partial=True)</w:t>
      </w:r>
    </w:p>
    <w:p w14:paraId="312A0FE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serializer.is_valid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raise_exception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=True)</w:t>
      </w:r>
    </w:p>
    <w:p w14:paraId="35B1C6AC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self.perform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_update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(serializer)</w:t>
      </w:r>
    </w:p>
    <w:p w14:paraId="001F8A9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Response(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serializer.data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55141E4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FDAE482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>class UserList(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generics.ListAPIView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0B7D3F7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serializer_class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UserSerializer</w:t>
      </w:r>
      <w:proofErr w:type="spellEnd"/>
    </w:p>
    <w:p w14:paraId="5EF8BC5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permission_classes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permissions.IsAuthenticated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,)</w:t>
      </w:r>
    </w:p>
    <w:p w14:paraId="075DC54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365D15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lastRenderedPageBreak/>
        <w:t xml:space="preserve">    def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get_queryset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(self):</w:t>
      </w:r>
    </w:p>
    <w:p w14:paraId="641CD84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return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get_user_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model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().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objects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.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filter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id = self.request.user.id)</w:t>
      </w:r>
    </w:p>
    <w:p w14:paraId="41A34982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047CEE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UserDelete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views.APIView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4DD9431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def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delete(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self, request, 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 **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kwargs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22F0AF8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user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request.user</w:t>
      </w:r>
      <w:proofErr w:type="spellEnd"/>
    </w:p>
    <w:p w14:paraId="068A17B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if not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user.is_authenticated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:</w:t>
      </w:r>
    </w:p>
    <w:p w14:paraId="7ABCD39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"Not allowed to do this. You need to login first.", 401)</w:t>
      </w:r>
    </w:p>
    <w:p w14:paraId="390E61A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user.delete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()</w:t>
      </w:r>
    </w:p>
    <w:p w14:paraId="77C64CF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response =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{'message': 'Account deleted successfully!'}, 200)</w:t>
      </w:r>
    </w:p>
    <w:p w14:paraId="0D838A22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response.delete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_cookie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0A56EB22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response.delete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_cookie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4387345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4EFE84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return response</w:t>
      </w:r>
    </w:p>
    <w:p w14:paraId="72AE397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0DE7B7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UserAuth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views.APIView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123469B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def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post(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self, request, action, 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 **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kwargs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7FC85C41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if action == "change-password":</w:t>
      </w:r>
    </w:p>
    <w:p w14:paraId="4488347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if not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request.user.is_authenticated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:</w:t>
      </w:r>
    </w:p>
    <w:p w14:paraId="3851364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"Not allowed to do this. You need to login first.", 401)</w:t>
      </w:r>
    </w:p>
    <w:p w14:paraId="1E9D4B52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user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request.user</w:t>
      </w:r>
      <w:proofErr w:type="spellEnd"/>
    </w:p>
    <w:p w14:paraId="135F3B5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serializer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ChangePasswordSerializer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data=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, context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={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'user': user})</w:t>
      </w:r>
    </w:p>
    <w:p w14:paraId="47754FE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A881B9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if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serializer.is_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valid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):</w:t>
      </w:r>
    </w:p>
    <w:p w14:paraId="5296C67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serializer.validated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_data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['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']</w:t>
      </w:r>
    </w:p>
    <w:p w14:paraId="7D49C5C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user.set_password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12358D1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user.save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()</w:t>
      </w:r>
    </w:p>
    <w:p w14:paraId="2B72292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5A2BFA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{"message": "Password changed successfully."}, status=200)</w:t>
      </w:r>
    </w:p>
    <w:p w14:paraId="5F9F196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59E2C9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serializer.errors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, status=400)</w:t>
      </w:r>
    </w:p>
    <w:p w14:paraId="5021116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action == "logout":</w:t>
      </w:r>
    </w:p>
    <w:p w14:paraId="1FA50B4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if not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request.user.is_authenticated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:</w:t>
      </w:r>
    </w:p>
    <w:p w14:paraId="19ADCC5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"Not allowed to do this. You need to login first.", 401)</w:t>
      </w:r>
    </w:p>
    <w:p w14:paraId="3B8474D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request.COOKIES.get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6382B95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if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:</w:t>
      </w:r>
    </w:p>
    <w:p w14:paraId="290D0DA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token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74D1B1B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token.blacklist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()</w:t>
      </w:r>
    </w:p>
    <w:p w14:paraId="2B9B5821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0190A8B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lastRenderedPageBreak/>
        <w:t xml:space="preserve">            response =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{'message': 'Logout successful'})</w:t>
      </w:r>
    </w:p>
    <w:p w14:paraId="25A4DC81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response.delete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_cookie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40AC15E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response.delete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_cookie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24D150D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response</w:t>
      </w:r>
    </w:p>
    <w:p w14:paraId="0D172B5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action == "login":</w:t>
      </w:r>
    </w:p>
    <w:p w14:paraId="4CE5626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username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('username')</w:t>
      </w:r>
    </w:p>
    <w:p w14:paraId="16FD923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password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('password')</w:t>
      </w:r>
    </w:p>
    <w:p w14:paraId="18DF1EA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user =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authenticate(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username=username, password=password)</w:t>
      </w:r>
    </w:p>
    <w:p w14:paraId="42A88C6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if user is None:</w:t>
      </w:r>
    </w:p>
    <w:p w14:paraId="571EC55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{'error': 'Invalid credentials. Try again!'}, status=401)</w:t>
      </w:r>
    </w:p>
    <w:p w14:paraId="5285CC2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1F713A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refresh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RefreshToken.for_user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(user)</w:t>
      </w:r>
    </w:p>
    <w:p w14:paraId="2EB9825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response =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</w:t>
      </w:r>
    </w:p>
    <w:p w14:paraId="1DCA6F4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response.set_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cookie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</w:p>
    <w:p w14:paraId="7A1B62DC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key='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',</w:t>
      </w:r>
    </w:p>
    <w:p w14:paraId="07AC85F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value=str(refresh),</w:t>
      </w:r>
    </w:p>
    <w:p w14:paraId="009CFC5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secure=False,</w:t>
      </w:r>
    </w:p>
    <w:p w14:paraId="2188C59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httponly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=True,</w:t>
      </w:r>
    </w:p>
    <w:p w14:paraId="1710BF4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samesite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='Lax'</w:t>
      </w:r>
    </w:p>
    <w:p w14:paraId="78868CB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)</w:t>
      </w:r>
    </w:p>
    <w:p w14:paraId="5CD2794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response.set_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cookie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</w:p>
    <w:p w14:paraId="1184759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key='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',</w:t>
      </w:r>
    </w:p>
    <w:p w14:paraId="219FC39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value=str(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refresh.access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_token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),</w:t>
      </w:r>
    </w:p>
    <w:p w14:paraId="091EAE3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secure=False,</w:t>
      </w:r>
    </w:p>
    <w:p w14:paraId="790DC58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httponly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=True,</w:t>
      </w:r>
    </w:p>
    <w:p w14:paraId="205F8E3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samesite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='Lax'</w:t>
      </w:r>
    </w:p>
    <w:p w14:paraId="0CDF49B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)</w:t>
      </w:r>
    </w:p>
    <w:p w14:paraId="6D1BCFB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response.data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{</w:t>
      </w:r>
    </w:p>
    <w:p w14:paraId="5EFD72D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'message': 'Login successful'</w:t>
      </w:r>
    </w:p>
    <w:p w14:paraId="3C2B21E2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5DBFA00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response</w:t>
      </w:r>
    </w:p>
    <w:p w14:paraId="1B6B574F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action == "register":</w:t>
      </w:r>
    </w:p>
    <w:p w14:paraId="0001239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if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get_user_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model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().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objects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.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filter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username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('username')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).exists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():</w:t>
      </w:r>
    </w:p>
    <w:p w14:paraId="46BFA3BC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"User already exists!", 400)</w:t>
      </w:r>
    </w:p>
    <w:p w14:paraId="40F94681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user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get_user_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model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().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objects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.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create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</w:p>
    <w:p w14:paraId="3612971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username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('username'),</w:t>
      </w:r>
    </w:p>
    <w:p w14:paraId="023AE0C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email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('email'),</w:t>
      </w:r>
    </w:p>
    <w:p w14:paraId="27CD746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first_name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first_name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'),</w:t>
      </w:r>
    </w:p>
    <w:p w14:paraId="0FF76BE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last_name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last_name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21F3A7FB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)</w:t>
      </w:r>
    </w:p>
    <w:p w14:paraId="1B8015F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user.set_password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('password'))</w:t>
      </w:r>
    </w:p>
    <w:p w14:paraId="1BD746A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user.save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()</w:t>
      </w:r>
    </w:p>
    <w:p w14:paraId="2CBF1931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login_res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self.post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request, action='login')</w:t>
      </w:r>
    </w:p>
    <w:p w14:paraId="3A36251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login_res</w:t>
      </w:r>
      <w:proofErr w:type="spellEnd"/>
    </w:p>
    <w:p w14:paraId="4A390D3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action == 'edit':</w:t>
      </w:r>
    </w:p>
    <w:p w14:paraId="09BBC8A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if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get_user_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model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().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objects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.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filter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username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('username')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).exists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():</w:t>
      </w:r>
    </w:p>
    <w:p w14:paraId="040C61F8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"User already exists!", 400)</w:t>
      </w:r>
    </w:p>
    <w:p w14:paraId="6A17114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user =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request.user</w:t>
      </w:r>
      <w:proofErr w:type="spellEnd"/>
    </w:p>
    <w:p w14:paraId="11FEB4C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user.username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('username')</w:t>
      </w:r>
    </w:p>
    <w:p w14:paraId="7368E91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user.email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('email')</w:t>
      </w:r>
    </w:p>
    <w:p w14:paraId="1AC1F750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user.first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first_name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1E396C24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user.last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last_name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')</w:t>
      </w:r>
    </w:p>
    <w:p w14:paraId="1BF65DC6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user.save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>()</w:t>
      </w:r>
    </w:p>
    <w:p w14:paraId="55782D5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"Profile editing completed successfully!",200)</w:t>
      </w:r>
    </w:p>
    <w:p w14:paraId="7E70A6EA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else:</w:t>
      </w:r>
    </w:p>
    <w:p w14:paraId="07638D4F" w14:textId="42C05B50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        return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Response(</w:t>
      </w:r>
      <w:proofErr w:type="spellStart"/>
      <w:proofErr w:type="gramEnd"/>
      <w:r w:rsidRPr="004633B5">
        <w:rPr>
          <w:rFonts w:ascii="Consolas" w:hAnsi="Consolas"/>
          <w:sz w:val="19"/>
          <w:szCs w:val="19"/>
          <w:lang w:val="en-US"/>
        </w:rPr>
        <w:t>f"Bad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Request. We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dont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have {action}/ page...", status = 400)</w:t>
      </w:r>
    </w:p>
    <w:p w14:paraId="35BBD4D4" w14:textId="62A82620" w:rsidR="004633B5" w:rsidRDefault="004633B5" w:rsidP="004633B5">
      <w:pPr>
        <w:pStyle w:val="24"/>
        <w:rPr>
          <w:lang w:val="en-US"/>
        </w:rPr>
      </w:pPr>
      <w:bookmarkStart w:id="20" w:name="_Toc199546395"/>
      <w:r>
        <w:t>Код</w:t>
      </w:r>
      <w:r w:rsidRPr="004633B5">
        <w:rPr>
          <w:lang w:val="en-US"/>
        </w:rPr>
        <w:t xml:space="preserve"> </w:t>
      </w:r>
      <w:r>
        <w:t>файла</w:t>
      </w:r>
      <w:r w:rsidRPr="004633B5">
        <w:rPr>
          <w:lang w:val="en-US"/>
        </w:rPr>
        <w:t xml:space="preserve"> </w:t>
      </w:r>
      <w:r>
        <w:rPr>
          <w:lang w:val="en-US"/>
        </w:rPr>
        <w:t>“urls.py”</w:t>
      </w:r>
      <w:bookmarkEnd w:id="20"/>
    </w:p>
    <w:p w14:paraId="26E27FCE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django.urls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path</w:t>
      </w:r>
    </w:p>
    <w:p w14:paraId="5A4DD96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api.views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UserProgressListCreate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UserAnswerCheck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CardRetrieve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DeckList</w:t>
      </w:r>
      <w:proofErr w:type="spellEnd"/>
    </w:p>
    <w:p w14:paraId="779B116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api.views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DeckRetrieve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UserList,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UserAuth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UserDelete</w:t>
      </w:r>
      <w:proofErr w:type="spellEnd"/>
    </w:p>
    <w:p w14:paraId="12F757F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5F747F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proofErr w:type="spellStart"/>
      <w:r w:rsidRPr="004633B5">
        <w:rPr>
          <w:rFonts w:ascii="Consolas" w:hAnsi="Consolas"/>
          <w:sz w:val="19"/>
          <w:szCs w:val="19"/>
          <w:lang w:val="en-US"/>
        </w:rPr>
        <w:t>urlpatterns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 = [</w:t>
      </w:r>
    </w:p>
    <w:p w14:paraId="6A90E4BC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path('card/&lt;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int:pk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&gt;/',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CardRetrieve.as_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view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)),</w:t>
      </w:r>
    </w:p>
    <w:p w14:paraId="53A3F2DD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path(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'deck/',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DeckList.as_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view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)),</w:t>
      </w:r>
    </w:p>
    <w:p w14:paraId="53A8D7B5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path('deck/&lt;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int:pk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 xml:space="preserve">&gt;/',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DeckRetrieve.as_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view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)),</w:t>
      </w:r>
    </w:p>
    <w:p w14:paraId="0F682947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path('auth/&lt;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str:action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&gt;/',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UserAuth.as_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view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)),</w:t>
      </w:r>
    </w:p>
    <w:p w14:paraId="2A043933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path(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'profile/',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UserList.as_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view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)),</w:t>
      </w:r>
    </w:p>
    <w:p w14:paraId="7F131A0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path(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'progress/',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UserProgressListCreate.as_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view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)),</w:t>
      </w:r>
    </w:p>
    <w:p w14:paraId="1ADADA89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path('progress/&lt;</w:t>
      </w:r>
      <w:proofErr w:type="spellStart"/>
      <w:proofErr w:type="gramStart"/>
      <w:r w:rsidRPr="004633B5">
        <w:rPr>
          <w:rFonts w:ascii="Consolas" w:hAnsi="Consolas"/>
          <w:sz w:val="19"/>
          <w:szCs w:val="19"/>
          <w:lang w:val="en-US"/>
        </w:rPr>
        <w:t>str:action</w:t>
      </w:r>
      <w:proofErr w:type="spellEnd"/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&gt;/',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UserAnswerCheck.as_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view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)),</w:t>
      </w:r>
    </w:p>
    <w:p w14:paraId="58FE78A2" w14:textId="7777777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path(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 xml:space="preserve">'delete/', </w:t>
      </w:r>
      <w:proofErr w:type="spellStart"/>
      <w:r w:rsidRPr="004633B5">
        <w:rPr>
          <w:rFonts w:ascii="Consolas" w:hAnsi="Consolas"/>
          <w:sz w:val="19"/>
          <w:szCs w:val="19"/>
          <w:lang w:val="en-US"/>
        </w:rPr>
        <w:t>UserDelete.as_</w:t>
      </w:r>
      <w:proofErr w:type="gramStart"/>
      <w:r w:rsidRPr="004633B5">
        <w:rPr>
          <w:rFonts w:ascii="Consolas" w:hAnsi="Consolas"/>
          <w:sz w:val="19"/>
          <w:szCs w:val="19"/>
          <w:lang w:val="en-US"/>
        </w:rPr>
        <w:t>view</w:t>
      </w:r>
      <w:proofErr w:type="spellEnd"/>
      <w:r w:rsidRPr="004633B5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4633B5">
        <w:rPr>
          <w:rFonts w:ascii="Consolas" w:hAnsi="Consolas"/>
          <w:sz w:val="19"/>
          <w:szCs w:val="19"/>
          <w:lang w:val="en-US"/>
        </w:rPr>
        <w:t>)),</w:t>
      </w:r>
    </w:p>
    <w:p w14:paraId="3EDB909A" w14:textId="3566C7E7" w:rsidR="004633B5" w:rsidRPr="004633B5" w:rsidRDefault="004633B5" w:rsidP="004633B5">
      <w:pPr>
        <w:pStyle w:val="1-"/>
        <w:rPr>
          <w:rFonts w:ascii="Consolas" w:hAnsi="Consolas"/>
          <w:sz w:val="19"/>
          <w:szCs w:val="19"/>
          <w:lang w:val="en-US"/>
        </w:rPr>
      </w:pPr>
      <w:r w:rsidRPr="004633B5">
        <w:rPr>
          <w:rFonts w:ascii="Consolas" w:hAnsi="Consolas"/>
          <w:sz w:val="19"/>
          <w:szCs w:val="19"/>
          <w:lang w:val="en-US"/>
        </w:rPr>
        <w:t>]</w:t>
      </w:r>
    </w:p>
    <w:sectPr w:rsidR="004633B5" w:rsidRPr="004633B5" w:rsidSect="00F0799D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83E04" w14:textId="77777777" w:rsidR="00754AFF" w:rsidRDefault="00754AFF">
      <w:r>
        <w:separator/>
      </w:r>
    </w:p>
  </w:endnote>
  <w:endnote w:type="continuationSeparator" w:id="0">
    <w:p w14:paraId="2F1E237A" w14:textId="77777777" w:rsidR="00754AFF" w:rsidRDefault="0075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E8DA5" w14:textId="77777777" w:rsidR="00754AFF" w:rsidRDefault="00754AFF">
      <w:r>
        <w:separator/>
      </w:r>
    </w:p>
  </w:footnote>
  <w:footnote w:type="continuationSeparator" w:id="0">
    <w:p w14:paraId="1957BBE9" w14:textId="77777777" w:rsidR="00754AFF" w:rsidRDefault="0075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6C3295E"/>
    <w:multiLevelType w:val="multilevel"/>
    <w:tmpl w:val="76784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4D661112"/>
    <w:multiLevelType w:val="hybridMultilevel"/>
    <w:tmpl w:val="28406C3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31F2B"/>
    <w:multiLevelType w:val="multilevel"/>
    <w:tmpl w:val="C34A75D4"/>
    <w:numStyleLink w:val="a"/>
  </w:abstractNum>
  <w:abstractNum w:abstractNumId="24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6B527742"/>
    <w:multiLevelType w:val="multilevel"/>
    <w:tmpl w:val="3306DD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BD6B28"/>
    <w:multiLevelType w:val="hybridMultilevel"/>
    <w:tmpl w:val="5530AB4E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127640"/>
    <w:multiLevelType w:val="hybridMultilevel"/>
    <w:tmpl w:val="B0761F84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EC47D60"/>
    <w:multiLevelType w:val="multilevel"/>
    <w:tmpl w:val="C34A75D4"/>
    <w:numStyleLink w:val="a"/>
  </w:abstractNum>
  <w:abstractNum w:abstractNumId="43" w15:restartNumberingAfterBreak="0">
    <w:nsid w:val="7F273DBE"/>
    <w:multiLevelType w:val="hybridMultilevel"/>
    <w:tmpl w:val="AD260B5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3368847">
    <w:abstractNumId w:val="30"/>
  </w:num>
  <w:num w:numId="2" w16cid:durableId="444811636">
    <w:abstractNumId w:val="19"/>
  </w:num>
  <w:num w:numId="3" w16cid:durableId="1261256210">
    <w:abstractNumId w:val="17"/>
  </w:num>
  <w:num w:numId="4" w16cid:durableId="2124643653">
    <w:abstractNumId w:val="25"/>
  </w:num>
  <w:num w:numId="5" w16cid:durableId="1482624789">
    <w:abstractNumId w:val="16"/>
  </w:num>
  <w:num w:numId="6" w16cid:durableId="984701794">
    <w:abstractNumId w:val="29"/>
  </w:num>
  <w:num w:numId="7" w16cid:durableId="75790593">
    <w:abstractNumId w:val="24"/>
  </w:num>
  <w:num w:numId="8" w16cid:durableId="944196900">
    <w:abstractNumId w:val="4"/>
  </w:num>
  <w:num w:numId="9" w16cid:durableId="1531643999">
    <w:abstractNumId w:val="6"/>
  </w:num>
  <w:num w:numId="10" w16cid:durableId="326135109">
    <w:abstractNumId w:val="34"/>
  </w:num>
  <w:num w:numId="11" w16cid:durableId="850605211">
    <w:abstractNumId w:val="37"/>
    <w:lvlOverride w:ilvl="0">
      <w:startOverride w:val="1"/>
    </w:lvlOverride>
  </w:num>
  <w:num w:numId="12" w16cid:durableId="2143694078">
    <w:abstractNumId w:val="22"/>
  </w:num>
  <w:num w:numId="13" w16cid:durableId="342175120">
    <w:abstractNumId w:val="36"/>
  </w:num>
  <w:num w:numId="14" w16cid:durableId="580872136">
    <w:abstractNumId w:val="11"/>
  </w:num>
  <w:num w:numId="15" w16cid:durableId="262232453">
    <w:abstractNumId w:val="28"/>
  </w:num>
  <w:num w:numId="16" w16cid:durableId="243809310">
    <w:abstractNumId w:val="8"/>
  </w:num>
  <w:num w:numId="17" w16cid:durableId="1038240506">
    <w:abstractNumId w:val="7"/>
  </w:num>
  <w:num w:numId="18" w16cid:durableId="1799570700">
    <w:abstractNumId w:val="18"/>
  </w:num>
  <w:num w:numId="19" w16cid:durableId="36710551">
    <w:abstractNumId w:val="5"/>
  </w:num>
  <w:num w:numId="20" w16cid:durableId="922833353">
    <w:abstractNumId w:val="10"/>
  </w:num>
  <w:num w:numId="21" w16cid:durableId="1252734889">
    <w:abstractNumId w:val="39"/>
  </w:num>
  <w:num w:numId="22" w16cid:durableId="795023686">
    <w:abstractNumId w:val="26"/>
  </w:num>
  <w:num w:numId="23" w16cid:durableId="1418404797">
    <w:abstractNumId w:val="20"/>
  </w:num>
  <w:num w:numId="24" w16cid:durableId="158548769">
    <w:abstractNumId w:val="0"/>
  </w:num>
  <w:num w:numId="25" w16cid:durableId="1515537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52016805">
    <w:abstractNumId w:val="12"/>
  </w:num>
  <w:num w:numId="27" w16cid:durableId="534201702">
    <w:abstractNumId w:val="14"/>
  </w:num>
  <w:num w:numId="28" w16cid:durableId="1832676766">
    <w:abstractNumId w:val="1"/>
  </w:num>
  <w:num w:numId="29" w16cid:durableId="110128950">
    <w:abstractNumId w:val="15"/>
  </w:num>
  <w:num w:numId="30" w16cid:durableId="898593826">
    <w:abstractNumId w:val="42"/>
  </w:num>
  <w:num w:numId="31" w16cid:durableId="1048188995">
    <w:abstractNumId w:val="40"/>
  </w:num>
  <w:num w:numId="32" w16cid:durableId="2035033541">
    <w:abstractNumId w:val="23"/>
  </w:num>
  <w:num w:numId="33" w16cid:durableId="297565550">
    <w:abstractNumId w:val="2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-141" w:firstLine="709"/>
        </w:pPr>
        <w:rPr>
          <w:rFonts w:ascii="Times New Roman" w:hAnsi="Times New Roman" w:hint="default"/>
          <w:b/>
          <w:sz w:val="28"/>
        </w:rPr>
      </w:lvl>
    </w:lvlOverride>
  </w:num>
  <w:num w:numId="34" w16cid:durableId="1423723519">
    <w:abstractNumId w:val="9"/>
  </w:num>
  <w:num w:numId="35" w16cid:durableId="13599664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01813084">
    <w:abstractNumId w:val="3"/>
  </w:num>
  <w:num w:numId="37" w16cid:durableId="1281957742">
    <w:abstractNumId w:val="13"/>
  </w:num>
  <w:num w:numId="38" w16cid:durableId="1995714785">
    <w:abstractNumId w:val="32"/>
  </w:num>
  <w:num w:numId="39" w16cid:durableId="2143695313">
    <w:abstractNumId w:val="27"/>
  </w:num>
  <w:num w:numId="40" w16cid:durableId="174616306">
    <w:abstractNumId w:val="38"/>
  </w:num>
  <w:num w:numId="41" w16cid:durableId="745419999">
    <w:abstractNumId w:val="41"/>
  </w:num>
  <w:num w:numId="42" w16cid:durableId="1857111426">
    <w:abstractNumId w:val="2"/>
  </w:num>
  <w:num w:numId="43" w16cid:durableId="1711032456">
    <w:abstractNumId w:val="31"/>
  </w:num>
  <w:num w:numId="44" w16cid:durableId="1527676125">
    <w:abstractNumId w:val="33"/>
  </w:num>
  <w:num w:numId="45" w16cid:durableId="1231962088">
    <w:abstractNumId w:val="35"/>
  </w:num>
  <w:num w:numId="46" w16cid:durableId="349258367">
    <w:abstractNumId w:val="21"/>
  </w:num>
  <w:num w:numId="47" w16cid:durableId="201071367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5DC8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4A0"/>
    <w:rsid w:val="001C7B0B"/>
    <w:rsid w:val="001D019C"/>
    <w:rsid w:val="001D2C26"/>
    <w:rsid w:val="001D3414"/>
    <w:rsid w:val="001D518B"/>
    <w:rsid w:val="001D525A"/>
    <w:rsid w:val="001D6BA6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66E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08A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33B5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7D8"/>
    <w:rsid w:val="004F5F53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08C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5F09"/>
    <w:rsid w:val="005739F8"/>
    <w:rsid w:val="0057569A"/>
    <w:rsid w:val="00575DA8"/>
    <w:rsid w:val="00577049"/>
    <w:rsid w:val="0057737B"/>
    <w:rsid w:val="00577841"/>
    <w:rsid w:val="00580484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54AFF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0B73"/>
    <w:rsid w:val="007A13FD"/>
    <w:rsid w:val="007A14A9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1665D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0C4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E19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042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02D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2088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4728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5744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45E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  <w:style w:type="character" w:styleId="affc">
    <w:name w:val="Unresolved Mention"/>
    <w:basedOn w:val="a2"/>
    <w:uiPriority w:val="99"/>
    <w:semiHidden/>
    <w:unhideWhenUsed/>
    <w:rsid w:val="0021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us\AppData\Roaming\Microsoft\Template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37</TotalTime>
  <Pages>16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V SS</cp:lastModifiedBy>
  <cp:revision>6</cp:revision>
  <cp:lastPrinted>2022-04-10T18:27:00Z</cp:lastPrinted>
  <dcterms:created xsi:type="dcterms:W3CDTF">2025-05-30T20:30:00Z</dcterms:created>
  <dcterms:modified xsi:type="dcterms:W3CDTF">2025-05-30T21:49:00Z</dcterms:modified>
</cp:coreProperties>
</file>