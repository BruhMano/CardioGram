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19B91B53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№0</w:t>
      </w:r>
    </w:p>
    <w:p w14:paraId="54CCC53B" w14:textId="4A35CD85" w:rsidR="001E3949" w:rsidRPr="00766915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«Проектирование приложения»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77777777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Якухин</w:t>
      </w:r>
      <w:proofErr w:type="spellEnd"/>
      <w:r>
        <w:rPr>
          <w:color w:val="000000"/>
          <w:sz w:val="28"/>
          <w:szCs w:val="28"/>
        </w:rPr>
        <w:t xml:space="preserve"> И</w:t>
      </w:r>
      <w:r w:rsidRPr="006C0D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14:paraId="27F305A2" w14:textId="5A4346AE" w:rsidR="00EA21E9" w:rsidRDefault="00F27874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39454" w:history="1">
            <w:r w:rsidR="00EA21E9" w:rsidRPr="00D76CF7">
              <w:rPr>
                <w:rStyle w:val="af"/>
              </w:rPr>
              <w:t>Введение</w:t>
            </w:r>
            <w:r w:rsidR="00EA21E9">
              <w:rPr>
                <w:webHidden/>
              </w:rPr>
              <w:tab/>
            </w:r>
            <w:r w:rsidR="00EA21E9">
              <w:rPr>
                <w:webHidden/>
              </w:rPr>
              <w:fldChar w:fldCharType="begin"/>
            </w:r>
            <w:r w:rsidR="00EA21E9">
              <w:rPr>
                <w:webHidden/>
              </w:rPr>
              <w:instrText xml:space="preserve"> PAGEREF _Toc199539454 \h </w:instrText>
            </w:r>
            <w:r w:rsidR="00EA21E9">
              <w:rPr>
                <w:webHidden/>
              </w:rPr>
            </w:r>
            <w:r w:rsidR="00EA21E9">
              <w:rPr>
                <w:webHidden/>
              </w:rPr>
              <w:fldChar w:fldCharType="separate"/>
            </w:r>
            <w:r w:rsidR="00EA21E9">
              <w:rPr>
                <w:webHidden/>
              </w:rPr>
              <w:t>3</w:t>
            </w:r>
            <w:r w:rsidR="00EA21E9">
              <w:rPr>
                <w:webHidden/>
              </w:rPr>
              <w:fldChar w:fldCharType="end"/>
            </w:r>
          </w:hyperlink>
        </w:p>
        <w:p w14:paraId="312BDE83" w14:textId="2194E7BA" w:rsidR="00EA21E9" w:rsidRDefault="00EA21E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9455" w:history="1">
            <w:r w:rsidRPr="00D76CF7">
              <w:rPr>
                <w:rStyle w:val="af"/>
              </w:rPr>
              <w:t>1 Схема взаимодействия компонентов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_Toc199539455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040614" w14:textId="35559A75" w:rsidR="00EA21E9" w:rsidRDefault="00EA21E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9456" w:history="1">
            <w:r w:rsidRPr="00D76CF7">
              <w:rPr>
                <w:rStyle w:val="af"/>
              </w:rPr>
              <w:t>2 Логическая схема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_Toc199539456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6A19D6" w14:textId="063EFBB3" w:rsidR="00EA21E9" w:rsidRDefault="00EA21E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9457" w:history="1">
            <w:r w:rsidRPr="00D76CF7">
              <w:rPr>
                <w:rStyle w:val="af"/>
              </w:rPr>
              <w:t xml:space="preserve">3 Структура </w:t>
            </w:r>
            <w:r w:rsidRPr="00D76CF7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_Toc199539457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6E0839" w14:textId="5E52F3C6" w:rsidR="00EA21E9" w:rsidRDefault="00EA21E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9458" w:history="1">
            <w:r w:rsidRPr="00D76CF7">
              <w:rPr>
                <w:rStyle w:val="af"/>
              </w:rPr>
              <w:t>4 Стек технологий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_Toc199539458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3E589B" w14:textId="3B7CAF88" w:rsidR="00EA21E9" w:rsidRDefault="00EA21E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9459" w:history="1">
            <w:r w:rsidRPr="00D76CF7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_Toc199539459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DA33B5" w14:textId="72092120" w:rsidR="00EA21E9" w:rsidRDefault="00EA21E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39460" w:history="1">
            <w:r w:rsidRPr="00D76CF7">
              <w:rPr>
                <w:rStyle w:val="af"/>
                <w:noProof/>
              </w:rPr>
              <w:t xml:space="preserve">Ссылка на </w:t>
            </w:r>
            <w:r w:rsidRPr="00D76CF7">
              <w:rPr>
                <w:rStyle w:val="af"/>
                <w:noProof/>
                <w:lang w:val="en-US"/>
              </w:rPr>
              <w:t xml:space="preserve">GitHub </w:t>
            </w:r>
            <w:r w:rsidRPr="00D76CF7">
              <w:rPr>
                <w:rStyle w:val="af"/>
                <w:noProof/>
              </w:rPr>
              <w:t>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38FE9B45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39454"/>
      <w:r>
        <w:lastRenderedPageBreak/>
        <w:t>Введение</w:t>
      </w:r>
      <w:bookmarkEnd w:id="11"/>
    </w:p>
    <w:p w14:paraId="6B7C0F26" w14:textId="320FBFBB" w:rsidR="001E3949" w:rsidRDefault="001E3949" w:rsidP="001E3949">
      <w:pPr>
        <w:pStyle w:val="1-"/>
      </w:pPr>
      <w:r>
        <w:rPr>
          <w:lang w:val="en-US"/>
        </w:rPr>
        <w:t>Cardiogram</w:t>
      </w:r>
      <w:r w:rsidRPr="001E3949">
        <w:t xml:space="preserve"> – </w:t>
      </w:r>
      <w:r>
        <w:t>приложение с увлекательной игрой для запоминания английских слов с помощью карточек.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React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контенеризованы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76305D9F" w14:textId="2CAF7201" w:rsidR="001E3949" w:rsidRDefault="001E3949" w:rsidP="001E3949">
      <w:pPr>
        <w:pStyle w:val="1-"/>
      </w:pPr>
      <w:r>
        <w:t>Учебный проект разработан с целью демонстрации навыков работы с базой данных</w:t>
      </w:r>
      <w:r w:rsidR="006E09DA">
        <w:t xml:space="preserve"> и</w:t>
      </w:r>
      <w:r>
        <w:t xml:space="preserve"> </w:t>
      </w:r>
      <w:r w:rsidR="006E09DA">
        <w:t xml:space="preserve">инструментами серверной и клиентской разработки, проектирования структуры приложений и </w:t>
      </w:r>
      <w:r w:rsidR="006E09DA">
        <w:rPr>
          <w:lang w:val="en-US"/>
        </w:rPr>
        <w:t>API</w:t>
      </w:r>
      <w:r w:rsidR="006E09DA">
        <w:t xml:space="preserve">, контейнеризации. </w:t>
      </w:r>
    </w:p>
    <w:p w14:paraId="0FF48B82" w14:textId="66A43330" w:rsidR="00EA21E9" w:rsidRPr="00EA21E9" w:rsidRDefault="00EA21E9" w:rsidP="001E3949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750F87B6" w14:textId="4077DCDC" w:rsidR="007C4D97" w:rsidRDefault="001E3949" w:rsidP="00214752">
      <w:pPr>
        <w:pStyle w:val="1"/>
      </w:pPr>
      <w:bookmarkStart w:id="12" w:name="_Toc199539455"/>
      <w:r>
        <w:lastRenderedPageBreak/>
        <w:t>Схема взаимодействия компонентов приложения</w:t>
      </w:r>
      <w:bookmarkEnd w:id="12"/>
    </w:p>
    <w:p w14:paraId="26332528" w14:textId="59478EA5" w:rsidR="006E09DA" w:rsidRDefault="006E09DA" w:rsidP="006E09DA">
      <w:pPr>
        <w:pStyle w:val="1-"/>
      </w:pPr>
      <w:r>
        <w:t>Приложение разделено на 3 компонента</w:t>
      </w:r>
      <w:r w:rsidRPr="006E09DA">
        <w:t>:</w:t>
      </w:r>
      <w:r>
        <w:t xml:space="preserve"> база данных, серверное приложение (</w:t>
      </w:r>
      <w:r>
        <w:rPr>
          <w:lang w:val="en-US"/>
        </w:rPr>
        <w:t>backend</w:t>
      </w:r>
      <w:r>
        <w:t>)</w:t>
      </w:r>
      <w:r w:rsidRPr="006E09DA">
        <w:t xml:space="preserve">, </w:t>
      </w:r>
      <w:r>
        <w:t xml:space="preserve">клиентское приложение </w:t>
      </w:r>
      <w:r w:rsidRPr="006E09DA">
        <w:t>(</w:t>
      </w:r>
      <w:r>
        <w:rPr>
          <w:lang w:val="en-US"/>
        </w:rPr>
        <w:t>frontend</w:t>
      </w:r>
      <w:r w:rsidRPr="006E09DA">
        <w:t>).</w:t>
      </w:r>
    </w:p>
    <w:p w14:paraId="0D9738A7" w14:textId="3144AB13" w:rsidR="00101C6F" w:rsidRPr="00101C6F" w:rsidRDefault="00101C6F" w:rsidP="00101C6F">
      <w:pPr>
        <w:pStyle w:val="1-"/>
        <w:numPr>
          <w:ilvl w:val="0"/>
          <w:numId w:val="39"/>
        </w:numPr>
        <w:ind w:left="709"/>
        <w:rPr>
          <w:b/>
          <w:bCs/>
        </w:rPr>
      </w:pPr>
      <w:r w:rsidRPr="00101C6F">
        <w:rPr>
          <w:b/>
          <w:bCs/>
        </w:rPr>
        <w:t>База данных</w:t>
      </w:r>
    </w:p>
    <w:p w14:paraId="405B9DAD" w14:textId="689C17B1" w:rsidR="00101C6F" w:rsidRDefault="00101C6F" w:rsidP="00101C6F">
      <w:pPr>
        <w:pStyle w:val="1-"/>
        <w:numPr>
          <w:ilvl w:val="1"/>
          <w:numId w:val="39"/>
        </w:numPr>
        <w:ind w:left="709"/>
      </w:pPr>
      <w:r w:rsidRPr="00101C6F">
        <w:t>Хранит все данные приложения: пользователей, колоды, карточки, прогресс</w:t>
      </w:r>
      <w:r>
        <w:t>.</w:t>
      </w:r>
    </w:p>
    <w:p w14:paraId="5D481649" w14:textId="6DC9F643" w:rsidR="00101C6F" w:rsidRPr="00DF547D" w:rsidRDefault="00101C6F" w:rsidP="00101C6F">
      <w:pPr>
        <w:pStyle w:val="1-"/>
        <w:numPr>
          <w:ilvl w:val="0"/>
          <w:numId w:val="39"/>
        </w:numPr>
        <w:ind w:left="709"/>
        <w:rPr>
          <w:b/>
          <w:bCs/>
        </w:rPr>
      </w:pPr>
      <w:r w:rsidRPr="00DF547D">
        <w:rPr>
          <w:b/>
          <w:bCs/>
        </w:rPr>
        <w:t>Серверное приложение</w:t>
      </w:r>
    </w:p>
    <w:p w14:paraId="7385E7D2" w14:textId="658DB26E" w:rsidR="00101C6F" w:rsidRDefault="00101C6F" w:rsidP="00101C6F">
      <w:pPr>
        <w:pStyle w:val="1-"/>
        <w:numPr>
          <w:ilvl w:val="1"/>
          <w:numId w:val="39"/>
        </w:numPr>
        <w:ind w:left="709"/>
      </w:pPr>
      <w:r w:rsidRPr="00101C6F">
        <w:t>Обрабатывает запросы клиента</w:t>
      </w:r>
      <w:r w:rsidR="00DF547D">
        <w:rPr>
          <w:lang w:val="en-US"/>
        </w:rPr>
        <w:t>;</w:t>
      </w:r>
    </w:p>
    <w:p w14:paraId="6F1FBB7D" w14:textId="08031D40" w:rsidR="00101C6F" w:rsidRDefault="00101C6F" w:rsidP="00101C6F">
      <w:pPr>
        <w:pStyle w:val="1-"/>
        <w:numPr>
          <w:ilvl w:val="1"/>
          <w:numId w:val="39"/>
        </w:numPr>
        <w:ind w:left="709"/>
      </w:pPr>
      <w:r>
        <w:t>Выполняет внутреннюю логику приложения (регистрация, аутентификация, сохранение прогресса)</w:t>
      </w:r>
      <w:r w:rsidR="00DF547D" w:rsidRPr="00DF547D">
        <w:t>;</w:t>
      </w:r>
    </w:p>
    <w:p w14:paraId="59B43CCD" w14:textId="7A85DA51" w:rsidR="00101C6F" w:rsidRDefault="00101C6F" w:rsidP="00101C6F">
      <w:pPr>
        <w:pStyle w:val="1-"/>
        <w:numPr>
          <w:ilvl w:val="1"/>
          <w:numId w:val="39"/>
        </w:numPr>
        <w:ind w:left="709"/>
      </w:pPr>
      <w:r>
        <w:t>Взаимодействует с базой данных</w:t>
      </w:r>
      <w:r w:rsidR="00DF547D">
        <w:rPr>
          <w:lang w:val="en-US"/>
        </w:rPr>
        <w:t>;</w:t>
      </w:r>
    </w:p>
    <w:p w14:paraId="4FD9B391" w14:textId="0D2F9A44" w:rsidR="00101C6F" w:rsidRPr="00101C6F" w:rsidRDefault="00101C6F" w:rsidP="00101C6F">
      <w:pPr>
        <w:pStyle w:val="1-"/>
        <w:numPr>
          <w:ilvl w:val="1"/>
          <w:numId w:val="39"/>
        </w:numPr>
        <w:ind w:left="709"/>
        <w:rPr>
          <w:b/>
          <w:bCs/>
        </w:rPr>
      </w:pPr>
      <w:r>
        <w:t>Возвращает данные клиенту</w:t>
      </w:r>
      <w:r w:rsidR="00DF547D">
        <w:rPr>
          <w:lang w:val="en-US"/>
        </w:rPr>
        <w:t>.</w:t>
      </w:r>
    </w:p>
    <w:p w14:paraId="4B2CFABB" w14:textId="73C9BB33" w:rsidR="00101C6F" w:rsidRDefault="00101C6F" w:rsidP="00101C6F">
      <w:pPr>
        <w:pStyle w:val="1-"/>
        <w:numPr>
          <w:ilvl w:val="0"/>
          <w:numId w:val="39"/>
        </w:numPr>
        <w:ind w:left="709"/>
        <w:rPr>
          <w:b/>
          <w:bCs/>
        </w:rPr>
      </w:pPr>
      <w:r w:rsidRPr="00101C6F">
        <w:rPr>
          <w:b/>
          <w:bCs/>
        </w:rPr>
        <w:t>Клиентское приложение</w:t>
      </w:r>
    </w:p>
    <w:p w14:paraId="4453846C" w14:textId="58328271" w:rsidR="00101C6F" w:rsidRDefault="00101C6F" w:rsidP="00101C6F">
      <w:pPr>
        <w:pStyle w:val="1-"/>
        <w:numPr>
          <w:ilvl w:val="1"/>
          <w:numId w:val="39"/>
        </w:numPr>
        <w:ind w:left="709"/>
      </w:pPr>
      <w:r>
        <w:t>Отображает интерфейс, с которым взаимодействует пользователь</w:t>
      </w:r>
      <w:r w:rsidR="00DF547D" w:rsidRPr="00DF547D">
        <w:t>;</w:t>
      </w:r>
    </w:p>
    <w:p w14:paraId="2F381020" w14:textId="24C2FFE5" w:rsidR="00101C6F" w:rsidRDefault="00101C6F" w:rsidP="00101C6F">
      <w:pPr>
        <w:pStyle w:val="1-"/>
        <w:numPr>
          <w:ilvl w:val="1"/>
          <w:numId w:val="39"/>
        </w:numPr>
        <w:ind w:left="709"/>
      </w:pPr>
      <w:r>
        <w:t>Отправляет запросы на сервер для получения или записи данных</w:t>
      </w:r>
      <w:r w:rsidR="00DF547D" w:rsidRPr="00DF547D">
        <w:t>.</w:t>
      </w:r>
    </w:p>
    <w:p w14:paraId="21D1EB58" w14:textId="77777777" w:rsidR="00DF547D" w:rsidRPr="00DF547D" w:rsidRDefault="00DF547D" w:rsidP="00DF547D">
      <w:pPr>
        <w:pStyle w:val="1-"/>
      </w:pPr>
    </w:p>
    <w:p w14:paraId="0BD206D6" w14:textId="171CC43F" w:rsidR="00DD2C06" w:rsidRDefault="00DF547D" w:rsidP="00846FA9">
      <w:pPr>
        <w:pStyle w:val="1"/>
      </w:pPr>
      <w:bookmarkStart w:id="13" w:name="_Toc199539456"/>
      <w:r>
        <w:lastRenderedPageBreak/>
        <w:t>Логическая схема базы данных</w:t>
      </w:r>
      <w:bookmarkEnd w:id="13"/>
    </w:p>
    <w:p w14:paraId="1B656120" w14:textId="18B8B553" w:rsidR="00DF547D" w:rsidRPr="00F5278D" w:rsidRDefault="00DF547D" w:rsidP="00DF547D">
      <w:pPr>
        <w:pStyle w:val="1-"/>
      </w:pPr>
      <w:r>
        <w:t>Основу базы данных составляют 4 таблицы</w:t>
      </w:r>
      <w:r w:rsidRPr="00DF547D">
        <w:t>:</w:t>
      </w:r>
      <w:r>
        <w:t xml:space="preserve"> </w:t>
      </w:r>
      <w:r>
        <w:rPr>
          <w:lang w:val="en-US"/>
        </w:rPr>
        <w:t>Users</w:t>
      </w:r>
      <w:r w:rsidRPr="00DF547D">
        <w:t xml:space="preserve">, </w:t>
      </w:r>
      <w:r>
        <w:rPr>
          <w:lang w:val="en-US"/>
        </w:rPr>
        <w:t>Cards</w:t>
      </w:r>
      <w:r w:rsidRPr="00DF547D">
        <w:t xml:space="preserve">, </w:t>
      </w:r>
      <w:r>
        <w:rPr>
          <w:lang w:val="en-US"/>
        </w:rPr>
        <w:t>Decks</w:t>
      </w:r>
      <w:r w:rsidRPr="00DF547D">
        <w:t xml:space="preserve">, </w:t>
      </w:r>
      <w:r>
        <w:rPr>
          <w:lang w:val="en-US"/>
        </w:rPr>
        <w:t>User</w:t>
      </w:r>
      <w:r w:rsidRPr="00DF547D">
        <w:t>_</w:t>
      </w:r>
      <w:r>
        <w:rPr>
          <w:lang w:val="en-US"/>
        </w:rPr>
        <w:t>progress</w:t>
      </w:r>
      <w:r w:rsidRPr="00DF547D">
        <w:t>.</w:t>
      </w:r>
      <w:r w:rsidR="00F5278D">
        <w:t xml:space="preserve"> </w:t>
      </w:r>
      <w:r>
        <w:t xml:space="preserve">Таблица </w:t>
      </w:r>
      <w:proofErr w:type="spellStart"/>
      <w:r>
        <w:t>Users</w:t>
      </w:r>
      <w:proofErr w:type="spellEnd"/>
      <w:r>
        <w:t xml:space="preserve"> хранит информацию о пользователе и связана с таблицей, хранящей прогресс пользователя – </w:t>
      </w:r>
      <w:proofErr w:type="spellStart"/>
      <w:r>
        <w:t>User_progress</w:t>
      </w:r>
      <w:proofErr w:type="spellEnd"/>
      <w:r>
        <w:t>.</w:t>
      </w:r>
      <w:r w:rsidRPr="00DF547D">
        <w:t xml:space="preserve"> </w:t>
      </w:r>
      <w:r>
        <w:t xml:space="preserve">Таблица </w:t>
      </w:r>
      <w:proofErr w:type="spellStart"/>
      <w:r>
        <w:t>Cards</w:t>
      </w:r>
      <w:proofErr w:type="spellEnd"/>
      <w:r>
        <w:t xml:space="preserve"> хранит информацию о карточках и связана с </w:t>
      </w:r>
      <w:proofErr w:type="spellStart"/>
      <w:r>
        <w:t>Decks</w:t>
      </w:r>
      <w:proofErr w:type="spellEnd"/>
      <w:r>
        <w:t xml:space="preserve"> – таблицей колод через поле идентификатора колоды.</w:t>
      </w:r>
      <w:r w:rsidRPr="00DF547D">
        <w:t xml:space="preserve"> </w:t>
      </w:r>
      <w:r>
        <w:t xml:space="preserve">Таблица </w:t>
      </w:r>
      <w:proofErr w:type="spellStart"/>
      <w:r>
        <w:t>User_progress</w:t>
      </w:r>
      <w:proofErr w:type="spellEnd"/>
      <w:r>
        <w:t xml:space="preserve"> связывает между собой таблицы пользователей и карточек, позволяя отслеживать прогресс каждого пользователя по каждой отдельной карточке.</w:t>
      </w:r>
      <w:r w:rsidR="00F5278D">
        <w:t xml:space="preserve"> Так же для корректной работы </w:t>
      </w:r>
      <w:r w:rsidR="00F5278D">
        <w:rPr>
          <w:lang w:val="en-US"/>
        </w:rPr>
        <w:t>Django</w:t>
      </w:r>
      <w:r w:rsidR="00F5278D" w:rsidRPr="00F5278D">
        <w:t xml:space="preserve"> </w:t>
      </w:r>
      <w:r w:rsidR="00F5278D">
        <w:t>создает несколько вспомогательных таблиц. Схема взаимодействия основных таблиц базы данных представлена на рисунке 1.</w:t>
      </w:r>
    </w:p>
    <w:p w14:paraId="18C91405" w14:textId="0314CEC6" w:rsidR="00DF547D" w:rsidRDefault="00DF547D" w:rsidP="00DF547D">
      <w:pPr>
        <w:pStyle w:val="-"/>
        <w:rPr>
          <w:lang w:val="en-US"/>
        </w:rPr>
      </w:pPr>
      <w:r>
        <w:rPr>
          <w:noProof/>
        </w:rPr>
        <w:drawing>
          <wp:inline distT="0" distB="0" distL="0" distR="0" wp14:anchorId="504D3B06" wp14:editId="3DDE3EC2">
            <wp:extent cx="4446270" cy="2988000"/>
            <wp:effectExtent l="0" t="0" r="0" b="3175"/>
            <wp:docPr id="121270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04965" name=""/>
                    <pic:cNvPicPr/>
                  </pic:nvPicPr>
                  <pic:blipFill rotWithShape="1">
                    <a:blip r:embed="rId8"/>
                    <a:srcRect l="-5" t="-6" r="41474" b="30261"/>
                    <a:stretch/>
                  </pic:blipFill>
                  <pic:spPr bwMode="auto">
                    <a:xfrm>
                      <a:off x="0" y="0"/>
                      <a:ext cx="4498445" cy="302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6684" w14:textId="3B016D62" w:rsidR="00DF547D" w:rsidRPr="00DF547D" w:rsidRDefault="00DF547D" w:rsidP="00DF547D">
      <w:pPr>
        <w:pStyle w:val="-"/>
      </w:pPr>
      <w:r>
        <w:t>Рисунок 1 –</w:t>
      </w:r>
      <w:r w:rsidR="00F5278D">
        <w:t>Логическая схема базы данных</w:t>
      </w:r>
    </w:p>
    <w:p w14:paraId="35782F55" w14:textId="54E22B0E" w:rsidR="00F95176" w:rsidRDefault="00F5278D" w:rsidP="00F95176">
      <w:pPr>
        <w:pStyle w:val="1"/>
      </w:pPr>
      <w:bookmarkStart w:id="14" w:name="_Toc199539457"/>
      <w:r>
        <w:lastRenderedPageBreak/>
        <w:t xml:space="preserve">Структура </w:t>
      </w:r>
      <w:r>
        <w:rPr>
          <w:lang w:val="en-US"/>
        </w:rPr>
        <w:t>API</w:t>
      </w:r>
      <w:bookmarkEnd w:id="14"/>
    </w:p>
    <w:p w14:paraId="069A4D4E" w14:textId="35906B49" w:rsidR="00F5278D" w:rsidRDefault="00F5278D" w:rsidP="00F5278D">
      <w:pPr>
        <w:pStyle w:val="1-"/>
      </w:pPr>
      <w:r>
        <w:t xml:space="preserve">Структура </w:t>
      </w:r>
      <w:r>
        <w:rPr>
          <w:lang w:val="en-US"/>
        </w:rPr>
        <w:t>API</w:t>
      </w:r>
      <w:r>
        <w:t xml:space="preserve">, включая </w:t>
      </w:r>
      <w:r w:rsidRPr="00F5278D">
        <w:t>методы, URL, параметры, форматы запросов и ответов</w:t>
      </w:r>
      <w:r>
        <w:t>, описана в таблице 1.</w:t>
      </w:r>
    </w:p>
    <w:p w14:paraId="45CC3873" w14:textId="18095937" w:rsidR="00F5278D" w:rsidRDefault="00F5278D" w:rsidP="00F5278D">
      <w:pPr>
        <w:pStyle w:val="-1"/>
      </w:pPr>
      <w:r w:rsidRPr="00F5278D">
        <w:t>Таблица 1 – Описание 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983"/>
        <w:gridCol w:w="1424"/>
        <w:gridCol w:w="1275"/>
        <w:gridCol w:w="2068"/>
        <w:gridCol w:w="2678"/>
      </w:tblGrid>
      <w:tr w:rsidR="001D79E6" w14:paraId="210E313F" w14:textId="77777777" w:rsidTr="001D79E6">
        <w:tc>
          <w:tcPr>
            <w:tcW w:w="916" w:type="dxa"/>
          </w:tcPr>
          <w:p w14:paraId="0E114995" w14:textId="49E10766" w:rsidR="00783B37" w:rsidRPr="00E17E72" w:rsidRDefault="00783B37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Действие</w:t>
            </w:r>
          </w:p>
        </w:tc>
        <w:tc>
          <w:tcPr>
            <w:tcW w:w="983" w:type="dxa"/>
          </w:tcPr>
          <w:p w14:paraId="4840966C" w14:textId="6E566F24" w:rsidR="00783B37" w:rsidRPr="00E17E72" w:rsidRDefault="00783B37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Метод</w:t>
            </w:r>
          </w:p>
        </w:tc>
        <w:tc>
          <w:tcPr>
            <w:tcW w:w="1424" w:type="dxa"/>
          </w:tcPr>
          <w:p w14:paraId="70D77709" w14:textId="0202BDC6" w:rsidR="00783B37" w:rsidRPr="00E17E72" w:rsidRDefault="00783B37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1275" w:type="dxa"/>
          </w:tcPr>
          <w:p w14:paraId="14FE9141" w14:textId="31C21E7E" w:rsidR="00783B37" w:rsidRPr="00E17E72" w:rsidRDefault="00783B37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Параметры</w:t>
            </w:r>
          </w:p>
        </w:tc>
        <w:tc>
          <w:tcPr>
            <w:tcW w:w="2068" w:type="dxa"/>
          </w:tcPr>
          <w:p w14:paraId="05171D32" w14:textId="7EE6795F" w:rsidR="00783B37" w:rsidRPr="00E17E72" w:rsidRDefault="00783B37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запроса</w:t>
            </w:r>
          </w:p>
        </w:tc>
        <w:tc>
          <w:tcPr>
            <w:tcW w:w="2678" w:type="dxa"/>
          </w:tcPr>
          <w:p w14:paraId="62C7AB94" w14:textId="242361FA" w:rsidR="00783B37" w:rsidRPr="00E17E72" w:rsidRDefault="00783B37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ответа</w:t>
            </w:r>
          </w:p>
        </w:tc>
      </w:tr>
      <w:tr w:rsidR="001D79E6" w:rsidRPr="00783B37" w14:paraId="1F7B8218" w14:textId="77777777" w:rsidTr="001D79E6">
        <w:tc>
          <w:tcPr>
            <w:tcW w:w="916" w:type="dxa"/>
          </w:tcPr>
          <w:p w14:paraId="3884079E" w14:textId="2F218006" w:rsidR="00783B37" w:rsidRPr="00E17E72" w:rsidRDefault="00783B37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Получение информации о карточке</w:t>
            </w:r>
          </w:p>
        </w:tc>
        <w:tc>
          <w:tcPr>
            <w:tcW w:w="983" w:type="dxa"/>
          </w:tcPr>
          <w:p w14:paraId="3C25080C" w14:textId="3794A70D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73B2916B" w14:textId="74B498E8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card/&lt;id&gt;</w:t>
            </w:r>
          </w:p>
        </w:tc>
        <w:tc>
          <w:tcPr>
            <w:tcW w:w="1275" w:type="dxa"/>
          </w:tcPr>
          <w:p w14:paraId="2481A6A4" w14:textId="6E642A42" w:rsidR="00783B37" w:rsidRPr="00750B3C" w:rsidRDefault="00750B3C" w:rsidP="00783B37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50B3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номер карточки в таблице базы данных</w:t>
            </w:r>
          </w:p>
        </w:tc>
        <w:tc>
          <w:tcPr>
            <w:tcW w:w="2068" w:type="dxa"/>
          </w:tcPr>
          <w:p w14:paraId="1CE2A34B" w14:textId="69A9C3AA" w:rsidR="00783B37" w:rsidRPr="00750B3C" w:rsidRDefault="00783B37" w:rsidP="00783B37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7CDB6841" w14:textId="77777777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{</w:t>
            </w:r>
          </w:p>
          <w:p w14:paraId="6E3EB808" w14:textId="640B3F2A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“id”: 23,</w:t>
            </w:r>
          </w:p>
          <w:p w14:paraId="256726E9" w14:textId="6C8A715B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front_text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“forest”,</w:t>
            </w:r>
          </w:p>
          <w:p w14:paraId="25972632" w14:textId="034ACF6E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back_text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 w:rsidRPr="00E17E72">
              <w:rPr>
                <w:sz w:val="24"/>
                <w:szCs w:val="24"/>
              </w:rPr>
              <w:t>Лес</w:t>
            </w:r>
            <w:r w:rsidRPr="00E17E72">
              <w:rPr>
                <w:sz w:val="24"/>
                <w:szCs w:val="24"/>
                <w:lang w:val="en-US"/>
              </w:rPr>
              <w:t>”,</w:t>
            </w:r>
          </w:p>
          <w:p w14:paraId="0C43E8BA" w14:textId="346A5CC1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example_usage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“Forest is beautiful! (</w:t>
            </w:r>
            <w:r w:rsidRPr="00E17E72">
              <w:rPr>
                <w:sz w:val="24"/>
                <w:szCs w:val="24"/>
              </w:rPr>
              <w:t>Лес прекрасен!</w:t>
            </w:r>
            <w:r w:rsidRPr="00E17E72">
              <w:rPr>
                <w:sz w:val="24"/>
                <w:szCs w:val="24"/>
                <w:lang w:val="en-US"/>
              </w:rPr>
              <w:t>)”</w:t>
            </w:r>
          </w:p>
          <w:p w14:paraId="3D9F3330" w14:textId="083B83DF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}</w:t>
            </w:r>
          </w:p>
        </w:tc>
      </w:tr>
      <w:tr w:rsidR="001D79E6" w:rsidRPr="00E17E72" w14:paraId="3E7D2ED7" w14:textId="77777777" w:rsidTr="001D79E6">
        <w:tc>
          <w:tcPr>
            <w:tcW w:w="916" w:type="dxa"/>
          </w:tcPr>
          <w:p w14:paraId="603A9B66" w14:textId="1A49E886" w:rsidR="00783B37" w:rsidRPr="00E17E72" w:rsidRDefault="00E17E72" w:rsidP="00783B37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колодах</w:t>
            </w:r>
          </w:p>
        </w:tc>
        <w:tc>
          <w:tcPr>
            <w:tcW w:w="983" w:type="dxa"/>
          </w:tcPr>
          <w:p w14:paraId="4368793D" w14:textId="157DE99B" w:rsidR="00783B37" w:rsidRP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19FFE331" w14:textId="01E74340" w:rsidR="00783B37" w:rsidRP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deck/</w:t>
            </w:r>
          </w:p>
        </w:tc>
        <w:tc>
          <w:tcPr>
            <w:tcW w:w="1275" w:type="dxa"/>
          </w:tcPr>
          <w:p w14:paraId="08BB93F7" w14:textId="77777777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1F2810F2" w14:textId="77777777" w:rsidR="00783B37" w:rsidRPr="00E17E72" w:rsidRDefault="00783B37" w:rsidP="00783B37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678" w:type="dxa"/>
          </w:tcPr>
          <w:p w14:paraId="41C525C0" w14:textId="5FD27FDD" w:rsidR="00E17E72" w:rsidRPr="001D79E6" w:rsidRDefault="00E17E72" w:rsidP="00783B37">
            <w:pPr>
              <w:pStyle w:val="aff1"/>
              <w:rPr>
                <w:sz w:val="24"/>
                <w:szCs w:val="24"/>
              </w:rPr>
            </w:pPr>
            <w:r w:rsidRPr="001D79E6">
              <w:rPr>
                <w:sz w:val="24"/>
                <w:szCs w:val="24"/>
              </w:rPr>
              <w:t>[{</w:t>
            </w:r>
          </w:p>
          <w:p w14:paraId="746FA613" w14:textId="349475AA" w:rsidR="00E17E72" w:rsidRPr="001D79E6" w:rsidRDefault="00E17E72" w:rsidP="00783B37">
            <w:pPr>
              <w:pStyle w:val="aff1"/>
              <w:rPr>
                <w:sz w:val="24"/>
                <w:szCs w:val="24"/>
              </w:rPr>
            </w:pPr>
            <w:r w:rsidRPr="001D79E6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id</w:t>
            </w:r>
            <w:r w:rsidRPr="001D79E6">
              <w:rPr>
                <w:sz w:val="24"/>
                <w:szCs w:val="24"/>
              </w:rPr>
              <w:t>”: 4,</w:t>
            </w:r>
          </w:p>
          <w:p w14:paraId="576996B5" w14:textId="177FCC1E" w:rsidR="00E17E72" w:rsidRPr="00E17E72" w:rsidRDefault="00E17E72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E17E72">
              <w:rPr>
                <w:sz w:val="24"/>
                <w:szCs w:val="24"/>
              </w:rPr>
              <w:t>”: “</w:t>
            </w:r>
            <w:r>
              <w:rPr>
                <w:sz w:val="24"/>
                <w:szCs w:val="24"/>
                <w:lang w:val="en-US"/>
              </w:rPr>
              <w:t>Nature</w:t>
            </w:r>
            <w:r w:rsidRPr="00E17E72">
              <w:rPr>
                <w:sz w:val="24"/>
                <w:szCs w:val="24"/>
              </w:rPr>
              <w:t>”,</w:t>
            </w:r>
          </w:p>
          <w:p w14:paraId="02150F62" w14:textId="67E7F8FF" w:rsidR="00E17E72" w:rsidRPr="001D79E6" w:rsidRDefault="00E17E72" w:rsidP="00783B37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description</w:t>
            </w:r>
            <w:r w:rsidRPr="00E17E72">
              <w:rPr>
                <w:sz w:val="24"/>
                <w:szCs w:val="24"/>
              </w:rPr>
              <w:t>”: “</w:t>
            </w:r>
            <w:r>
              <w:rPr>
                <w:sz w:val="24"/>
                <w:szCs w:val="24"/>
              </w:rPr>
              <w:t>Колода содержит слова, связанные с темой природы.</w:t>
            </w:r>
            <w:r w:rsidRPr="00E17E72">
              <w:rPr>
                <w:sz w:val="24"/>
                <w:szCs w:val="24"/>
              </w:rPr>
              <w:t>”,</w:t>
            </w:r>
          </w:p>
          <w:p w14:paraId="72340BBF" w14:textId="7B887140" w:rsidR="00E17E72" w:rsidRP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“cover”: “http://127.0.0.1/deck/forest.png”</w:t>
            </w:r>
          </w:p>
          <w:p w14:paraId="741DBD1B" w14:textId="77777777" w:rsid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3D0F7180" w14:textId="77777777" w:rsid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5BAAB119" w14:textId="6009B49D" w:rsid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  <w:p w14:paraId="5F1EDFD1" w14:textId="14820947" w:rsidR="00783B37" w:rsidRP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Pr="00E17E72">
              <w:rPr>
                <w:sz w:val="24"/>
                <w:szCs w:val="24"/>
                <w:lang w:val="en-US"/>
              </w:rPr>
              <w:t>]</w:t>
            </w:r>
          </w:p>
        </w:tc>
      </w:tr>
      <w:tr w:rsidR="001D79E6" w:rsidRPr="00E17E72" w14:paraId="2FFF7CB0" w14:textId="77777777" w:rsidTr="001D79E6">
        <w:tc>
          <w:tcPr>
            <w:tcW w:w="916" w:type="dxa"/>
          </w:tcPr>
          <w:p w14:paraId="637AC6BE" w14:textId="46891525" w:rsidR="00783B37" w:rsidRPr="00E17E72" w:rsidRDefault="00E17E72" w:rsidP="00783B37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из колоды всех карточек, которых нет у пользователя</w:t>
            </w:r>
          </w:p>
        </w:tc>
        <w:tc>
          <w:tcPr>
            <w:tcW w:w="983" w:type="dxa"/>
          </w:tcPr>
          <w:p w14:paraId="782762A7" w14:textId="3204A8E4" w:rsidR="00783B37" w:rsidRP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1A0095A2" w14:textId="2DDF136E" w:rsidR="00783B37" w:rsidRPr="00E17E72" w:rsidRDefault="00E17E72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deck/&lt;id&gt;</w:t>
            </w:r>
          </w:p>
        </w:tc>
        <w:tc>
          <w:tcPr>
            <w:tcW w:w="1275" w:type="dxa"/>
          </w:tcPr>
          <w:p w14:paraId="23793029" w14:textId="5FFD4D17" w:rsidR="00783B37" w:rsidRPr="00750B3C" w:rsidRDefault="00750B3C" w:rsidP="00783B37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750B3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номер колоды в таблице базы данных</w:t>
            </w:r>
          </w:p>
        </w:tc>
        <w:tc>
          <w:tcPr>
            <w:tcW w:w="2068" w:type="dxa"/>
          </w:tcPr>
          <w:p w14:paraId="7B39533B" w14:textId="77777777" w:rsidR="00783B37" w:rsidRPr="00E17E72" w:rsidRDefault="00783B37" w:rsidP="00783B37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2CABD1E1" w14:textId="77777777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Pr="00E17E72">
              <w:rPr>
                <w:sz w:val="24"/>
                <w:szCs w:val="24"/>
                <w:lang w:val="en-US"/>
              </w:rPr>
              <w:t>{</w:t>
            </w:r>
          </w:p>
          <w:p w14:paraId="569F6540" w14:textId="77777777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“id”: 23,</w:t>
            </w:r>
          </w:p>
          <w:p w14:paraId="3BFC3126" w14:textId="77777777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front_text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“forest”,</w:t>
            </w:r>
          </w:p>
          <w:p w14:paraId="54F66408" w14:textId="77777777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back_text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 w:rsidRPr="00E17E72">
              <w:rPr>
                <w:sz w:val="24"/>
                <w:szCs w:val="24"/>
              </w:rPr>
              <w:t>Лес</w:t>
            </w:r>
            <w:r w:rsidRPr="00E17E72">
              <w:rPr>
                <w:sz w:val="24"/>
                <w:szCs w:val="24"/>
                <w:lang w:val="en-US"/>
              </w:rPr>
              <w:t>”,</w:t>
            </w:r>
          </w:p>
          <w:p w14:paraId="0B686FF6" w14:textId="77777777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example_usage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“Forest is beautiful! (</w:t>
            </w:r>
            <w:r w:rsidRPr="00E17E72">
              <w:rPr>
                <w:sz w:val="24"/>
                <w:szCs w:val="24"/>
              </w:rPr>
              <w:t>Лес</w:t>
            </w:r>
            <w:r w:rsidRPr="00E17E72">
              <w:rPr>
                <w:sz w:val="24"/>
                <w:szCs w:val="24"/>
                <w:lang w:val="en-US"/>
              </w:rPr>
              <w:t xml:space="preserve"> </w:t>
            </w:r>
            <w:r w:rsidRPr="00E17E72">
              <w:rPr>
                <w:sz w:val="24"/>
                <w:szCs w:val="24"/>
              </w:rPr>
              <w:t>прекрасен</w:t>
            </w:r>
            <w:r w:rsidRPr="00E17E72">
              <w:rPr>
                <w:sz w:val="24"/>
                <w:szCs w:val="24"/>
                <w:lang w:val="en-US"/>
              </w:rPr>
              <w:t>!)”</w:t>
            </w:r>
          </w:p>
          <w:p w14:paraId="1062EB8A" w14:textId="77777777" w:rsid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3DF2D7D6" w14:textId="77777777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{</w:t>
            </w:r>
          </w:p>
          <w:p w14:paraId="284F0A41" w14:textId="77777777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“id”: 23,</w:t>
            </w:r>
          </w:p>
          <w:p w14:paraId="7B492D76" w14:textId="28B72208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front_text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  <w:lang w:val="en-US"/>
              </w:rPr>
              <w:t>nature</w:t>
            </w:r>
            <w:r w:rsidRPr="00E17E72">
              <w:rPr>
                <w:sz w:val="24"/>
                <w:szCs w:val="24"/>
                <w:lang w:val="en-US"/>
              </w:rPr>
              <w:t>”,</w:t>
            </w:r>
          </w:p>
          <w:p w14:paraId="4161FD81" w14:textId="7CCA64AD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back_text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природа</w:t>
            </w:r>
            <w:r w:rsidRPr="00E17E72">
              <w:rPr>
                <w:sz w:val="24"/>
                <w:szCs w:val="24"/>
                <w:lang w:val="en-US"/>
              </w:rPr>
              <w:t>”,</w:t>
            </w:r>
          </w:p>
          <w:p w14:paraId="67471E98" w14:textId="3FD81085" w:rsidR="00E17E72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E17E72">
              <w:rPr>
                <w:sz w:val="24"/>
                <w:szCs w:val="24"/>
                <w:lang w:val="en-US"/>
              </w:rPr>
              <w:t>example_usage</w:t>
            </w:r>
            <w:proofErr w:type="spellEnd"/>
            <w:r w:rsidRPr="00E17E72"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  <w:lang w:val="en-US"/>
              </w:rPr>
              <w:t>Nature</w:t>
            </w:r>
            <w:r w:rsidRPr="00E17E72">
              <w:rPr>
                <w:sz w:val="24"/>
                <w:szCs w:val="24"/>
                <w:lang w:val="en-US"/>
              </w:rPr>
              <w:t xml:space="preserve"> is beautiful! (</w:t>
            </w:r>
            <w:r>
              <w:rPr>
                <w:sz w:val="24"/>
                <w:szCs w:val="24"/>
              </w:rPr>
              <w:t>Природа</w:t>
            </w:r>
            <w:r w:rsidRPr="00E17E72">
              <w:rPr>
                <w:sz w:val="24"/>
                <w:szCs w:val="24"/>
                <w:lang w:val="en-US"/>
              </w:rPr>
              <w:t xml:space="preserve"> </w:t>
            </w:r>
            <w:r w:rsidRPr="00E17E72">
              <w:rPr>
                <w:sz w:val="24"/>
                <w:szCs w:val="24"/>
              </w:rPr>
              <w:t>прекрас</w:t>
            </w:r>
            <w:r>
              <w:rPr>
                <w:sz w:val="24"/>
                <w:szCs w:val="24"/>
              </w:rPr>
              <w:t>на</w:t>
            </w:r>
            <w:r w:rsidRPr="00E17E72">
              <w:rPr>
                <w:sz w:val="24"/>
                <w:szCs w:val="24"/>
                <w:lang w:val="en-US"/>
              </w:rPr>
              <w:t>!)”</w:t>
            </w:r>
          </w:p>
          <w:p w14:paraId="613B036E" w14:textId="5883ED4F" w:rsidR="00783B37" w:rsidRPr="00E17E72" w:rsidRDefault="00E17E72" w:rsidP="00E17E72">
            <w:pPr>
              <w:pStyle w:val="aff1"/>
              <w:rPr>
                <w:sz w:val="24"/>
                <w:szCs w:val="24"/>
                <w:lang w:val="en-US"/>
              </w:rPr>
            </w:pPr>
            <w:r w:rsidRPr="00E17E7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,…]</w:t>
            </w:r>
          </w:p>
        </w:tc>
      </w:tr>
      <w:tr w:rsidR="001D79E6" w:rsidRPr="00E17E72" w14:paraId="0793684B" w14:textId="77777777" w:rsidTr="001D79E6">
        <w:tc>
          <w:tcPr>
            <w:tcW w:w="916" w:type="dxa"/>
          </w:tcPr>
          <w:p w14:paraId="775F2AB9" w14:textId="604D0B65" w:rsidR="00783B37" w:rsidRPr="00750B3C" w:rsidRDefault="00750B3C" w:rsidP="00783B37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983" w:type="dxa"/>
          </w:tcPr>
          <w:p w14:paraId="18F703A7" w14:textId="48A75B66" w:rsidR="00783B37" w:rsidRPr="00750B3C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5753EEAA" w14:textId="1B287763" w:rsidR="00783B37" w:rsidRPr="00E17E72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auth/register</w:t>
            </w:r>
          </w:p>
        </w:tc>
        <w:tc>
          <w:tcPr>
            <w:tcW w:w="1275" w:type="dxa"/>
          </w:tcPr>
          <w:p w14:paraId="3D7DDAC7" w14:textId="5C2D35BA" w:rsidR="00783B37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username,</w:t>
            </w:r>
          </w:p>
          <w:p w14:paraId="5369ECDC" w14:textId="18A0FD6E" w:rsidR="00750B3C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fisrt_name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3FE3DB36" w14:textId="6242828D" w:rsidR="00750B3C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44BB005B" w14:textId="29C563D1" w:rsidR="00750B3C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email,</w:t>
            </w:r>
          </w:p>
          <w:p w14:paraId="6BB50A5B" w14:textId="33177438" w:rsidR="00750B3C" w:rsidRPr="00750B3C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password</w:t>
            </w:r>
          </w:p>
          <w:p w14:paraId="49F7D729" w14:textId="083E29B1" w:rsidR="00750B3C" w:rsidRPr="00750B3C" w:rsidRDefault="00750B3C" w:rsidP="00783B37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2B974F77" w14:textId="3BA8DA02" w:rsid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{“username”: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66D0606B" w14:textId="00C1FD24" w:rsid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fisrt_name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Иван</w:t>
            </w:r>
            <w:r>
              <w:rPr>
                <w:sz w:val="24"/>
                <w:szCs w:val="24"/>
                <w:lang w:val="en-US"/>
              </w:rPr>
              <w:t>”,</w:t>
            </w:r>
          </w:p>
          <w:p w14:paraId="630FE10E" w14:textId="471E97AE" w:rsid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Якухин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7339BD69" w14:textId="5D411FA1" w:rsid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“email": “werb32@mail.ru”,</w:t>
            </w:r>
          </w:p>
          <w:p w14:paraId="0924517F" w14:textId="3CB0C95E" w:rsidR="00750B3C" w:rsidRP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“password”: “1234”</w:t>
            </w:r>
          </w:p>
          <w:p w14:paraId="44060CD9" w14:textId="51571B6D" w:rsidR="00783B37" w:rsidRPr="00E17E72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78" w:type="dxa"/>
          </w:tcPr>
          <w:p w14:paraId="3727A937" w14:textId="19EF613B" w:rsidR="00783B37" w:rsidRPr="00E17E72" w:rsidRDefault="00750B3C" w:rsidP="00783B37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{“message”: “registration successful”}</w:t>
            </w:r>
          </w:p>
        </w:tc>
      </w:tr>
      <w:tr w:rsidR="001D79E6" w:rsidRPr="00E17E72" w14:paraId="30C723B4" w14:textId="77777777" w:rsidTr="001D79E6">
        <w:tc>
          <w:tcPr>
            <w:tcW w:w="916" w:type="dxa"/>
          </w:tcPr>
          <w:p w14:paraId="3D14B966" w14:textId="1ED807EB" w:rsidR="00750B3C" w:rsidRPr="00750B3C" w:rsidRDefault="00750B3C" w:rsidP="00750B3C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983" w:type="dxa"/>
          </w:tcPr>
          <w:p w14:paraId="5F1941B7" w14:textId="5213EC21" w:rsidR="00750B3C" w:rsidRP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66FAE424" w14:textId="092D6EAC" w:rsidR="00750B3C" w:rsidRPr="00E17E72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auth/login</w:t>
            </w:r>
          </w:p>
        </w:tc>
        <w:tc>
          <w:tcPr>
            <w:tcW w:w="1275" w:type="dxa"/>
          </w:tcPr>
          <w:p w14:paraId="18CB223C" w14:textId="77777777" w:rsid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username,</w:t>
            </w:r>
          </w:p>
          <w:p w14:paraId="420F310A" w14:textId="78C6D422" w:rsidR="00750B3C" w:rsidRPr="00E17E72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68" w:type="dxa"/>
          </w:tcPr>
          <w:p w14:paraId="08B3CEDA" w14:textId="1C1267C5" w:rsid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{“username”: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2D78F38D" w14:textId="77777777" w:rsidR="00750B3C" w:rsidRP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“password”: “1234”</w:t>
            </w:r>
          </w:p>
          <w:p w14:paraId="5BD91F0D" w14:textId="14243F5E" w:rsidR="00750B3C" w:rsidRPr="00E17E72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78" w:type="dxa"/>
          </w:tcPr>
          <w:p w14:paraId="33892E6F" w14:textId="79DF8F90" w:rsidR="00750B3C" w:rsidRPr="00E17E72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“login successful”}</w:t>
            </w:r>
          </w:p>
        </w:tc>
      </w:tr>
      <w:tr w:rsidR="001D79E6" w:rsidRPr="00E17E72" w14:paraId="6AB52207" w14:textId="77777777" w:rsidTr="001D79E6">
        <w:tc>
          <w:tcPr>
            <w:tcW w:w="916" w:type="dxa"/>
          </w:tcPr>
          <w:p w14:paraId="31B9B33F" w14:textId="5109BA62" w:rsidR="00750B3C" w:rsidRPr="00750B3C" w:rsidRDefault="00750B3C" w:rsidP="00750B3C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пароля</w:t>
            </w:r>
          </w:p>
        </w:tc>
        <w:tc>
          <w:tcPr>
            <w:tcW w:w="983" w:type="dxa"/>
          </w:tcPr>
          <w:p w14:paraId="3C1E4C42" w14:textId="7490BDD8" w:rsidR="00750B3C" w:rsidRP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716047AE" w14:textId="382E352C" w:rsid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auth/change-password</w:t>
            </w:r>
          </w:p>
        </w:tc>
        <w:tc>
          <w:tcPr>
            <w:tcW w:w="1275" w:type="dxa"/>
          </w:tcPr>
          <w:p w14:paraId="40CA5D33" w14:textId="77777777" w:rsidR="00750B3C" w:rsidRDefault="00750B3C" w:rsidP="00750B3C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old_</w:t>
            </w:r>
            <w:r w:rsidR="00F133D0">
              <w:rPr>
                <w:sz w:val="24"/>
                <w:szCs w:val="24"/>
                <w:lang w:val="en-US"/>
              </w:rPr>
              <w:t>password</w:t>
            </w:r>
            <w:proofErr w:type="spellEnd"/>
            <w:r w:rsidR="00F133D0">
              <w:rPr>
                <w:sz w:val="24"/>
                <w:szCs w:val="24"/>
                <w:lang w:val="en-US"/>
              </w:rPr>
              <w:t>,</w:t>
            </w:r>
          </w:p>
          <w:p w14:paraId="15AAD7E6" w14:textId="61A9AEE9" w:rsidR="00F133D0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new-password</w:t>
            </w:r>
          </w:p>
        </w:tc>
        <w:tc>
          <w:tcPr>
            <w:tcW w:w="2068" w:type="dxa"/>
          </w:tcPr>
          <w:p w14:paraId="1DD090BD" w14:textId="77777777" w:rsidR="00F133D0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555D4FCC" w14:textId="77AC0F22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old_password</w:t>
            </w:r>
            <w:proofErr w:type="spellEnd"/>
            <w:r>
              <w:rPr>
                <w:sz w:val="24"/>
                <w:szCs w:val="24"/>
                <w:lang w:val="en-US"/>
              </w:rPr>
              <w:t>”: “1234”,</w:t>
            </w:r>
          </w:p>
          <w:p w14:paraId="6452BE59" w14:textId="559E6CB2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“new-password”: “1111”</w:t>
            </w:r>
          </w:p>
          <w:p w14:paraId="5629456E" w14:textId="654D5F6D" w:rsidR="00750B3C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78" w:type="dxa"/>
          </w:tcPr>
          <w:p w14:paraId="0859739E" w14:textId="3593334F" w:rsidR="00750B3C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“password changed successful”}</w:t>
            </w:r>
          </w:p>
        </w:tc>
      </w:tr>
      <w:tr w:rsidR="001D79E6" w:rsidRPr="00E17E72" w14:paraId="74777D87" w14:textId="77777777" w:rsidTr="001D79E6">
        <w:tc>
          <w:tcPr>
            <w:tcW w:w="916" w:type="dxa"/>
          </w:tcPr>
          <w:p w14:paraId="01FA430D" w14:textId="4026264A" w:rsidR="00F133D0" w:rsidRPr="00F133D0" w:rsidRDefault="00F133D0" w:rsidP="00750B3C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системы</w:t>
            </w:r>
          </w:p>
        </w:tc>
        <w:tc>
          <w:tcPr>
            <w:tcW w:w="983" w:type="dxa"/>
          </w:tcPr>
          <w:p w14:paraId="78EB02AA" w14:textId="296EDC06" w:rsidR="00F133D0" w:rsidRPr="00F133D0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6AD235C2" w14:textId="3FE2BA45" w:rsidR="00F133D0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auth/logout</w:t>
            </w:r>
          </w:p>
        </w:tc>
        <w:tc>
          <w:tcPr>
            <w:tcW w:w="1275" w:type="dxa"/>
          </w:tcPr>
          <w:p w14:paraId="1D6549F1" w14:textId="77777777" w:rsidR="00F133D0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51D25CC5" w14:textId="77777777" w:rsidR="00F133D0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678" w:type="dxa"/>
          </w:tcPr>
          <w:p w14:paraId="0E3DD094" w14:textId="1398FAA2" w:rsidR="00F133D0" w:rsidRDefault="00F133D0" w:rsidP="00750B3C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“logout successful”}</w:t>
            </w:r>
          </w:p>
        </w:tc>
      </w:tr>
      <w:tr w:rsidR="001D79E6" w:rsidRPr="00766915" w14:paraId="47FDFD53" w14:textId="77777777" w:rsidTr="001D79E6">
        <w:tc>
          <w:tcPr>
            <w:tcW w:w="916" w:type="dxa"/>
          </w:tcPr>
          <w:p w14:paraId="4470B7CA" w14:textId="256FB983" w:rsidR="00F133D0" w:rsidRPr="00F133D0" w:rsidRDefault="00F133D0" w:rsidP="00F133D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личных данных</w:t>
            </w:r>
          </w:p>
        </w:tc>
        <w:tc>
          <w:tcPr>
            <w:tcW w:w="983" w:type="dxa"/>
          </w:tcPr>
          <w:p w14:paraId="3347A1CA" w14:textId="6F963943" w:rsidR="00F133D0" w:rsidRP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5E16A151" w14:textId="36B1DB8F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auth/edit</w:t>
            </w:r>
          </w:p>
        </w:tc>
        <w:tc>
          <w:tcPr>
            <w:tcW w:w="1275" w:type="dxa"/>
          </w:tcPr>
          <w:p w14:paraId="7F484F0D" w14:textId="77777777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username,</w:t>
            </w:r>
          </w:p>
          <w:p w14:paraId="140D8FC0" w14:textId="77777777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fisrt_name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67506D1F" w14:textId="77777777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25377F96" w14:textId="13773D31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2068" w:type="dxa"/>
          </w:tcPr>
          <w:p w14:paraId="1DFD1351" w14:textId="11E8690A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{“username” :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10DAD9EE" w14:textId="77777777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fisrt_name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Иван</w:t>
            </w:r>
            <w:r>
              <w:rPr>
                <w:sz w:val="24"/>
                <w:szCs w:val="24"/>
                <w:lang w:val="en-US"/>
              </w:rPr>
              <w:t>”,</w:t>
            </w:r>
          </w:p>
          <w:p w14:paraId="36E72839" w14:textId="77777777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Якухин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39B194F2" w14:textId="09C97DB6" w:rsidR="00F133D0" w:rsidRPr="00750B3C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“email": “werb32@mail.ru”</w:t>
            </w:r>
          </w:p>
          <w:p w14:paraId="5D266B31" w14:textId="6CABED4A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678" w:type="dxa"/>
          </w:tcPr>
          <w:p w14:paraId="25EB1E81" w14:textId="1C71EEB0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</w:t>
            </w:r>
            <w:r w:rsidRPr="00F133D0">
              <w:rPr>
                <w:sz w:val="24"/>
                <w:szCs w:val="24"/>
                <w:lang w:val="en-US"/>
              </w:rPr>
              <w:t>Profile editing completed successfully!</w:t>
            </w:r>
            <w:r>
              <w:rPr>
                <w:sz w:val="24"/>
                <w:szCs w:val="24"/>
                <w:lang w:val="en-US"/>
              </w:rPr>
              <w:t>”}</w:t>
            </w:r>
          </w:p>
        </w:tc>
      </w:tr>
      <w:tr w:rsidR="001D79E6" w:rsidRPr="00766915" w14:paraId="45B572F2" w14:textId="77777777" w:rsidTr="001D79E6">
        <w:tc>
          <w:tcPr>
            <w:tcW w:w="916" w:type="dxa"/>
          </w:tcPr>
          <w:p w14:paraId="7785E6B1" w14:textId="2FB2E053" w:rsidR="00F133D0" w:rsidRPr="00F133D0" w:rsidRDefault="00F133D0" w:rsidP="00F133D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 прогрессе пользователя</w:t>
            </w:r>
          </w:p>
        </w:tc>
        <w:tc>
          <w:tcPr>
            <w:tcW w:w="983" w:type="dxa"/>
          </w:tcPr>
          <w:p w14:paraId="66F00391" w14:textId="62EAEB18" w:rsidR="00F133D0" w:rsidRP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20C5C7D7" w14:textId="4EE6BE87" w:rsidR="00F133D0" w:rsidRP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progress/</w:t>
            </w:r>
          </w:p>
        </w:tc>
        <w:tc>
          <w:tcPr>
            <w:tcW w:w="1275" w:type="dxa"/>
          </w:tcPr>
          <w:p w14:paraId="5E9047BD" w14:textId="77777777" w:rsidR="00F133D0" w:rsidRPr="00F133D0" w:rsidRDefault="00F133D0" w:rsidP="00F133D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068" w:type="dxa"/>
          </w:tcPr>
          <w:p w14:paraId="601D062F" w14:textId="77777777" w:rsidR="00F133D0" w:rsidRPr="00F133D0" w:rsidRDefault="00F133D0" w:rsidP="00F133D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14:paraId="3AEC3D44" w14:textId="757E2590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F5897F6" w14:textId="6AFEAF1D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“user”: 23,</w:t>
            </w:r>
          </w:p>
          <w:p w14:paraId="1C35147B" w14:textId="139EEEC0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“card”: 34,</w:t>
            </w:r>
          </w:p>
          <w:p w14:paraId="738993FC" w14:textId="071C4403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“attempts”: 23,</w:t>
            </w:r>
          </w:p>
          <w:p w14:paraId="112F4725" w14:textId="19AEAD40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successful_attempts</w:t>
            </w:r>
            <w:proofErr w:type="spellEnd"/>
            <w:r>
              <w:rPr>
                <w:sz w:val="24"/>
                <w:szCs w:val="24"/>
                <w:lang w:val="en-US"/>
              </w:rPr>
              <w:t>”: 10</w:t>
            </w:r>
          </w:p>
          <w:p w14:paraId="289D358A" w14:textId="77777777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</w:t>
            </w:r>
          </w:p>
          <w:p w14:paraId="321BBA70" w14:textId="77777777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6CCC2337" w14:textId="0EC89D53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“user”: 23,</w:t>
            </w:r>
          </w:p>
          <w:p w14:paraId="6E6FEE96" w14:textId="0A605D18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“card”: 32,</w:t>
            </w:r>
          </w:p>
          <w:p w14:paraId="5720E933" w14:textId="07803D83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“attempts”: 21,</w:t>
            </w:r>
          </w:p>
          <w:p w14:paraId="249F3B58" w14:textId="227A485C" w:rsid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successful_attempts</w:t>
            </w:r>
            <w:proofErr w:type="spellEnd"/>
            <w:r>
              <w:rPr>
                <w:sz w:val="24"/>
                <w:szCs w:val="24"/>
                <w:lang w:val="en-US"/>
              </w:rPr>
              <w:t>”: 5</w:t>
            </w:r>
          </w:p>
          <w:p w14:paraId="548321D3" w14:textId="2C27B03C" w:rsidR="00F133D0" w:rsidRP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},…]</w:t>
            </w:r>
          </w:p>
        </w:tc>
      </w:tr>
      <w:tr w:rsidR="001D79E6" w:rsidRPr="00F133D0" w14:paraId="0FAFD556" w14:textId="77777777" w:rsidTr="001D79E6">
        <w:tc>
          <w:tcPr>
            <w:tcW w:w="916" w:type="dxa"/>
          </w:tcPr>
          <w:p w14:paraId="29B82D18" w14:textId="2A6A5E2E" w:rsidR="00F133D0" w:rsidRPr="00F133D0" w:rsidRDefault="00F133D0" w:rsidP="00F133D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карточки пользователю</w:t>
            </w:r>
          </w:p>
        </w:tc>
        <w:tc>
          <w:tcPr>
            <w:tcW w:w="983" w:type="dxa"/>
          </w:tcPr>
          <w:p w14:paraId="19A6C7AA" w14:textId="6212AD23" w:rsidR="00F133D0" w:rsidRP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24" w:type="dxa"/>
          </w:tcPr>
          <w:p w14:paraId="2E468559" w14:textId="000B01B0" w:rsidR="00F133D0" w:rsidRPr="00F133D0" w:rsidRDefault="00F133D0" w:rsidP="00F133D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progress/</w:t>
            </w:r>
          </w:p>
        </w:tc>
        <w:tc>
          <w:tcPr>
            <w:tcW w:w="1275" w:type="dxa"/>
          </w:tcPr>
          <w:p w14:paraId="627670D6" w14:textId="428877FC" w:rsidR="00F133D0" w:rsidRP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</w:p>
        </w:tc>
        <w:tc>
          <w:tcPr>
            <w:tcW w:w="2068" w:type="dxa"/>
          </w:tcPr>
          <w:p w14:paraId="74D3A2D9" w14:textId="0A3D52AC" w:rsidR="00F133D0" w:rsidRPr="00F133D0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{“card”: 23}</w:t>
            </w:r>
          </w:p>
        </w:tc>
        <w:tc>
          <w:tcPr>
            <w:tcW w:w="2678" w:type="dxa"/>
          </w:tcPr>
          <w:p w14:paraId="4CC8DCA1" w14:textId="77777777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</w:t>
            </w:r>
            <w:r w:rsidRPr="001D79E6">
              <w:rPr>
                <w:sz w:val="24"/>
                <w:szCs w:val="24"/>
                <w:lang w:val="en-US"/>
              </w:rPr>
              <w:t>Card added to your deck successfully!</w:t>
            </w:r>
          </w:p>
          <w:p w14:paraId="761B4841" w14:textId="50C4E581" w:rsidR="00F133D0" w:rsidRDefault="001D79E6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”}</w:t>
            </w:r>
          </w:p>
        </w:tc>
      </w:tr>
      <w:tr w:rsidR="001D79E6" w:rsidRPr="00F133D0" w14:paraId="53DF2E81" w14:textId="77777777" w:rsidTr="001D79E6">
        <w:tc>
          <w:tcPr>
            <w:tcW w:w="916" w:type="dxa"/>
          </w:tcPr>
          <w:p w14:paraId="4665AB9F" w14:textId="2AC315C4" w:rsidR="00F133D0" w:rsidRPr="001D79E6" w:rsidRDefault="001D79E6" w:rsidP="00F133D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Получение профиля пользователя</w:t>
            </w:r>
          </w:p>
        </w:tc>
        <w:tc>
          <w:tcPr>
            <w:tcW w:w="983" w:type="dxa"/>
          </w:tcPr>
          <w:p w14:paraId="4575D644" w14:textId="38589864" w:rsidR="00F133D0" w:rsidRPr="001D79E6" w:rsidRDefault="001D79E6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424" w:type="dxa"/>
          </w:tcPr>
          <w:p w14:paraId="54A9D0EF" w14:textId="14AA213A" w:rsidR="00F133D0" w:rsidRDefault="001D79E6" w:rsidP="00F133D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profile/</w:t>
            </w:r>
          </w:p>
        </w:tc>
        <w:tc>
          <w:tcPr>
            <w:tcW w:w="1275" w:type="dxa"/>
          </w:tcPr>
          <w:p w14:paraId="11C13FB0" w14:textId="77777777" w:rsidR="00F133D0" w:rsidRPr="001D79E6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3DB4F4C4" w14:textId="77777777" w:rsidR="00F133D0" w:rsidRPr="001D79E6" w:rsidRDefault="00F133D0" w:rsidP="00F133D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678" w:type="dxa"/>
          </w:tcPr>
          <w:p w14:paraId="1CC57FB8" w14:textId="77777777" w:rsid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{“username” :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5FC188CA" w14:textId="77777777" w:rsid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fisrt_name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Иван</w:t>
            </w:r>
            <w:r>
              <w:rPr>
                <w:sz w:val="24"/>
                <w:szCs w:val="24"/>
                <w:lang w:val="en-US"/>
              </w:rPr>
              <w:t>”,</w:t>
            </w:r>
          </w:p>
          <w:p w14:paraId="1EA98A25" w14:textId="77777777" w:rsid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Якухин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69258255" w14:textId="77777777" w:rsidR="001D79E6" w:rsidRPr="00750B3C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“email": “werb32@mail.ru”</w:t>
            </w:r>
          </w:p>
          <w:p w14:paraId="621ED506" w14:textId="5F05EF5D" w:rsidR="00F133D0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D79E6" w:rsidRPr="00766915" w14:paraId="6287D4F1" w14:textId="77777777" w:rsidTr="001D79E6">
        <w:tc>
          <w:tcPr>
            <w:tcW w:w="916" w:type="dxa"/>
          </w:tcPr>
          <w:p w14:paraId="2CF4040D" w14:textId="7E9417B0" w:rsidR="001D79E6" w:rsidRPr="001D79E6" w:rsidRDefault="001D79E6" w:rsidP="001D79E6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правильно выбрал карточку</w:t>
            </w:r>
          </w:p>
        </w:tc>
        <w:tc>
          <w:tcPr>
            <w:tcW w:w="983" w:type="dxa"/>
          </w:tcPr>
          <w:p w14:paraId="284C340D" w14:textId="1C338979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1424" w:type="dxa"/>
          </w:tcPr>
          <w:p w14:paraId="0E759B96" w14:textId="0E68CDF5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profile/right</w:t>
            </w:r>
          </w:p>
        </w:tc>
        <w:tc>
          <w:tcPr>
            <w:tcW w:w="1275" w:type="dxa"/>
          </w:tcPr>
          <w:p w14:paraId="50DE7A32" w14:textId="2BA4C8FE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</w:p>
        </w:tc>
        <w:tc>
          <w:tcPr>
            <w:tcW w:w="2068" w:type="dxa"/>
          </w:tcPr>
          <w:p w14:paraId="0202AC8E" w14:textId="668244AC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{“card”: 23}</w:t>
            </w:r>
          </w:p>
        </w:tc>
        <w:tc>
          <w:tcPr>
            <w:tcW w:w="2678" w:type="dxa"/>
          </w:tcPr>
          <w:p w14:paraId="3BA275A3" w14:textId="5CF93E97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</w:t>
            </w:r>
            <w:r w:rsidRPr="001D79E6">
              <w:rPr>
                <w:sz w:val="24"/>
                <w:szCs w:val="24"/>
                <w:lang w:val="en-US"/>
              </w:rPr>
              <w:t>the card information has been updated</w:t>
            </w:r>
            <w:r>
              <w:rPr>
                <w:sz w:val="24"/>
                <w:szCs w:val="24"/>
                <w:lang w:val="en-US"/>
              </w:rPr>
              <w:t>”}</w:t>
            </w:r>
          </w:p>
        </w:tc>
      </w:tr>
      <w:tr w:rsidR="001D79E6" w:rsidRPr="00766915" w14:paraId="4B9DBA2D" w14:textId="77777777" w:rsidTr="001D79E6">
        <w:tc>
          <w:tcPr>
            <w:tcW w:w="916" w:type="dxa"/>
          </w:tcPr>
          <w:p w14:paraId="16146D42" w14:textId="43E01DAF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Пользователь неправильно выбрал карточку</w:t>
            </w:r>
          </w:p>
        </w:tc>
        <w:tc>
          <w:tcPr>
            <w:tcW w:w="983" w:type="dxa"/>
          </w:tcPr>
          <w:p w14:paraId="28B03BD8" w14:textId="3567D498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1424" w:type="dxa"/>
          </w:tcPr>
          <w:p w14:paraId="0BF49029" w14:textId="4C87D023" w:rsid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profile/wrong</w:t>
            </w:r>
          </w:p>
        </w:tc>
        <w:tc>
          <w:tcPr>
            <w:tcW w:w="1275" w:type="dxa"/>
          </w:tcPr>
          <w:p w14:paraId="404B1B55" w14:textId="5BDF3E21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</w:p>
        </w:tc>
        <w:tc>
          <w:tcPr>
            <w:tcW w:w="2068" w:type="dxa"/>
          </w:tcPr>
          <w:p w14:paraId="1C646CB0" w14:textId="2E9162F0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{“card”: 23}</w:t>
            </w:r>
          </w:p>
        </w:tc>
        <w:tc>
          <w:tcPr>
            <w:tcW w:w="2678" w:type="dxa"/>
          </w:tcPr>
          <w:p w14:paraId="53AA697D" w14:textId="2741E746" w:rsid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</w:t>
            </w:r>
            <w:r w:rsidRPr="001D79E6">
              <w:rPr>
                <w:sz w:val="24"/>
                <w:szCs w:val="24"/>
                <w:lang w:val="en-US"/>
              </w:rPr>
              <w:t>the card information has been updated</w:t>
            </w:r>
            <w:r>
              <w:rPr>
                <w:sz w:val="24"/>
                <w:szCs w:val="24"/>
                <w:lang w:val="en-US"/>
              </w:rPr>
              <w:t>”}</w:t>
            </w:r>
          </w:p>
        </w:tc>
      </w:tr>
      <w:tr w:rsidR="001D79E6" w:rsidRPr="00766915" w14:paraId="3B774449" w14:textId="77777777" w:rsidTr="001D79E6">
        <w:tc>
          <w:tcPr>
            <w:tcW w:w="916" w:type="dxa"/>
          </w:tcPr>
          <w:p w14:paraId="233D66B2" w14:textId="6E004AEA" w:rsidR="001D79E6" w:rsidRPr="001D79E6" w:rsidRDefault="001D79E6" w:rsidP="001D79E6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аккаунта пользователя</w:t>
            </w:r>
          </w:p>
        </w:tc>
        <w:tc>
          <w:tcPr>
            <w:tcW w:w="983" w:type="dxa"/>
          </w:tcPr>
          <w:p w14:paraId="0599739D" w14:textId="2B294531" w:rsid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424" w:type="dxa"/>
          </w:tcPr>
          <w:p w14:paraId="6AF5034F" w14:textId="4265D3BD" w:rsid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delete/</w:t>
            </w:r>
          </w:p>
        </w:tc>
        <w:tc>
          <w:tcPr>
            <w:tcW w:w="1275" w:type="dxa"/>
          </w:tcPr>
          <w:p w14:paraId="548CCD28" w14:textId="77777777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068" w:type="dxa"/>
          </w:tcPr>
          <w:p w14:paraId="38A76141" w14:textId="77777777" w:rsidR="001D79E6" w:rsidRP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678" w:type="dxa"/>
          </w:tcPr>
          <w:p w14:paraId="084ADFC5" w14:textId="4C8676E3" w:rsidR="001D79E6" w:rsidRDefault="001D79E6" w:rsidP="001D79E6">
            <w:pPr>
              <w:pStyle w:val="aff1"/>
              <w:rPr>
                <w:sz w:val="24"/>
                <w:szCs w:val="24"/>
                <w:lang w:val="en-US"/>
              </w:rPr>
            </w:pPr>
            <w:r w:rsidRPr="001D79E6">
              <w:rPr>
                <w:sz w:val="24"/>
                <w:szCs w:val="24"/>
                <w:lang w:val="en-US"/>
              </w:rPr>
              <w:t>{'message': 'Account deleted successfully!'}</w:t>
            </w:r>
          </w:p>
        </w:tc>
      </w:tr>
    </w:tbl>
    <w:p w14:paraId="794F8BEF" w14:textId="77777777" w:rsidR="00F5278D" w:rsidRPr="00F133D0" w:rsidRDefault="00F5278D" w:rsidP="00F5278D">
      <w:pPr>
        <w:pStyle w:val="1-"/>
        <w:rPr>
          <w:lang w:val="en-US"/>
        </w:rPr>
      </w:pPr>
    </w:p>
    <w:p w14:paraId="2DF88D08" w14:textId="2214F269" w:rsidR="00F95176" w:rsidRDefault="001D79E6" w:rsidP="00F95176">
      <w:pPr>
        <w:pStyle w:val="1"/>
      </w:pPr>
      <w:bookmarkStart w:id="15" w:name="_Toc199539458"/>
      <w:r>
        <w:lastRenderedPageBreak/>
        <w:t>Стек технологий</w:t>
      </w:r>
      <w:bookmarkEnd w:id="15"/>
    </w:p>
    <w:p w14:paraId="0C64DB46" w14:textId="6B47E7A8" w:rsidR="001D79E6" w:rsidRPr="00766915" w:rsidRDefault="001D79E6" w:rsidP="001D79E6">
      <w:pPr>
        <w:pStyle w:val="1-"/>
      </w:pPr>
      <w:r>
        <w:t xml:space="preserve">Серверное приложение написано на языке </w:t>
      </w:r>
      <w:r>
        <w:rPr>
          <w:lang w:val="en-US"/>
        </w:rPr>
        <w:t>Python</w:t>
      </w:r>
      <w:r w:rsidRPr="001D79E6">
        <w:t xml:space="preserve"> </w:t>
      </w:r>
      <w:r>
        <w:t xml:space="preserve">с использованием библиотеки </w:t>
      </w:r>
      <w:r>
        <w:rPr>
          <w:lang w:val="en-US"/>
        </w:rPr>
        <w:t>Django</w:t>
      </w:r>
      <w:r w:rsidRPr="001D79E6">
        <w:t>.</w:t>
      </w:r>
      <w:r w:rsidR="00EA21E9" w:rsidRPr="00EA21E9">
        <w:t xml:space="preserve"> </w:t>
      </w:r>
      <w:r w:rsidR="00EA21E9">
        <w:t xml:space="preserve">Для разработки </w:t>
      </w:r>
      <w:r w:rsidR="00EA21E9">
        <w:rPr>
          <w:lang w:val="en-US"/>
        </w:rPr>
        <w:t>API</w:t>
      </w:r>
      <w:r w:rsidR="00EA21E9">
        <w:t xml:space="preserve"> используется дополнительная библиотека </w:t>
      </w:r>
      <w:r w:rsidR="00EA21E9">
        <w:rPr>
          <w:lang w:val="en-US"/>
        </w:rPr>
        <w:t>Django</w:t>
      </w:r>
      <w:r w:rsidR="00EA21E9" w:rsidRPr="00EA21E9">
        <w:t>-</w:t>
      </w:r>
      <w:r w:rsidR="00EA21E9">
        <w:rPr>
          <w:lang w:val="en-US"/>
        </w:rPr>
        <w:t>rest</w:t>
      </w:r>
      <w:r w:rsidR="00EA21E9" w:rsidRPr="00EA21E9">
        <w:t>-</w:t>
      </w:r>
      <w:r w:rsidR="00EA21E9">
        <w:rPr>
          <w:lang w:val="en-US"/>
        </w:rPr>
        <w:t>framework</w:t>
      </w:r>
      <w:r w:rsidR="00EA21E9" w:rsidRPr="00EA21E9">
        <w:t xml:space="preserve">. </w:t>
      </w:r>
      <w:r w:rsidR="00EA21E9">
        <w:t xml:space="preserve">Система </w:t>
      </w:r>
      <w:r w:rsidR="00EA21E9">
        <w:rPr>
          <w:lang w:val="en-US"/>
        </w:rPr>
        <w:t>JWT</w:t>
      </w:r>
      <w:r w:rsidR="00EA21E9" w:rsidRPr="00766915">
        <w:t xml:space="preserve"> </w:t>
      </w:r>
      <w:r w:rsidR="00EA21E9">
        <w:t xml:space="preserve">токенов реализована с использованием библиотеки </w:t>
      </w:r>
      <w:proofErr w:type="spellStart"/>
      <w:r w:rsidR="00EA21E9">
        <w:rPr>
          <w:lang w:val="en-US"/>
        </w:rPr>
        <w:t>SimpleJWT</w:t>
      </w:r>
      <w:proofErr w:type="spellEnd"/>
      <w:r w:rsidR="00EA21E9" w:rsidRPr="00766915">
        <w:t>.</w:t>
      </w:r>
    </w:p>
    <w:p w14:paraId="76951C28" w14:textId="77777777" w:rsidR="00EA21E9" w:rsidRPr="00EA21E9" w:rsidRDefault="00EA21E9" w:rsidP="00EA21E9">
      <w:pPr>
        <w:pStyle w:val="1-"/>
      </w:pPr>
      <w:r>
        <w:t xml:space="preserve">В качестве СУБД для проекта был выбран </w:t>
      </w:r>
      <w:r>
        <w:rPr>
          <w:lang w:val="en-US"/>
        </w:rPr>
        <w:t>PostgreSQL</w:t>
      </w:r>
      <w:r w:rsidRPr="001D79E6">
        <w:t xml:space="preserve">. </w:t>
      </w:r>
    </w:p>
    <w:p w14:paraId="6F10E7AF" w14:textId="3556A141" w:rsidR="00EA21E9" w:rsidRDefault="00EA21E9" w:rsidP="001D79E6">
      <w:pPr>
        <w:pStyle w:val="1-"/>
      </w:pPr>
      <w:r>
        <w:t xml:space="preserve">Клиентское приложение реализовано на языке </w:t>
      </w:r>
      <w:r>
        <w:rPr>
          <w:lang w:val="en-US"/>
        </w:rPr>
        <w:t>JavaScript</w:t>
      </w:r>
      <w:r w:rsidRPr="00EA21E9">
        <w:t xml:space="preserve"> </w:t>
      </w:r>
      <w:r>
        <w:t xml:space="preserve">с использованием библиотеки </w:t>
      </w:r>
      <w:r>
        <w:rPr>
          <w:lang w:val="en-US"/>
        </w:rPr>
        <w:t>React</w:t>
      </w:r>
      <w:r w:rsidRPr="00EA21E9">
        <w:t xml:space="preserve">. </w:t>
      </w:r>
      <w:r>
        <w:t xml:space="preserve">Так же была использована библиотека </w:t>
      </w:r>
      <w:proofErr w:type="spellStart"/>
      <w:r>
        <w:rPr>
          <w:lang w:val="en-US"/>
        </w:rPr>
        <w:t>axios</w:t>
      </w:r>
      <w:proofErr w:type="spellEnd"/>
      <w:r w:rsidRPr="00EA21E9">
        <w:t xml:space="preserve"> </w:t>
      </w:r>
      <w:r>
        <w:t>для выполнения запросов к серверу</w:t>
      </w:r>
      <w:r w:rsidRPr="00EA21E9">
        <w:t>,</w:t>
      </w:r>
      <w:r>
        <w:t xml:space="preserve"> библиотека </w:t>
      </w:r>
      <w:r>
        <w:rPr>
          <w:lang w:val="en-US"/>
        </w:rPr>
        <w:t>react</w:t>
      </w:r>
      <w:r w:rsidRPr="00EA21E9">
        <w:t>-</w:t>
      </w:r>
      <w:r>
        <w:rPr>
          <w:lang w:val="en-US"/>
        </w:rPr>
        <w:t>router</w:t>
      </w:r>
      <w:r w:rsidRPr="00EA21E9">
        <w:t>-</w:t>
      </w:r>
      <w:proofErr w:type="spellStart"/>
      <w:r>
        <w:rPr>
          <w:lang w:val="en-US"/>
        </w:rPr>
        <w:t>dom</w:t>
      </w:r>
      <w:proofErr w:type="spellEnd"/>
      <w:r w:rsidRPr="00EA21E9">
        <w:t xml:space="preserve"> </w:t>
      </w:r>
      <w:r>
        <w:t xml:space="preserve">для маршрутизации по одностраничному </w:t>
      </w:r>
      <w:r>
        <w:rPr>
          <w:lang w:val="en-US"/>
        </w:rPr>
        <w:t>frontend</w:t>
      </w:r>
      <w:r>
        <w:t xml:space="preserve"> приложению</w:t>
      </w:r>
      <w:r w:rsidRPr="00EA21E9">
        <w:t xml:space="preserve">, </w:t>
      </w:r>
      <w:r>
        <w:t xml:space="preserve">библиотека </w:t>
      </w:r>
      <w:r>
        <w:rPr>
          <w:lang w:val="en-US"/>
        </w:rPr>
        <w:t>swiper</w:t>
      </w:r>
      <w:r w:rsidRPr="00EA21E9">
        <w:t xml:space="preserve"> </w:t>
      </w:r>
      <w:r>
        <w:t>для создания каруселей на странице с карточками пользователя.</w:t>
      </w:r>
    </w:p>
    <w:p w14:paraId="29202381" w14:textId="3F7C6CB0" w:rsidR="00EA21E9" w:rsidRDefault="00EA21E9" w:rsidP="00EA21E9">
      <w:pPr>
        <w:pStyle w:val="afc"/>
      </w:pPr>
      <w:bookmarkStart w:id="16" w:name="_Toc199539459"/>
      <w:r>
        <w:lastRenderedPageBreak/>
        <w:t>Приложение А</w:t>
      </w:r>
      <w:bookmarkEnd w:id="16"/>
    </w:p>
    <w:p w14:paraId="4D79C714" w14:textId="68352659" w:rsidR="00EA21E9" w:rsidRPr="00766915" w:rsidRDefault="00EA21E9" w:rsidP="00EA21E9">
      <w:pPr>
        <w:pStyle w:val="24"/>
      </w:pPr>
      <w:bookmarkStart w:id="17" w:name="_Toc199539460"/>
      <w:r>
        <w:t xml:space="preserve">Ссылка на </w:t>
      </w:r>
      <w:r>
        <w:rPr>
          <w:lang w:val="en-US"/>
        </w:rPr>
        <w:t>GitHub</w:t>
      </w:r>
      <w:r w:rsidRPr="00766915">
        <w:t xml:space="preserve"> </w:t>
      </w:r>
      <w:r>
        <w:t>с проектом</w:t>
      </w:r>
      <w:bookmarkEnd w:id="17"/>
    </w:p>
    <w:p w14:paraId="40A7C256" w14:textId="628F8B7E" w:rsidR="00EA21E9" w:rsidRPr="00766915" w:rsidRDefault="00EA21E9" w:rsidP="00EA21E9">
      <w:pPr>
        <w:pStyle w:val="1-"/>
      </w:pPr>
      <w:r w:rsidRPr="00EA21E9">
        <w:rPr>
          <w:lang w:val="en-US"/>
        </w:rPr>
        <w:t>https</w:t>
      </w:r>
      <w:r w:rsidRPr="00766915">
        <w:t>://</w:t>
      </w:r>
      <w:r w:rsidRPr="00EA21E9">
        <w:rPr>
          <w:lang w:val="en-US"/>
        </w:rPr>
        <w:t>github</w:t>
      </w:r>
      <w:r w:rsidRPr="00766915">
        <w:t>.</w:t>
      </w:r>
      <w:r w:rsidRPr="00EA21E9">
        <w:rPr>
          <w:lang w:val="en-US"/>
        </w:rPr>
        <w:t>com</w:t>
      </w:r>
      <w:r w:rsidRPr="00766915">
        <w:t>/</w:t>
      </w:r>
      <w:r w:rsidRPr="00EA21E9">
        <w:rPr>
          <w:lang w:val="en-US"/>
        </w:rPr>
        <w:t>BruhMano</w:t>
      </w:r>
      <w:r w:rsidRPr="00766915">
        <w:t>/</w:t>
      </w:r>
      <w:r w:rsidRPr="00EA21E9">
        <w:rPr>
          <w:lang w:val="en-US"/>
        </w:rPr>
        <w:t>CardioGram</w:t>
      </w:r>
      <w:r w:rsidRPr="00766915">
        <w:t>.</w:t>
      </w:r>
      <w:r w:rsidRPr="00EA21E9">
        <w:rPr>
          <w:lang w:val="en-US"/>
        </w:rPr>
        <w:t>git</w:t>
      </w:r>
    </w:p>
    <w:sectPr w:rsidR="00EA21E9" w:rsidRPr="00766915" w:rsidSect="00F0799D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745B7" w14:textId="77777777" w:rsidR="008D0C71" w:rsidRDefault="008D0C71">
      <w:r>
        <w:separator/>
      </w:r>
    </w:p>
  </w:endnote>
  <w:endnote w:type="continuationSeparator" w:id="0">
    <w:p w14:paraId="7C7FD044" w14:textId="77777777" w:rsidR="008D0C71" w:rsidRDefault="008D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0D937" w14:textId="77777777" w:rsidR="008D0C71" w:rsidRDefault="008D0C71">
      <w:r>
        <w:separator/>
      </w:r>
    </w:p>
  </w:footnote>
  <w:footnote w:type="continuationSeparator" w:id="0">
    <w:p w14:paraId="2D6836C2" w14:textId="77777777" w:rsidR="008D0C71" w:rsidRDefault="008D0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5629A"/>
    <w:multiLevelType w:val="multilevel"/>
    <w:tmpl w:val="C34A75D4"/>
    <w:numStyleLink w:val="a"/>
  </w:abstractNum>
  <w:abstractNum w:abstractNumId="14" w15:restartNumberingAfterBreak="0">
    <w:nsid w:val="36870E68"/>
    <w:multiLevelType w:val="multilevel"/>
    <w:tmpl w:val="C34A75D4"/>
    <w:numStyleLink w:val="a"/>
  </w:abstractNum>
  <w:abstractNum w:abstractNumId="15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9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0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E31F2B"/>
    <w:multiLevelType w:val="multilevel"/>
    <w:tmpl w:val="C34A75D4"/>
    <w:numStyleLink w:val="a"/>
  </w:abstractNum>
  <w:abstractNum w:abstractNumId="22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4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8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29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ABA7CA7"/>
    <w:multiLevelType w:val="multilevel"/>
    <w:tmpl w:val="C34A75D4"/>
    <w:numStyleLink w:val="a"/>
  </w:abstractNum>
  <w:abstractNum w:abstractNumId="36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EC47D60"/>
    <w:multiLevelType w:val="multilevel"/>
    <w:tmpl w:val="C34A75D4"/>
    <w:numStyleLink w:val="a"/>
  </w:abstractNum>
  <w:num w:numId="1" w16cid:durableId="1313368847">
    <w:abstractNumId w:val="28"/>
  </w:num>
  <w:num w:numId="2" w16cid:durableId="444811636">
    <w:abstractNumId w:val="18"/>
  </w:num>
  <w:num w:numId="3" w16cid:durableId="1261256210">
    <w:abstractNumId w:val="16"/>
  </w:num>
  <w:num w:numId="4" w16cid:durableId="2124643653">
    <w:abstractNumId w:val="23"/>
  </w:num>
  <w:num w:numId="5" w16cid:durableId="1482624789">
    <w:abstractNumId w:val="15"/>
  </w:num>
  <w:num w:numId="6" w16cid:durableId="984701794">
    <w:abstractNumId w:val="27"/>
  </w:num>
  <w:num w:numId="7" w16cid:durableId="75790593">
    <w:abstractNumId w:val="22"/>
  </w:num>
  <w:num w:numId="8" w16cid:durableId="944196900">
    <w:abstractNumId w:val="3"/>
  </w:num>
  <w:num w:numId="9" w16cid:durableId="1531643999">
    <w:abstractNumId w:val="5"/>
  </w:num>
  <w:num w:numId="10" w16cid:durableId="326135109">
    <w:abstractNumId w:val="30"/>
  </w:num>
  <w:num w:numId="11" w16cid:durableId="850605211">
    <w:abstractNumId w:val="32"/>
    <w:lvlOverride w:ilvl="0">
      <w:startOverride w:val="1"/>
    </w:lvlOverride>
  </w:num>
  <w:num w:numId="12" w16cid:durableId="2143694078">
    <w:abstractNumId w:val="20"/>
  </w:num>
  <w:num w:numId="13" w16cid:durableId="342175120">
    <w:abstractNumId w:val="31"/>
  </w:num>
  <w:num w:numId="14" w16cid:durableId="580872136">
    <w:abstractNumId w:val="10"/>
  </w:num>
  <w:num w:numId="15" w16cid:durableId="262232453">
    <w:abstractNumId w:val="26"/>
  </w:num>
  <w:num w:numId="16" w16cid:durableId="243809310">
    <w:abstractNumId w:val="7"/>
  </w:num>
  <w:num w:numId="17" w16cid:durableId="1038240506">
    <w:abstractNumId w:val="6"/>
  </w:num>
  <w:num w:numId="18" w16cid:durableId="1799570700">
    <w:abstractNumId w:val="17"/>
  </w:num>
  <w:num w:numId="19" w16cid:durableId="36710551">
    <w:abstractNumId w:val="4"/>
  </w:num>
  <w:num w:numId="20" w16cid:durableId="922833353">
    <w:abstractNumId w:val="9"/>
  </w:num>
  <w:num w:numId="21" w16cid:durableId="1252734889">
    <w:abstractNumId w:val="34"/>
  </w:num>
  <w:num w:numId="22" w16cid:durableId="795023686">
    <w:abstractNumId w:val="24"/>
  </w:num>
  <w:num w:numId="23" w16cid:durableId="1418404797">
    <w:abstractNumId w:val="19"/>
  </w:num>
  <w:num w:numId="24" w16cid:durableId="158548769">
    <w:abstractNumId w:val="0"/>
  </w:num>
  <w:num w:numId="25" w16cid:durableId="1515537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52016805">
    <w:abstractNumId w:val="11"/>
  </w:num>
  <w:num w:numId="27" w16cid:durableId="534201702">
    <w:abstractNumId w:val="13"/>
  </w:num>
  <w:num w:numId="28" w16cid:durableId="1832676766">
    <w:abstractNumId w:val="1"/>
  </w:num>
  <w:num w:numId="29" w16cid:durableId="110128950">
    <w:abstractNumId w:val="14"/>
  </w:num>
  <w:num w:numId="30" w16cid:durableId="898593826">
    <w:abstractNumId w:val="37"/>
  </w:num>
  <w:num w:numId="31" w16cid:durableId="1048188995">
    <w:abstractNumId w:val="35"/>
  </w:num>
  <w:num w:numId="32" w16cid:durableId="2035033541">
    <w:abstractNumId w:val="21"/>
  </w:num>
  <w:num w:numId="33" w16cid:durableId="297565550">
    <w:abstractNumId w:val="21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-141" w:firstLine="709"/>
        </w:pPr>
        <w:rPr>
          <w:rFonts w:ascii="Times New Roman" w:hAnsi="Times New Roman" w:hint="default"/>
          <w:b/>
          <w:sz w:val="28"/>
        </w:rPr>
      </w:lvl>
    </w:lvlOverride>
  </w:num>
  <w:num w:numId="34" w16cid:durableId="1423723519">
    <w:abstractNumId w:val="8"/>
  </w:num>
  <w:num w:numId="35" w16cid:durableId="13599664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01813084">
    <w:abstractNumId w:val="2"/>
  </w:num>
  <w:num w:numId="37" w16cid:durableId="1281957742">
    <w:abstractNumId w:val="12"/>
  </w:num>
  <w:num w:numId="38" w16cid:durableId="1995714785">
    <w:abstractNumId w:val="29"/>
  </w:num>
  <w:num w:numId="39" w16cid:durableId="2143695313">
    <w:abstractNumId w:val="25"/>
  </w:num>
  <w:num w:numId="40" w16cid:durableId="174616306">
    <w:abstractNumId w:val="33"/>
  </w:num>
  <w:num w:numId="41" w16cid:durableId="7454199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9719B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600DC"/>
    <w:rsid w:val="00761962"/>
    <w:rsid w:val="007625C0"/>
    <w:rsid w:val="00763AFC"/>
    <w:rsid w:val="00763B4E"/>
    <w:rsid w:val="00766566"/>
    <w:rsid w:val="007668E6"/>
    <w:rsid w:val="00766915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71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us\AppData\Roaming\Microsoft\Template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1</TotalTime>
  <Pages>10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V SS</cp:lastModifiedBy>
  <cp:revision>3</cp:revision>
  <cp:lastPrinted>2022-04-10T18:27:00Z</cp:lastPrinted>
  <dcterms:created xsi:type="dcterms:W3CDTF">2025-05-30T19:22:00Z</dcterms:created>
  <dcterms:modified xsi:type="dcterms:W3CDTF">2025-05-30T21:48:00Z</dcterms:modified>
</cp:coreProperties>
</file>