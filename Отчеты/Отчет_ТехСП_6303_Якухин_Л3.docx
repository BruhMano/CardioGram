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F8986" w14:textId="3886EAEA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5BFB9F83" w14:textId="2AEED65F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F234984" w14:textId="27A2B94E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высшего профессионального образования</w:t>
      </w:r>
    </w:p>
    <w:p w14:paraId="67C8407E" w14:textId="5B4E6702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 xml:space="preserve">«САМАРСКИЙ </w:t>
      </w:r>
      <w:r>
        <w:rPr>
          <w:color w:val="000000"/>
          <w:sz w:val="28"/>
          <w:szCs w:val="28"/>
        </w:rPr>
        <w:t>НАЦИОНАЛЬНЫЙ</w:t>
      </w:r>
      <w:r w:rsidRPr="00563D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ИССЛЕДОВАТЕЛЬСКИЙ</w:t>
      </w:r>
      <w:r w:rsidRPr="00563D4D">
        <w:rPr>
          <w:color w:val="000000"/>
          <w:sz w:val="28"/>
          <w:szCs w:val="28"/>
        </w:rPr>
        <w:t xml:space="preserve"> УНИВЕРСИТЕТ имени академика С.П.КОРОЛЕВА»</w:t>
      </w:r>
    </w:p>
    <w:p w14:paraId="085EFF10" w14:textId="69D29828" w:rsidR="00DD2C06" w:rsidRPr="00563D4D" w:rsidRDefault="00DD2C06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</w:t>
      </w:r>
      <w:r w:rsidRPr="00563D4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ИНФОРМАТИКИ И КИБЕРНЕТИКИ</w:t>
      </w:r>
    </w:p>
    <w:p w14:paraId="3F6BC1C2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КАФЕДРА ТЕХНИЧЕСКОЙ КИБЕРНЕТИКИ</w:t>
      </w:r>
    </w:p>
    <w:p w14:paraId="23F50B1E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0AB836FF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582297D9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1BD4B1AF" w14:textId="77D39587" w:rsidR="00DD2C06" w:rsidRDefault="00E139F9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</w:t>
      </w:r>
      <w:r w:rsidR="00E70AAB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 xml:space="preserve"> РАБОТ</w:t>
      </w:r>
      <w:r w:rsidR="00E70AAB">
        <w:rPr>
          <w:color w:val="000000"/>
          <w:sz w:val="28"/>
          <w:szCs w:val="28"/>
        </w:rPr>
        <w:t>Е №</w:t>
      </w:r>
      <w:r w:rsidR="00581189">
        <w:rPr>
          <w:color w:val="000000"/>
          <w:sz w:val="28"/>
          <w:szCs w:val="28"/>
        </w:rPr>
        <w:t>3</w:t>
      </w:r>
    </w:p>
    <w:p w14:paraId="54CCC53B" w14:textId="3A6AB878" w:rsidR="001E3949" w:rsidRPr="004F57D8" w:rsidRDefault="001E3949" w:rsidP="00DD2C06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</w:t>
      </w:r>
      <w:r w:rsidRPr="001E3949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«</w:t>
      </w:r>
      <w:r w:rsidR="00581189">
        <w:rPr>
          <w:color w:val="000000"/>
          <w:sz w:val="28"/>
          <w:szCs w:val="28"/>
        </w:rPr>
        <w:t>Авторизация</w:t>
      </w:r>
      <w:r>
        <w:rPr>
          <w:color w:val="000000"/>
          <w:sz w:val="28"/>
          <w:szCs w:val="28"/>
        </w:rPr>
        <w:t>»</w:t>
      </w:r>
    </w:p>
    <w:p w14:paraId="49B156BF" w14:textId="31AB4358" w:rsidR="00DD2C06" w:rsidRPr="00563D4D" w:rsidRDefault="00E139F9" w:rsidP="00DD2C06">
      <w:pPr>
        <w:jc w:val="center"/>
        <w:rPr>
          <w:color w:val="000000"/>
          <w:sz w:val="28"/>
          <w:szCs w:val="28"/>
        </w:rPr>
      </w:pPr>
      <w:r w:rsidRPr="00563D4D">
        <w:rPr>
          <w:color w:val="000000"/>
          <w:sz w:val="28"/>
          <w:szCs w:val="28"/>
        </w:rPr>
        <w:t>Д</w:t>
      </w:r>
      <w:r w:rsidR="00DD2C06" w:rsidRPr="00563D4D">
        <w:rPr>
          <w:color w:val="000000"/>
          <w:sz w:val="28"/>
          <w:szCs w:val="28"/>
        </w:rPr>
        <w:t>исциплин</w:t>
      </w:r>
      <w:r>
        <w:rPr>
          <w:color w:val="000000"/>
          <w:sz w:val="28"/>
          <w:szCs w:val="28"/>
        </w:rPr>
        <w:t>а</w:t>
      </w:r>
      <w:r w:rsidRPr="00E70AAB">
        <w:rPr>
          <w:color w:val="000000"/>
          <w:sz w:val="28"/>
          <w:szCs w:val="28"/>
        </w:rPr>
        <w:t>:</w:t>
      </w:r>
      <w:r w:rsidR="00DD2C06" w:rsidRPr="00563D4D">
        <w:rPr>
          <w:color w:val="000000"/>
          <w:sz w:val="28"/>
          <w:szCs w:val="28"/>
        </w:rPr>
        <w:t xml:space="preserve"> «</w:t>
      </w:r>
      <w:r w:rsidR="007401CA">
        <w:rPr>
          <w:color w:val="000000"/>
          <w:sz w:val="28"/>
          <w:szCs w:val="28"/>
        </w:rPr>
        <w:t>Технологии сетевого программирования</w:t>
      </w:r>
      <w:r w:rsidR="00DD2C06" w:rsidRPr="00563D4D">
        <w:rPr>
          <w:color w:val="000000"/>
          <w:sz w:val="28"/>
          <w:szCs w:val="28"/>
        </w:rPr>
        <w:t>»</w:t>
      </w:r>
    </w:p>
    <w:p w14:paraId="15E22635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1FE08384" w14:textId="77777777" w:rsidR="00DD2C06" w:rsidRPr="006C0D69" w:rsidRDefault="00DD2C06" w:rsidP="00DD2C06">
      <w:pPr>
        <w:jc w:val="center"/>
        <w:rPr>
          <w:color w:val="000000"/>
          <w:sz w:val="28"/>
          <w:szCs w:val="28"/>
        </w:rPr>
      </w:pPr>
    </w:p>
    <w:p w14:paraId="032224A4" w14:textId="77777777" w:rsidR="00DD2C06" w:rsidRDefault="00DD2C06" w:rsidP="00DD2C06">
      <w:pPr>
        <w:jc w:val="center"/>
        <w:rPr>
          <w:color w:val="000000"/>
          <w:sz w:val="28"/>
          <w:szCs w:val="28"/>
        </w:rPr>
      </w:pPr>
    </w:p>
    <w:p w14:paraId="7E820B3F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50E3C35D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139DD604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02F29EB6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38198386" w14:textId="77777777" w:rsidR="00E70AAB" w:rsidRDefault="00E70AAB" w:rsidP="00DD2C06">
      <w:pPr>
        <w:jc w:val="center"/>
        <w:rPr>
          <w:color w:val="000000"/>
          <w:sz w:val="28"/>
          <w:szCs w:val="28"/>
        </w:rPr>
      </w:pPr>
    </w:p>
    <w:p w14:paraId="5EFDD791" w14:textId="77777777" w:rsidR="00E70AAB" w:rsidRPr="006C0D69" w:rsidRDefault="00E70AAB" w:rsidP="00DD2C06">
      <w:pPr>
        <w:jc w:val="center"/>
        <w:rPr>
          <w:color w:val="000000"/>
          <w:sz w:val="28"/>
          <w:szCs w:val="28"/>
        </w:rPr>
      </w:pPr>
    </w:p>
    <w:p w14:paraId="4FE45835" w14:textId="77777777" w:rsidR="00DD2C06" w:rsidRPr="006C0D69" w:rsidRDefault="00DD2C06" w:rsidP="00DD2C06">
      <w:pPr>
        <w:tabs>
          <w:tab w:val="left" w:pos="6804"/>
        </w:tabs>
        <w:ind w:left="4820"/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>Выполнил: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Якухин</w:t>
      </w:r>
      <w:proofErr w:type="spellEnd"/>
      <w:r>
        <w:rPr>
          <w:color w:val="000000"/>
          <w:sz w:val="28"/>
          <w:szCs w:val="28"/>
        </w:rPr>
        <w:t xml:space="preserve"> И</w:t>
      </w:r>
      <w:r w:rsidRPr="006C0D69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В.</w:t>
      </w:r>
      <w:r w:rsidRPr="006C0D69">
        <w:rPr>
          <w:color w:val="000000"/>
          <w:sz w:val="28"/>
          <w:szCs w:val="28"/>
        </w:rPr>
        <w:t>, гр.630</w:t>
      </w:r>
      <w:r>
        <w:rPr>
          <w:color w:val="000000"/>
          <w:sz w:val="28"/>
          <w:szCs w:val="28"/>
        </w:rPr>
        <w:t>3</w:t>
      </w:r>
    </w:p>
    <w:p w14:paraId="0618BEAE" w14:textId="46C3EA40" w:rsidR="00DD2C06" w:rsidRPr="006C0D69" w:rsidRDefault="00DD2C06" w:rsidP="00DD2C06">
      <w:pPr>
        <w:tabs>
          <w:tab w:val="left" w:pos="6804"/>
          <w:tab w:val="left" w:pos="8647"/>
        </w:tabs>
        <w:ind w:left="4820" w:right="850"/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 xml:space="preserve">Проверил: </w:t>
      </w:r>
      <w:r w:rsidR="00E139F9">
        <w:rPr>
          <w:color w:val="000000"/>
          <w:sz w:val="28"/>
          <w:szCs w:val="28"/>
        </w:rPr>
        <w:t>Кашапов</w:t>
      </w:r>
      <w:r w:rsidRPr="006C0D69">
        <w:rPr>
          <w:color w:val="000000"/>
          <w:sz w:val="28"/>
          <w:szCs w:val="28"/>
        </w:rPr>
        <w:t xml:space="preserve"> </w:t>
      </w:r>
      <w:r w:rsidR="00E139F9">
        <w:rPr>
          <w:color w:val="000000"/>
          <w:sz w:val="28"/>
          <w:szCs w:val="28"/>
        </w:rPr>
        <w:t>А</w:t>
      </w:r>
      <w:r w:rsidRPr="006C0D69">
        <w:rPr>
          <w:color w:val="000000"/>
          <w:sz w:val="28"/>
          <w:szCs w:val="28"/>
        </w:rPr>
        <w:t>.</w:t>
      </w:r>
      <w:r w:rsidR="00E139F9">
        <w:rPr>
          <w:color w:val="000000"/>
          <w:sz w:val="28"/>
          <w:szCs w:val="28"/>
        </w:rPr>
        <w:t>И</w:t>
      </w:r>
      <w:r w:rsidRPr="006C0D69">
        <w:rPr>
          <w:color w:val="000000"/>
          <w:sz w:val="28"/>
          <w:szCs w:val="28"/>
        </w:rPr>
        <w:t>.</w:t>
      </w:r>
    </w:p>
    <w:p w14:paraId="157576EB" w14:textId="04828E36" w:rsidR="00DD2C06" w:rsidRPr="00637D36" w:rsidRDefault="00DD2C06" w:rsidP="00637D36">
      <w:pPr>
        <w:tabs>
          <w:tab w:val="left" w:pos="6804"/>
        </w:tabs>
        <w:jc w:val="center"/>
        <w:rPr>
          <w:color w:val="000000"/>
          <w:sz w:val="28"/>
          <w:szCs w:val="28"/>
          <w:lang w:val="en-US"/>
        </w:rPr>
      </w:pPr>
    </w:p>
    <w:p w14:paraId="1546DA5E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B28AE2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0C7E3BA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44D5A9D8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3A15740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32CF4F1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023663E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3DBE85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38C92406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C49C743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011BE14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019C133D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80F41B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BB93BC7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5BB2E280" w14:textId="77777777" w:rsidR="00DD2C06" w:rsidRPr="00F0799D" w:rsidRDefault="00DD2C06" w:rsidP="001E3949">
      <w:pPr>
        <w:jc w:val="center"/>
        <w:rPr>
          <w:color w:val="000000"/>
          <w:sz w:val="28"/>
          <w:szCs w:val="28"/>
        </w:rPr>
      </w:pPr>
    </w:p>
    <w:p w14:paraId="66A744DA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10DD88ED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4200E3AF" w14:textId="77777777" w:rsidR="00DD2C06" w:rsidRPr="00F0799D" w:rsidRDefault="00DD2C06" w:rsidP="00DD2C06">
      <w:pPr>
        <w:jc w:val="center"/>
        <w:rPr>
          <w:color w:val="000000"/>
          <w:sz w:val="28"/>
          <w:szCs w:val="28"/>
        </w:rPr>
      </w:pPr>
    </w:p>
    <w:p w14:paraId="67AC6DA2" w14:textId="5F2ED1F5" w:rsidR="003F59C8" w:rsidRPr="00F0799D" w:rsidRDefault="00DD2C06" w:rsidP="00DD2C06">
      <w:pPr>
        <w:jc w:val="center"/>
        <w:rPr>
          <w:color w:val="000000"/>
          <w:sz w:val="28"/>
          <w:szCs w:val="28"/>
        </w:rPr>
      </w:pPr>
      <w:r w:rsidRPr="006C0D69">
        <w:rPr>
          <w:color w:val="000000"/>
          <w:sz w:val="28"/>
          <w:szCs w:val="28"/>
        </w:rPr>
        <w:t>Самара 20</w:t>
      </w:r>
      <w:r>
        <w:rPr>
          <w:color w:val="000000"/>
          <w:sz w:val="28"/>
          <w:szCs w:val="28"/>
        </w:rPr>
        <w:t>25</w:t>
      </w:r>
    </w:p>
    <w:p w14:paraId="07E1F54C" w14:textId="77777777" w:rsidR="00466139" w:rsidRDefault="00466139" w:rsidP="003B5E88">
      <w:pPr>
        <w:pStyle w:val="aff0"/>
      </w:pPr>
      <w:bookmarkStart w:id="0" w:name="_Toc419299846"/>
      <w:bookmarkStart w:id="1" w:name="_Toc419300618"/>
      <w:bookmarkStart w:id="2" w:name="_Toc419322231"/>
      <w:bookmarkStart w:id="3" w:name="_Toc419495476"/>
      <w:bookmarkStart w:id="4" w:name="_Toc419495556"/>
      <w:bookmarkStart w:id="5" w:name="_Toc419495644"/>
      <w:bookmarkStart w:id="6" w:name="_Toc102385401"/>
      <w:bookmarkStart w:id="7" w:name="_Toc102388283"/>
      <w:bookmarkStart w:id="8" w:name="_Toc102389587"/>
      <w:bookmarkStart w:id="9" w:name="_Toc102425291"/>
      <w:bookmarkStart w:id="10" w:name="_Toc102485618"/>
      <w:r w:rsidRPr="00B9237C">
        <w:lastRenderedPageBreak/>
        <w:t>СОДЕРЖАНИЕ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sdt>
      <w:sdtPr>
        <w:rPr>
          <w:rFonts w:eastAsiaTheme="minorEastAsia"/>
          <w:noProof w:val="0"/>
          <w:lang w:eastAsia="ru-RU"/>
        </w:rPr>
        <w:id w:val="-1650971077"/>
        <w:docPartObj>
          <w:docPartGallery w:val="Table of Contents"/>
          <w:docPartUnique/>
        </w:docPartObj>
      </w:sdtPr>
      <w:sdtContent>
        <w:p w14:paraId="7346F171" w14:textId="2D37FD9B" w:rsidR="00CE1519" w:rsidRDefault="00F27874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99548329" w:history="1">
            <w:r w:rsidR="00CE1519" w:rsidRPr="00503EFA">
              <w:rPr>
                <w:rStyle w:val="af"/>
              </w:rPr>
              <w:t>Введение</w:t>
            </w:r>
            <w:r w:rsidR="00CE1519">
              <w:rPr>
                <w:webHidden/>
              </w:rPr>
              <w:tab/>
            </w:r>
            <w:r w:rsidR="00CE1519">
              <w:rPr>
                <w:webHidden/>
              </w:rPr>
              <w:fldChar w:fldCharType="begin"/>
            </w:r>
            <w:r w:rsidR="00CE1519">
              <w:rPr>
                <w:webHidden/>
              </w:rPr>
              <w:instrText xml:space="preserve"> PAGEREF _Toc199548329 \h </w:instrText>
            </w:r>
            <w:r w:rsidR="00CE1519">
              <w:rPr>
                <w:webHidden/>
              </w:rPr>
            </w:r>
            <w:r w:rsidR="00CE1519">
              <w:rPr>
                <w:webHidden/>
              </w:rPr>
              <w:fldChar w:fldCharType="separate"/>
            </w:r>
            <w:r w:rsidR="00CE1519">
              <w:rPr>
                <w:webHidden/>
              </w:rPr>
              <w:t>3</w:t>
            </w:r>
            <w:r w:rsidR="00CE1519">
              <w:rPr>
                <w:webHidden/>
              </w:rPr>
              <w:fldChar w:fldCharType="end"/>
            </w:r>
          </w:hyperlink>
        </w:p>
        <w:p w14:paraId="03A96747" w14:textId="24045923" w:rsidR="00CE1519" w:rsidRDefault="00CE1519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8330" w:history="1">
            <w:r w:rsidRPr="00503EFA">
              <w:rPr>
                <w:rStyle w:val="af"/>
              </w:rPr>
              <w:t>1 Аутентификация и управление пользователем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_Toc199548330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4EBBF93" w14:textId="0BFD8B80" w:rsidR="00CE1519" w:rsidRDefault="00CE1519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8331" w:history="1">
            <w:r w:rsidRPr="00503EFA">
              <w:rPr>
                <w:rStyle w:val="af"/>
                <w:lang w:val="en-US"/>
              </w:rPr>
              <w:t>2</w:t>
            </w:r>
            <w:r w:rsidRPr="00503EFA">
              <w:rPr>
                <w:rStyle w:val="af"/>
              </w:rPr>
              <w:t xml:space="preserve"> Примеры запросов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_Toc199548331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212765" w14:textId="2B5F4F26" w:rsidR="00CE1519" w:rsidRDefault="00CE1519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8332" w:history="1">
            <w:r w:rsidRPr="00503EFA">
              <w:rPr>
                <w:rStyle w:val="af"/>
              </w:rPr>
              <w:t>Приложение 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_Toc199548332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9F121FD" w14:textId="59A91EBB" w:rsidR="00CE1519" w:rsidRDefault="00CE1519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8333" w:history="1">
            <w:r w:rsidRPr="00503EFA">
              <w:rPr>
                <w:rStyle w:val="af"/>
                <w:noProof/>
              </w:rPr>
              <w:t xml:space="preserve">Ссылка на </w:t>
            </w:r>
            <w:r w:rsidRPr="00503EFA">
              <w:rPr>
                <w:rStyle w:val="af"/>
                <w:noProof/>
                <w:lang w:val="en-US"/>
              </w:rPr>
              <w:t>GitHub</w:t>
            </w:r>
            <w:r w:rsidRPr="00503EFA">
              <w:rPr>
                <w:rStyle w:val="af"/>
                <w:noProof/>
              </w:rPr>
              <w:t xml:space="preserve"> с проектом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_Toc199548333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1A7A6" w14:textId="16A25C7F" w:rsidR="00CE1519" w:rsidRDefault="00CE1519">
          <w:pPr>
            <w:pStyle w:val="12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8334" w:history="1">
            <w:r w:rsidRPr="00503EFA">
              <w:rPr>
                <w:rStyle w:val="af"/>
              </w:rPr>
              <w:t>Приложение 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_Toc199548334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47962C0" w14:textId="5E542D3E" w:rsidR="00CE1519" w:rsidRDefault="00CE1519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8335" w:history="1">
            <w:r w:rsidRPr="00503EFA">
              <w:rPr>
                <w:rStyle w:val="af"/>
                <w:noProof/>
              </w:rPr>
              <w:t xml:space="preserve">Фрагменты файла </w:t>
            </w:r>
            <w:r w:rsidRPr="00503EFA">
              <w:rPr>
                <w:rStyle w:val="af"/>
                <w:noProof/>
                <w:lang w:val="en-US"/>
              </w:rPr>
              <w:t>views</w:t>
            </w:r>
            <w:r w:rsidRPr="00503EFA">
              <w:rPr>
                <w:rStyle w:val="af"/>
                <w:noProof/>
              </w:rPr>
              <w:t>.</w:t>
            </w:r>
            <w:r w:rsidRPr="00503EFA">
              <w:rPr>
                <w:rStyle w:val="af"/>
                <w:noProof/>
                <w:lang w:val="en-US"/>
              </w:rPr>
              <w:t>py</w:t>
            </w:r>
            <w:r w:rsidRPr="00503EFA">
              <w:rPr>
                <w:rStyle w:val="af"/>
                <w:noProof/>
              </w:rPr>
              <w:t>” отвечающие за аутентификацию и управление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_Toc199548335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E1241" w14:textId="7942E9A6" w:rsidR="00CE1519" w:rsidRDefault="00CE1519">
          <w:pPr>
            <w:pStyle w:val="22"/>
            <w:rPr>
              <w:rFonts w:asciiTheme="minorHAnsi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9548336" w:history="1">
            <w:r w:rsidRPr="00503EFA">
              <w:rPr>
                <w:rStyle w:val="af"/>
                <w:noProof/>
              </w:rPr>
              <w:t>Код файла “</w:t>
            </w:r>
            <w:r w:rsidRPr="00503EFA">
              <w:rPr>
                <w:rStyle w:val="af"/>
                <w:noProof/>
                <w:lang w:val="en-US"/>
              </w:rPr>
              <w:t>middleware</w:t>
            </w:r>
            <w:r w:rsidRPr="00503EFA">
              <w:rPr>
                <w:rStyle w:val="af"/>
                <w:noProof/>
              </w:rPr>
              <w:t>.</w:t>
            </w:r>
            <w:r w:rsidRPr="00503EFA">
              <w:rPr>
                <w:rStyle w:val="af"/>
                <w:noProof/>
                <w:lang w:val="en-US"/>
              </w:rPr>
              <w:t>py</w:t>
            </w:r>
            <w:r w:rsidRPr="00503EFA">
              <w:rPr>
                <w:rStyle w:val="af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_Toc199548336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91D7" w14:textId="5F9F0B6C" w:rsidR="00B32E78" w:rsidRPr="00587757" w:rsidRDefault="00F27874" w:rsidP="00587757">
          <w:pPr>
            <w:pStyle w:val="1-"/>
            <w:ind w:firstLine="0"/>
          </w:pPr>
          <w:r>
            <w:rPr>
              <w:rFonts w:eastAsiaTheme="majorEastAsia"/>
              <w:lang w:eastAsia="en-US"/>
            </w:rPr>
            <w:fldChar w:fldCharType="end"/>
          </w:r>
        </w:p>
      </w:sdtContent>
    </w:sdt>
    <w:p w14:paraId="5160C913" w14:textId="403485FC" w:rsidR="001E3949" w:rsidRDefault="001E3949" w:rsidP="001E3949">
      <w:pPr>
        <w:pStyle w:val="afc"/>
      </w:pPr>
      <w:bookmarkStart w:id="11" w:name="_Toc199548329"/>
      <w:r>
        <w:lastRenderedPageBreak/>
        <w:t>Введение</w:t>
      </w:r>
      <w:bookmarkEnd w:id="11"/>
    </w:p>
    <w:p w14:paraId="6B7C0F26" w14:textId="320FBFBB" w:rsidR="001E3949" w:rsidRDefault="001E3949" w:rsidP="001E3949">
      <w:pPr>
        <w:pStyle w:val="1-"/>
      </w:pPr>
      <w:r>
        <w:rPr>
          <w:lang w:val="en-US"/>
        </w:rPr>
        <w:t>Cardiogram</w:t>
      </w:r>
      <w:r w:rsidRPr="001E3949">
        <w:t xml:space="preserve"> – </w:t>
      </w:r>
      <w:r>
        <w:t>приложение с увлекательной игрой для запоминания английских слов с помощью карточек. Стек технологий приложения</w:t>
      </w:r>
      <w:r w:rsidRPr="001E3949">
        <w:t>:</w:t>
      </w:r>
      <w:r>
        <w:t xml:space="preserve"> </w:t>
      </w:r>
      <w:r>
        <w:rPr>
          <w:lang w:val="en-US"/>
        </w:rPr>
        <w:t>Python</w:t>
      </w:r>
      <w:r w:rsidRPr="001E3949">
        <w:t xml:space="preserve">, </w:t>
      </w:r>
      <w:r>
        <w:rPr>
          <w:lang w:val="en-US"/>
        </w:rPr>
        <w:t>Django</w:t>
      </w:r>
      <w:r w:rsidRPr="001E3949">
        <w:t xml:space="preserve">, </w:t>
      </w:r>
      <w:r>
        <w:rPr>
          <w:lang w:val="en-US"/>
        </w:rPr>
        <w:t>React</w:t>
      </w:r>
      <w:r w:rsidRPr="001E3949">
        <w:t xml:space="preserve">, </w:t>
      </w:r>
      <w:r>
        <w:rPr>
          <w:lang w:val="en-US"/>
        </w:rPr>
        <w:t>PostgreSQL</w:t>
      </w:r>
      <w:r w:rsidRPr="001E3949">
        <w:t xml:space="preserve">. </w:t>
      </w:r>
      <w:r>
        <w:t xml:space="preserve">Все компоненты конечной системы </w:t>
      </w:r>
      <w:proofErr w:type="spellStart"/>
      <w:r>
        <w:t>контенеризованы</w:t>
      </w:r>
      <w:proofErr w:type="spellEnd"/>
      <w:r>
        <w:t xml:space="preserve"> с помощью </w:t>
      </w:r>
      <w:r>
        <w:rPr>
          <w:lang w:val="en-US"/>
        </w:rPr>
        <w:t>Docker</w:t>
      </w:r>
      <w:r>
        <w:t xml:space="preserve"> для обеспечения изоляции окружения, удобства развертывания и масштабирования.</w:t>
      </w:r>
    </w:p>
    <w:p w14:paraId="76305D9F" w14:textId="2CAF7201" w:rsidR="001E3949" w:rsidRDefault="001E3949" w:rsidP="001E3949">
      <w:pPr>
        <w:pStyle w:val="1-"/>
      </w:pPr>
      <w:r>
        <w:t>Учебный проект разработан с целью демонстрации навыков работы с базой данных</w:t>
      </w:r>
      <w:r w:rsidR="006E09DA">
        <w:t xml:space="preserve"> и</w:t>
      </w:r>
      <w:r>
        <w:t xml:space="preserve"> </w:t>
      </w:r>
      <w:r w:rsidR="006E09DA">
        <w:t xml:space="preserve">инструментами серверной и клиентской разработки, проектирования структуры приложений и </w:t>
      </w:r>
      <w:r w:rsidR="006E09DA">
        <w:rPr>
          <w:lang w:val="en-US"/>
        </w:rPr>
        <w:t>API</w:t>
      </w:r>
      <w:r w:rsidR="006E09DA">
        <w:t xml:space="preserve">, контейнеризации. </w:t>
      </w:r>
    </w:p>
    <w:p w14:paraId="0FF48B82" w14:textId="66A43330" w:rsidR="00EA21E9" w:rsidRPr="00EA21E9" w:rsidRDefault="00EA21E9" w:rsidP="001E3949">
      <w:pPr>
        <w:pStyle w:val="1-"/>
      </w:pPr>
      <w:r>
        <w:t xml:space="preserve">Ссылка на </w:t>
      </w:r>
      <w:r>
        <w:rPr>
          <w:lang w:val="en-US"/>
        </w:rPr>
        <w:t>GitHub</w:t>
      </w:r>
      <w:r>
        <w:t xml:space="preserve"> страницу со всеми файлами проекта можно найти в приложении А.</w:t>
      </w:r>
    </w:p>
    <w:p w14:paraId="750F87B6" w14:textId="5893C9BA" w:rsidR="007C4D97" w:rsidRDefault="008A3F76" w:rsidP="00214752">
      <w:pPr>
        <w:pStyle w:val="1"/>
      </w:pPr>
      <w:bookmarkStart w:id="12" w:name="_Toc199548330"/>
      <w:r>
        <w:lastRenderedPageBreak/>
        <w:t>Аутентификация и управление пользователем</w:t>
      </w:r>
      <w:bookmarkEnd w:id="12"/>
    </w:p>
    <w:p w14:paraId="5541598E" w14:textId="138CAA93" w:rsidR="008460C4" w:rsidRDefault="008460C4" w:rsidP="008460C4">
      <w:pPr>
        <w:pStyle w:val="1-"/>
      </w:pPr>
      <w:r>
        <w:rPr>
          <w:lang w:val="en-US"/>
        </w:rPr>
        <w:t>API</w:t>
      </w:r>
      <w:r w:rsidR="005B167C">
        <w:t xml:space="preserve"> методы, отвечающие за аутентификацию и управление пользователем</w:t>
      </w:r>
      <w:r>
        <w:t xml:space="preserve">, включая </w:t>
      </w:r>
      <w:r w:rsidRPr="00F5278D">
        <w:t>методы, URL, параметры, форматы запросов и ответов</w:t>
      </w:r>
      <w:r>
        <w:t xml:space="preserve">, описана в таблице 1. </w:t>
      </w:r>
    </w:p>
    <w:p w14:paraId="4715876F" w14:textId="77777777" w:rsidR="008460C4" w:rsidRDefault="008460C4" w:rsidP="008460C4">
      <w:pPr>
        <w:pStyle w:val="-1"/>
      </w:pPr>
      <w:r w:rsidRPr="00F5278D">
        <w:t>Таблица 1 – Описание API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6"/>
        <w:gridCol w:w="1003"/>
        <w:gridCol w:w="1456"/>
        <w:gridCol w:w="1303"/>
        <w:gridCol w:w="2117"/>
        <w:gridCol w:w="2529"/>
      </w:tblGrid>
      <w:tr w:rsidR="008460C4" w14:paraId="08A4DCE5" w14:textId="77777777" w:rsidTr="005B167C">
        <w:tc>
          <w:tcPr>
            <w:tcW w:w="936" w:type="dxa"/>
          </w:tcPr>
          <w:p w14:paraId="1FF987EA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Действие</w:t>
            </w:r>
          </w:p>
        </w:tc>
        <w:tc>
          <w:tcPr>
            <w:tcW w:w="1003" w:type="dxa"/>
          </w:tcPr>
          <w:p w14:paraId="42DFE6A3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Метод</w:t>
            </w:r>
          </w:p>
        </w:tc>
        <w:tc>
          <w:tcPr>
            <w:tcW w:w="1456" w:type="dxa"/>
          </w:tcPr>
          <w:p w14:paraId="229FD1C2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  <w:lang w:val="en-US"/>
              </w:rPr>
              <w:t>URL</w:t>
            </w:r>
          </w:p>
        </w:tc>
        <w:tc>
          <w:tcPr>
            <w:tcW w:w="1303" w:type="dxa"/>
          </w:tcPr>
          <w:p w14:paraId="683ED172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Параметры</w:t>
            </w:r>
          </w:p>
        </w:tc>
        <w:tc>
          <w:tcPr>
            <w:tcW w:w="2117" w:type="dxa"/>
          </w:tcPr>
          <w:p w14:paraId="4CF5F7AD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Формат запроса</w:t>
            </w:r>
          </w:p>
        </w:tc>
        <w:tc>
          <w:tcPr>
            <w:tcW w:w="2529" w:type="dxa"/>
          </w:tcPr>
          <w:p w14:paraId="132B8BF4" w14:textId="77777777" w:rsidR="008460C4" w:rsidRPr="00E17E72" w:rsidRDefault="008460C4" w:rsidP="00B566C0">
            <w:pPr>
              <w:pStyle w:val="aff1"/>
              <w:rPr>
                <w:sz w:val="24"/>
                <w:szCs w:val="24"/>
              </w:rPr>
            </w:pPr>
            <w:r w:rsidRPr="00E17E72">
              <w:rPr>
                <w:sz w:val="24"/>
                <w:szCs w:val="24"/>
              </w:rPr>
              <w:t>Формат ответа</w:t>
            </w:r>
          </w:p>
        </w:tc>
      </w:tr>
      <w:tr w:rsidR="005B167C" w:rsidRPr="00783B37" w14:paraId="2385842B" w14:textId="77777777" w:rsidTr="002F0821">
        <w:tc>
          <w:tcPr>
            <w:tcW w:w="936" w:type="dxa"/>
          </w:tcPr>
          <w:p w14:paraId="37BAFB15" w14:textId="252DDD88" w:rsidR="005B167C" w:rsidRPr="00E17E72" w:rsidRDefault="005B167C" w:rsidP="00B566C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Регистрация</w:t>
            </w:r>
          </w:p>
        </w:tc>
        <w:tc>
          <w:tcPr>
            <w:tcW w:w="1003" w:type="dxa"/>
          </w:tcPr>
          <w:p w14:paraId="1B3F2FD2" w14:textId="6B986DFE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456" w:type="dxa"/>
          </w:tcPr>
          <w:p w14:paraId="621A40F0" w14:textId="51C08878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auth/register</w:t>
            </w:r>
          </w:p>
        </w:tc>
        <w:tc>
          <w:tcPr>
            <w:tcW w:w="1303" w:type="dxa"/>
          </w:tcPr>
          <w:p w14:paraId="62404812" w14:textId="77777777" w:rsidR="005B167C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username,</w:t>
            </w:r>
          </w:p>
          <w:p w14:paraId="5719CAA1" w14:textId="77777777" w:rsidR="005B167C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fisrt_name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</w:p>
          <w:p w14:paraId="137F7881" w14:textId="77777777" w:rsidR="005B167C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last_name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</w:p>
          <w:p w14:paraId="1C3EA390" w14:textId="77777777" w:rsidR="005B167C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email,</w:t>
            </w:r>
          </w:p>
          <w:p w14:paraId="2A1595B8" w14:textId="77777777" w:rsidR="005B167C" w:rsidRPr="00750B3C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  <w:p w14:paraId="243A1320" w14:textId="28EE034E" w:rsidR="005B167C" w:rsidRPr="00750B3C" w:rsidRDefault="005B167C" w:rsidP="00B566C0">
            <w:pPr>
              <w:pStyle w:val="aff1"/>
              <w:rPr>
                <w:sz w:val="24"/>
                <w:szCs w:val="24"/>
              </w:rPr>
            </w:pPr>
          </w:p>
        </w:tc>
        <w:tc>
          <w:tcPr>
            <w:tcW w:w="2117" w:type="dxa"/>
          </w:tcPr>
          <w:p w14:paraId="191D757C" w14:textId="77777777" w:rsidR="005B167C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{“username”: “</w:t>
            </w:r>
            <w:proofErr w:type="spellStart"/>
            <w:r>
              <w:rPr>
                <w:sz w:val="24"/>
                <w:szCs w:val="24"/>
                <w:lang w:val="en-US"/>
              </w:rPr>
              <w:t>Werd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1A30CE05" w14:textId="77777777" w:rsidR="005B167C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fisrt</w:t>
            </w:r>
            <w:proofErr w:type="gramEnd"/>
            <w:r>
              <w:rPr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sz w:val="24"/>
                <w:szCs w:val="24"/>
                <w:lang w:val="en-US"/>
              </w:rPr>
              <w:t>”: “</w:t>
            </w:r>
            <w:r>
              <w:rPr>
                <w:sz w:val="24"/>
                <w:szCs w:val="24"/>
              </w:rPr>
              <w:t>Иван</w:t>
            </w:r>
            <w:r>
              <w:rPr>
                <w:sz w:val="24"/>
                <w:szCs w:val="24"/>
                <w:lang w:val="en-US"/>
              </w:rPr>
              <w:t>”,</w:t>
            </w:r>
          </w:p>
          <w:p w14:paraId="5D5C6397" w14:textId="77777777" w:rsidR="005B167C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last</w:t>
            </w:r>
            <w:proofErr w:type="gramEnd"/>
            <w:r>
              <w:rPr>
                <w:sz w:val="24"/>
                <w:szCs w:val="24"/>
                <w:lang w:val="en-US"/>
              </w:rPr>
              <w:t>_name</w:t>
            </w:r>
            <w:proofErr w:type="spellEnd"/>
            <w:r>
              <w:rPr>
                <w:sz w:val="24"/>
                <w:szCs w:val="24"/>
                <w:lang w:val="en-US"/>
              </w:rPr>
              <w:t>”: “</w:t>
            </w:r>
            <w:proofErr w:type="spellStart"/>
            <w:r>
              <w:rPr>
                <w:sz w:val="24"/>
                <w:szCs w:val="24"/>
              </w:rPr>
              <w:t>Якухин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3C658686" w14:textId="77777777" w:rsidR="005B167C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“email": “werb32@mail.ru”,</w:t>
            </w:r>
          </w:p>
          <w:p w14:paraId="1DE6A763" w14:textId="77777777" w:rsidR="005B167C" w:rsidRPr="00750B3C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“password”: “1234”</w:t>
            </w:r>
          </w:p>
          <w:p w14:paraId="62FC8798" w14:textId="34B0393D" w:rsidR="005B167C" w:rsidRPr="00750B3C" w:rsidRDefault="005B167C" w:rsidP="00B566C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529" w:type="dxa"/>
          </w:tcPr>
          <w:p w14:paraId="162BA5D4" w14:textId="67909C72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{“message”: “registration successful”}</w:t>
            </w:r>
          </w:p>
        </w:tc>
      </w:tr>
      <w:tr w:rsidR="005B167C" w:rsidRPr="00E17E72" w14:paraId="0811C19F" w14:textId="77777777" w:rsidTr="002F0821">
        <w:tc>
          <w:tcPr>
            <w:tcW w:w="936" w:type="dxa"/>
          </w:tcPr>
          <w:p w14:paraId="542C2A68" w14:textId="31CE9F9A" w:rsidR="005B167C" w:rsidRPr="00E17E72" w:rsidRDefault="005B167C" w:rsidP="00B566C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</w:t>
            </w:r>
          </w:p>
        </w:tc>
        <w:tc>
          <w:tcPr>
            <w:tcW w:w="1003" w:type="dxa"/>
          </w:tcPr>
          <w:p w14:paraId="3D63A7E1" w14:textId="5ECD96C8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456" w:type="dxa"/>
          </w:tcPr>
          <w:p w14:paraId="332C433F" w14:textId="101E6D92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auth/login</w:t>
            </w:r>
          </w:p>
        </w:tc>
        <w:tc>
          <w:tcPr>
            <w:tcW w:w="1303" w:type="dxa"/>
          </w:tcPr>
          <w:p w14:paraId="7A5E37A0" w14:textId="77777777" w:rsidR="005B167C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username,</w:t>
            </w:r>
          </w:p>
          <w:p w14:paraId="441C9FED" w14:textId="0B89012B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17" w:type="dxa"/>
          </w:tcPr>
          <w:p w14:paraId="21FE94D5" w14:textId="77777777" w:rsidR="005B167C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{“username”: “</w:t>
            </w:r>
            <w:proofErr w:type="spellStart"/>
            <w:r>
              <w:rPr>
                <w:sz w:val="24"/>
                <w:szCs w:val="24"/>
                <w:lang w:val="en-US"/>
              </w:rPr>
              <w:t>Werd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3EA06A6C" w14:textId="77777777" w:rsidR="005B167C" w:rsidRPr="00750B3C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“password”: “1234”</w:t>
            </w:r>
          </w:p>
          <w:p w14:paraId="19303159" w14:textId="2B1F902C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529" w:type="dxa"/>
          </w:tcPr>
          <w:p w14:paraId="4984D5FA" w14:textId="74EAA0C7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{“message”: “login successful”}</w:t>
            </w:r>
          </w:p>
        </w:tc>
      </w:tr>
      <w:tr w:rsidR="005B167C" w:rsidRPr="00E17E72" w14:paraId="5AA5437D" w14:textId="77777777" w:rsidTr="002F0821">
        <w:tc>
          <w:tcPr>
            <w:tcW w:w="936" w:type="dxa"/>
          </w:tcPr>
          <w:p w14:paraId="2C3DB686" w14:textId="6826E65B" w:rsidR="005B167C" w:rsidRPr="00E17E72" w:rsidRDefault="005B167C" w:rsidP="00B566C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Смена пароля</w:t>
            </w:r>
          </w:p>
        </w:tc>
        <w:tc>
          <w:tcPr>
            <w:tcW w:w="1003" w:type="dxa"/>
          </w:tcPr>
          <w:p w14:paraId="568FEA47" w14:textId="376018D6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456" w:type="dxa"/>
          </w:tcPr>
          <w:p w14:paraId="6A1B7717" w14:textId="7CA5932B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auth/change-password</w:t>
            </w:r>
          </w:p>
        </w:tc>
        <w:tc>
          <w:tcPr>
            <w:tcW w:w="1303" w:type="dxa"/>
          </w:tcPr>
          <w:p w14:paraId="770BD91F" w14:textId="77777777" w:rsidR="005B167C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old_password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</w:p>
          <w:p w14:paraId="3AB48A44" w14:textId="1C9567E2" w:rsidR="005B167C" w:rsidRPr="00750B3C" w:rsidRDefault="005B167C" w:rsidP="00B566C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new-password</w:t>
            </w:r>
          </w:p>
        </w:tc>
        <w:tc>
          <w:tcPr>
            <w:tcW w:w="2117" w:type="dxa"/>
          </w:tcPr>
          <w:p w14:paraId="2ABF190D" w14:textId="77777777" w:rsidR="005B167C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14:paraId="0030DA4C" w14:textId="77777777" w:rsidR="005B167C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old</w:t>
            </w:r>
            <w:proofErr w:type="gramEnd"/>
            <w:r>
              <w:rPr>
                <w:sz w:val="24"/>
                <w:szCs w:val="24"/>
                <w:lang w:val="en-US"/>
              </w:rPr>
              <w:t>_password</w:t>
            </w:r>
            <w:proofErr w:type="spellEnd"/>
            <w:r>
              <w:rPr>
                <w:sz w:val="24"/>
                <w:szCs w:val="24"/>
                <w:lang w:val="en-US"/>
              </w:rPr>
              <w:t>”: “1234”,</w:t>
            </w:r>
          </w:p>
          <w:p w14:paraId="6D334F87" w14:textId="77777777" w:rsidR="005B167C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gramStart"/>
            <w:r>
              <w:rPr>
                <w:sz w:val="24"/>
                <w:szCs w:val="24"/>
                <w:lang w:val="en-US"/>
              </w:rPr>
              <w:t>new</w:t>
            </w:r>
            <w:proofErr w:type="gramEnd"/>
            <w:r>
              <w:rPr>
                <w:sz w:val="24"/>
                <w:szCs w:val="24"/>
                <w:lang w:val="en-US"/>
              </w:rPr>
              <w:t>-password”: “1111”</w:t>
            </w:r>
          </w:p>
          <w:p w14:paraId="3B293589" w14:textId="647ED78B" w:rsidR="005B167C" w:rsidRPr="00E17E72" w:rsidRDefault="005B167C" w:rsidP="00B566C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2529" w:type="dxa"/>
          </w:tcPr>
          <w:p w14:paraId="4CB1C37C" w14:textId="711FCE21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{“message”: “password changed successful”}</w:t>
            </w:r>
          </w:p>
        </w:tc>
      </w:tr>
      <w:tr w:rsidR="005B167C" w:rsidRPr="00E17E72" w14:paraId="4ED0DA75" w14:textId="77777777" w:rsidTr="002F0821">
        <w:tc>
          <w:tcPr>
            <w:tcW w:w="936" w:type="dxa"/>
          </w:tcPr>
          <w:p w14:paraId="111AEB47" w14:textId="1632988D" w:rsidR="005B167C" w:rsidRPr="00750B3C" w:rsidRDefault="005B167C" w:rsidP="00B566C0">
            <w:pPr>
              <w:pStyle w:val="aff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 из системы</w:t>
            </w:r>
          </w:p>
        </w:tc>
        <w:tc>
          <w:tcPr>
            <w:tcW w:w="1003" w:type="dxa"/>
          </w:tcPr>
          <w:p w14:paraId="50C0C69A" w14:textId="2FCED32E" w:rsidR="005B167C" w:rsidRPr="00750B3C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1456" w:type="dxa"/>
          </w:tcPr>
          <w:p w14:paraId="0E8FEA8C" w14:textId="02EF9A79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auth/logout</w:t>
            </w:r>
          </w:p>
        </w:tc>
        <w:tc>
          <w:tcPr>
            <w:tcW w:w="1303" w:type="dxa"/>
          </w:tcPr>
          <w:p w14:paraId="0CD7AD4E" w14:textId="77777777" w:rsidR="005B167C" w:rsidRPr="00750B3C" w:rsidRDefault="005B167C" w:rsidP="00B566C0">
            <w:pPr>
              <w:pStyle w:val="aff1"/>
              <w:rPr>
                <w:sz w:val="24"/>
                <w:szCs w:val="24"/>
              </w:rPr>
            </w:pPr>
          </w:p>
        </w:tc>
        <w:tc>
          <w:tcPr>
            <w:tcW w:w="2117" w:type="dxa"/>
          </w:tcPr>
          <w:p w14:paraId="3ACA7C50" w14:textId="3D05D3B9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</w:p>
        </w:tc>
        <w:tc>
          <w:tcPr>
            <w:tcW w:w="2529" w:type="dxa"/>
          </w:tcPr>
          <w:p w14:paraId="050FEBAC" w14:textId="1F88031A" w:rsidR="005B167C" w:rsidRPr="00E17E72" w:rsidRDefault="005B167C" w:rsidP="00B566C0">
            <w:pPr>
              <w:pStyle w:val="aff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{“message”: “logout successful”}</w:t>
            </w:r>
          </w:p>
        </w:tc>
      </w:tr>
    </w:tbl>
    <w:p w14:paraId="389F4BD6" w14:textId="2B529A28" w:rsidR="008460C4" w:rsidRPr="005B14C8" w:rsidRDefault="008A3F76" w:rsidP="008A3F76">
      <w:pPr>
        <w:pStyle w:val="1-"/>
      </w:pPr>
      <w:r>
        <w:t xml:space="preserve">Согласно таблице, были реализованы методы регистрации пользователя, авторизации пользователя, изменения пароля и выхода из системы. Фрагмент кода, отвечающие за реализацию этих методов, приведен в приложении Б. Для проверки валидности </w:t>
      </w:r>
      <w:r>
        <w:rPr>
          <w:lang w:val="en-US"/>
        </w:rPr>
        <w:t>JWT</w:t>
      </w:r>
      <w:r>
        <w:t xml:space="preserve"> токенов и обновления </w:t>
      </w:r>
      <w:r>
        <w:rPr>
          <w:lang w:val="en-US"/>
        </w:rPr>
        <w:t>access</w:t>
      </w:r>
      <w:r w:rsidRPr="008A3F76">
        <w:t xml:space="preserve"> </w:t>
      </w:r>
      <w:r>
        <w:t xml:space="preserve">токена был написан </w:t>
      </w:r>
      <w:r>
        <w:rPr>
          <w:lang w:val="en-US"/>
        </w:rPr>
        <w:t>middleware</w:t>
      </w:r>
      <w:r w:rsidRPr="008A3F76">
        <w:t xml:space="preserve"> </w:t>
      </w:r>
      <w:r>
        <w:t xml:space="preserve">класс </w:t>
      </w:r>
      <w:proofErr w:type="spellStart"/>
      <w:r w:rsidRPr="008A3F76">
        <w:t>RefreshAccessTokenMiddleware</w:t>
      </w:r>
      <w:proofErr w:type="spellEnd"/>
      <w:r>
        <w:t>, код которого также представлен в приложении Б.</w:t>
      </w:r>
      <w:r w:rsidR="005B167C">
        <w:t xml:space="preserve"> </w:t>
      </w:r>
      <w:r w:rsidR="005B167C">
        <w:rPr>
          <w:lang w:val="en-US"/>
        </w:rPr>
        <w:t>JWT</w:t>
      </w:r>
      <w:r w:rsidR="005B167C" w:rsidRPr="005B167C">
        <w:t xml:space="preserve"> </w:t>
      </w:r>
      <w:r w:rsidR="005B167C">
        <w:t xml:space="preserve">токены как в </w:t>
      </w:r>
      <w:r w:rsidR="005B167C">
        <w:rPr>
          <w:lang w:val="en-US"/>
        </w:rPr>
        <w:t>API</w:t>
      </w:r>
      <w:r w:rsidR="005B167C">
        <w:t xml:space="preserve"> запросах, так и в </w:t>
      </w:r>
      <w:r w:rsidR="005B167C">
        <w:rPr>
          <w:lang w:val="en-US"/>
        </w:rPr>
        <w:t>middleware</w:t>
      </w:r>
      <w:r w:rsidR="005B167C">
        <w:t xml:space="preserve"> записываются в </w:t>
      </w:r>
      <w:proofErr w:type="spellStart"/>
      <w:r w:rsidR="005B167C">
        <w:rPr>
          <w:lang w:val="en-US"/>
        </w:rPr>
        <w:t>HTTPOnly</w:t>
      </w:r>
      <w:proofErr w:type="spellEnd"/>
      <w:r w:rsidR="005B167C">
        <w:t xml:space="preserve"> </w:t>
      </w:r>
      <w:r w:rsidR="005B167C">
        <w:rPr>
          <w:lang w:val="en-US"/>
        </w:rPr>
        <w:t>Cookie</w:t>
      </w:r>
      <w:r w:rsidR="005B167C" w:rsidRPr="005B167C">
        <w:t xml:space="preserve"> </w:t>
      </w:r>
      <w:r w:rsidR="005B167C">
        <w:t>файлы.</w:t>
      </w:r>
      <w:r w:rsidR="005B167C" w:rsidRPr="005B167C">
        <w:t xml:space="preserve"> </w:t>
      </w:r>
      <w:r w:rsidR="005B167C">
        <w:t xml:space="preserve">Для ограничения доступа к определенным </w:t>
      </w:r>
      <w:proofErr w:type="spellStart"/>
      <w:r w:rsidR="005B167C">
        <w:t>эндпоинтам</w:t>
      </w:r>
      <w:proofErr w:type="spellEnd"/>
      <w:r w:rsidR="005B167C">
        <w:t xml:space="preserve"> </w:t>
      </w:r>
      <w:r w:rsidR="005B14C8">
        <w:t xml:space="preserve">были добавлено разрешение </w:t>
      </w:r>
      <w:proofErr w:type="spellStart"/>
      <w:r w:rsidR="005B14C8">
        <w:rPr>
          <w:lang w:val="en-US"/>
        </w:rPr>
        <w:t>isAuthenticated</w:t>
      </w:r>
      <w:proofErr w:type="spellEnd"/>
      <w:r w:rsidR="005B14C8">
        <w:t>, позволяющее доступ только аутентифицированным пользователям.</w:t>
      </w:r>
    </w:p>
    <w:p w14:paraId="627A8DE3" w14:textId="0F6EAE94" w:rsidR="004633B5" w:rsidRDefault="004633B5" w:rsidP="004633B5">
      <w:pPr>
        <w:pStyle w:val="1"/>
        <w:rPr>
          <w:lang w:val="en-US"/>
        </w:rPr>
      </w:pPr>
      <w:bookmarkStart w:id="13" w:name="_Toc199548331"/>
      <w:r>
        <w:lastRenderedPageBreak/>
        <w:t>Примеры запросов</w:t>
      </w:r>
      <w:bookmarkEnd w:id="13"/>
    </w:p>
    <w:p w14:paraId="1F3D0B4F" w14:textId="08BA3EDB" w:rsidR="004633B5" w:rsidRDefault="00F545E3" w:rsidP="004633B5">
      <w:pPr>
        <w:pStyle w:val="1-"/>
      </w:pPr>
      <w:r>
        <w:t xml:space="preserve">В данном разделе приведены скриншоты запросов к </w:t>
      </w:r>
      <w:r>
        <w:rPr>
          <w:lang w:val="en-US"/>
        </w:rPr>
        <w:t>API</w:t>
      </w:r>
      <w:r w:rsidR="005B14C8">
        <w:t xml:space="preserve"> методам, связанным с аутентификацией и управлением пользователем,</w:t>
      </w:r>
      <w:r>
        <w:t xml:space="preserve"> и ответов на эти запросы</w:t>
      </w:r>
      <w:r w:rsidRPr="00F545E3">
        <w:t xml:space="preserve"> </w:t>
      </w:r>
      <w:r>
        <w:t xml:space="preserve">в программе </w:t>
      </w:r>
      <w:r>
        <w:rPr>
          <w:lang w:val="en-US"/>
        </w:rPr>
        <w:t>Postman</w:t>
      </w:r>
      <w:r>
        <w:t>.</w:t>
      </w:r>
      <w:r w:rsidRPr="00F545E3">
        <w:t xml:space="preserve"> </w:t>
      </w:r>
      <w:r>
        <w:t xml:space="preserve">На рисунках 1 и 2 представлены </w:t>
      </w:r>
      <w:r w:rsidR="005B14C8">
        <w:t>запросы на вход и выход из системы соответственно</w:t>
      </w:r>
      <w:r>
        <w:t>.</w:t>
      </w:r>
    </w:p>
    <w:p w14:paraId="7A144D27" w14:textId="459FBF41" w:rsidR="00F545E3" w:rsidRDefault="005B14C8" w:rsidP="00EF5744">
      <w:pPr>
        <w:pStyle w:val="-"/>
      </w:pPr>
      <w:r>
        <w:rPr>
          <w:noProof/>
        </w:rPr>
        <w:drawing>
          <wp:inline distT="0" distB="0" distL="0" distR="0" wp14:anchorId="1C7900E6" wp14:editId="1E3DAF71">
            <wp:extent cx="5939790" cy="2979420"/>
            <wp:effectExtent l="0" t="0" r="3810" b="0"/>
            <wp:docPr id="1258365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65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938B" w14:textId="1EB4EE2A" w:rsidR="00EF5744" w:rsidRDefault="00EF5744" w:rsidP="00EF5744">
      <w:pPr>
        <w:pStyle w:val="-"/>
      </w:pPr>
      <w:r>
        <w:t xml:space="preserve">Рисунок 1 – Скриншот </w:t>
      </w:r>
      <w:r w:rsidR="005B14C8">
        <w:t>запроса на вход в систему</w:t>
      </w:r>
    </w:p>
    <w:p w14:paraId="30915A74" w14:textId="5360119E" w:rsidR="00EF5744" w:rsidRDefault="005B14C8" w:rsidP="00EF5744">
      <w:pPr>
        <w:pStyle w:val="-"/>
      </w:pPr>
      <w:r>
        <w:rPr>
          <w:noProof/>
        </w:rPr>
        <w:drawing>
          <wp:inline distT="0" distB="0" distL="0" distR="0" wp14:anchorId="2790CED7" wp14:editId="20A28E84">
            <wp:extent cx="5939790" cy="2988310"/>
            <wp:effectExtent l="0" t="0" r="3810" b="2540"/>
            <wp:docPr id="140647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7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9C88" w14:textId="6C07A966" w:rsidR="00EF5744" w:rsidRDefault="00EF5744" w:rsidP="00EF5744">
      <w:pPr>
        <w:pStyle w:val="-"/>
      </w:pPr>
      <w:r>
        <w:t xml:space="preserve">Рисунок 2 – Скриншот </w:t>
      </w:r>
      <w:r w:rsidR="005B14C8">
        <w:t>запроса на выход из системы</w:t>
      </w:r>
    </w:p>
    <w:p w14:paraId="71DD89DD" w14:textId="4770D601" w:rsidR="00EF5744" w:rsidRDefault="00EF5744" w:rsidP="00EF5744">
      <w:pPr>
        <w:pStyle w:val="1-"/>
      </w:pPr>
      <w:r>
        <w:lastRenderedPageBreak/>
        <w:t>На рисунк</w:t>
      </w:r>
      <w:r w:rsidR="005B14C8">
        <w:t xml:space="preserve">е 3 представлен не авторизированный запрос на смену пароля. Так как это защищенный </w:t>
      </w:r>
      <w:proofErr w:type="spellStart"/>
      <w:r w:rsidR="005B14C8">
        <w:t>эндпоинт</w:t>
      </w:r>
      <w:proofErr w:type="spellEnd"/>
      <w:r w:rsidR="005B14C8">
        <w:t xml:space="preserve"> на скриншоте можно видеть, что ответ возвращен со статусом 401 </w:t>
      </w:r>
      <w:r w:rsidR="005B14C8">
        <w:rPr>
          <w:lang w:val="en-US"/>
        </w:rPr>
        <w:t>Unauthorized</w:t>
      </w:r>
      <w:r w:rsidR="005B14C8" w:rsidRPr="005B14C8">
        <w:t>.</w:t>
      </w:r>
      <w:r>
        <w:t xml:space="preserve"> </w:t>
      </w:r>
    </w:p>
    <w:p w14:paraId="5EF9253E" w14:textId="183D3A57" w:rsidR="00EF5744" w:rsidRDefault="005B14C8" w:rsidP="00EF5744">
      <w:pPr>
        <w:pStyle w:val="-"/>
      </w:pPr>
      <w:r>
        <w:rPr>
          <w:noProof/>
        </w:rPr>
        <w:drawing>
          <wp:inline distT="0" distB="0" distL="0" distR="0" wp14:anchorId="7FF3CF61" wp14:editId="0601E6AA">
            <wp:extent cx="5939790" cy="2974340"/>
            <wp:effectExtent l="0" t="0" r="3810" b="0"/>
            <wp:docPr id="1551127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27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DD7CC" w14:textId="755FE160" w:rsidR="00EF5744" w:rsidRDefault="00EF5744" w:rsidP="00EF5744">
      <w:pPr>
        <w:pStyle w:val="-"/>
      </w:pPr>
      <w:r>
        <w:t xml:space="preserve">Рисунок 3 – Скриншот неавторизованного запроса </w:t>
      </w:r>
      <w:r w:rsidR="005B14C8">
        <w:t>на смену пароля</w:t>
      </w:r>
    </w:p>
    <w:p w14:paraId="51481CFC" w14:textId="0935EFA2" w:rsidR="005B14C8" w:rsidRDefault="009E07CF" w:rsidP="005B14C8">
      <w:pPr>
        <w:pStyle w:val="1-"/>
      </w:pPr>
      <w:r>
        <w:t>На рисунке 4 представлен тот же запрос, но на этот раз авторизованный, видно, что ответ пришел с кодом 200, сигнализирующим, что все в порядке.</w:t>
      </w:r>
    </w:p>
    <w:p w14:paraId="51506E1F" w14:textId="4B8F4545" w:rsidR="009E07CF" w:rsidRDefault="009E07CF" w:rsidP="009E07CF">
      <w:pPr>
        <w:pStyle w:val="-"/>
      </w:pPr>
      <w:r>
        <w:rPr>
          <w:noProof/>
        </w:rPr>
        <w:drawing>
          <wp:inline distT="0" distB="0" distL="0" distR="0" wp14:anchorId="526151B7" wp14:editId="7F0E9D38">
            <wp:extent cx="5939790" cy="3002280"/>
            <wp:effectExtent l="0" t="0" r="3810" b="7620"/>
            <wp:docPr id="144658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89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31B6" w14:textId="1CE5562F" w:rsidR="009E07CF" w:rsidRPr="009E07CF" w:rsidRDefault="009E07CF" w:rsidP="009E07CF">
      <w:pPr>
        <w:pStyle w:val="-"/>
      </w:pPr>
      <w:r>
        <w:t>Рисунок 4 – авторизованный запрос на смену пароля</w:t>
      </w:r>
    </w:p>
    <w:p w14:paraId="29202381" w14:textId="3F7C6CB0" w:rsidR="00EA21E9" w:rsidRDefault="00EA21E9" w:rsidP="00EA21E9">
      <w:pPr>
        <w:pStyle w:val="afc"/>
      </w:pPr>
      <w:bookmarkStart w:id="14" w:name="_Toc199548332"/>
      <w:r>
        <w:lastRenderedPageBreak/>
        <w:t>Приложение А</w:t>
      </w:r>
      <w:bookmarkEnd w:id="14"/>
    </w:p>
    <w:p w14:paraId="4D79C714" w14:textId="68352659" w:rsidR="00EA21E9" w:rsidRPr="008460C4" w:rsidRDefault="00EA21E9" w:rsidP="00EA21E9">
      <w:pPr>
        <w:pStyle w:val="24"/>
      </w:pPr>
      <w:bookmarkStart w:id="15" w:name="_Toc199548333"/>
      <w:r>
        <w:t xml:space="preserve">Ссылка на </w:t>
      </w:r>
      <w:r>
        <w:rPr>
          <w:lang w:val="en-US"/>
        </w:rPr>
        <w:t>GitHub</w:t>
      </w:r>
      <w:r w:rsidRPr="008460C4">
        <w:t xml:space="preserve"> </w:t>
      </w:r>
      <w:r>
        <w:t>с проектом</w:t>
      </w:r>
      <w:bookmarkEnd w:id="15"/>
    </w:p>
    <w:p w14:paraId="40A7C256" w14:textId="06DA2EB0" w:rsidR="00EA21E9" w:rsidRPr="00637D36" w:rsidRDefault="0021466E" w:rsidP="00EA21E9">
      <w:pPr>
        <w:pStyle w:val="1-"/>
      </w:pPr>
      <w:r w:rsidRPr="0021466E">
        <w:rPr>
          <w:lang w:val="en-US"/>
        </w:rPr>
        <w:t>https</w:t>
      </w:r>
      <w:r w:rsidRPr="00637D36">
        <w:t>://</w:t>
      </w:r>
      <w:proofErr w:type="spellStart"/>
      <w:r w:rsidRPr="0021466E">
        <w:rPr>
          <w:lang w:val="en-US"/>
        </w:rPr>
        <w:t>github</w:t>
      </w:r>
      <w:proofErr w:type="spellEnd"/>
      <w:r w:rsidRPr="00637D36">
        <w:t>.</w:t>
      </w:r>
      <w:r w:rsidRPr="0021466E">
        <w:rPr>
          <w:lang w:val="en-US"/>
        </w:rPr>
        <w:t>com</w:t>
      </w:r>
      <w:r w:rsidRPr="00637D36">
        <w:t>/</w:t>
      </w:r>
      <w:proofErr w:type="spellStart"/>
      <w:r w:rsidRPr="0021466E">
        <w:rPr>
          <w:lang w:val="en-US"/>
        </w:rPr>
        <w:t>BruhMano</w:t>
      </w:r>
      <w:proofErr w:type="spellEnd"/>
      <w:r w:rsidRPr="00637D36">
        <w:t>/</w:t>
      </w:r>
      <w:proofErr w:type="spellStart"/>
      <w:r w:rsidRPr="0021466E">
        <w:rPr>
          <w:lang w:val="en-US"/>
        </w:rPr>
        <w:t>CardioGram</w:t>
      </w:r>
      <w:proofErr w:type="spellEnd"/>
      <w:r w:rsidRPr="00637D36">
        <w:t>.</w:t>
      </w:r>
      <w:r w:rsidRPr="0021466E">
        <w:rPr>
          <w:lang w:val="en-US"/>
        </w:rPr>
        <w:t>git</w:t>
      </w:r>
    </w:p>
    <w:p w14:paraId="26363CA3" w14:textId="652E1DB9" w:rsidR="0021466E" w:rsidRDefault="0021466E" w:rsidP="0021466E">
      <w:pPr>
        <w:pStyle w:val="afc"/>
      </w:pPr>
      <w:bookmarkStart w:id="16" w:name="_Toc199548334"/>
      <w:r>
        <w:lastRenderedPageBreak/>
        <w:t>Приложение Б</w:t>
      </w:r>
      <w:bookmarkEnd w:id="16"/>
    </w:p>
    <w:p w14:paraId="20EACB20" w14:textId="67258132" w:rsidR="0021466E" w:rsidRDefault="005B167C" w:rsidP="0021466E">
      <w:pPr>
        <w:pStyle w:val="24"/>
      </w:pPr>
      <w:bookmarkStart w:id="17" w:name="_Toc199548335"/>
      <w:r>
        <w:t>Фрагменты</w:t>
      </w:r>
      <w:r w:rsidR="004633B5" w:rsidRPr="005B167C">
        <w:t xml:space="preserve"> </w:t>
      </w:r>
      <w:r w:rsidR="004633B5">
        <w:t>файла</w:t>
      </w:r>
      <w:r w:rsidR="0021466E" w:rsidRPr="005B167C">
        <w:t xml:space="preserve"> </w:t>
      </w:r>
      <w:r>
        <w:rPr>
          <w:lang w:val="en-US"/>
        </w:rPr>
        <w:t>view</w:t>
      </w:r>
      <w:r w:rsidR="004633B5">
        <w:rPr>
          <w:lang w:val="en-US"/>
        </w:rPr>
        <w:t>s</w:t>
      </w:r>
      <w:r w:rsidR="0021466E" w:rsidRPr="005B167C">
        <w:t>.</w:t>
      </w:r>
      <w:proofErr w:type="spellStart"/>
      <w:r w:rsidR="0021466E">
        <w:rPr>
          <w:lang w:val="en-US"/>
        </w:rPr>
        <w:t>py</w:t>
      </w:r>
      <w:proofErr w:type="spellEnd"/>
      <w:r w:rsidR="0021466E" w:rsidRPr="005B167C">
        <w:t>”</w:t>
      </w:r>
      <w:r w:rsidRPr="005B167C">
        <w:t xml:space="preserve"> </w:t>
      </w:r>
      <w:r>
        <w:t>отвечающие за аутентификацию и управление пользователем</w:t>
      </w:r>
      <w:bookmarkEnd w:id="17"/>
    </w:p>
    <w:p w14:paraId="7A65747F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class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UserAuth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</w:t>
      </w:r>
      <w:proofErr w:type="spellStart"/>
      <w:proofErr w:type="gramStart"/>
      <w:r w:rsidRPr="005B167C">
        <w:rPr>
          <w:rFonts w:ascii="Consolas" w:hAnsi="Consolas"/>
          <w:sz w:val="19"/>
          <w:szCs w:val="19"/>
          <w:lang w:val="en-US"/>
        </w:rPr>
        <w:t>views.APIView</w:t>
      </w:r>
      <w:proofErr w:type="spellEnd"/>
      <w:proofErr w:type="gramEnd"/>
      <w:r w:rsidRPr="005B167C">
        <w:rPr>
          <w:rFonts w:ascii="Consolas" w:hAnsi="Consolas"/>
          <w:sz w:val="19"/>
          <w:szCs w:val="19"/>
          <w:lang w:val="en-US"/>
        </w:rPr>
        <w:t>):</w:t>
      </w:r>
    </w:p>
    <w:p w14:paraId="213335A2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def </w:t>
      </w:r>
      <w:proofErr w:type="gramStart"/>
      <w:r w:rsidRPr="005B167C">
        <w:rPr>
          <w:rFonts w:ascii="Consolas" w:hAnsi="Consolas"/>
          <w:sz w:val="19"/>
          <w:szCs w:val="19"/>
          <w:lang w:val="en-US"/>
        </w:rPr>
        <w:t>post(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self, request, action, *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args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, **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kwargs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):</w:t>
      </w:r>
    </w:p>
    <w:p w14:paraId="449D4751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if action == "change-password":</w:t>
      </w:r>
    </w:p>
    <w:p w14:paraId="60C5C27E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if not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request.user.is_authenticated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:</w:t>
      </w:r>
    </w:p>
    <w:p w14:paraId="1DC35456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return </w:t>
      </w:r>
      <w:proofErr w:type="gramStart"/>
      <w:r w:rsidRPr="005B167C">
        <w:rPr>
          <w:rFonts w:ascii="Consolas" w:hAnsi="Consolas"/>
          <w:sz w:val="19"/>
          <w:szCs w:val="19"/>
          <w:lang w:val="en-US"/>
        </w:rPr>
        <w:t>Response(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"Not allowed to do this. You need to login first.", 401)</w:t>
      </w:r>
    </w:p>
    <w:p w14:paraId="698724AE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user =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request.user</w:t>
      </w:r>
      <w:proofErr w:type="spellEnd"/>
    </w:p>
    <w:p w14:paraId="00972552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serializer = </w:t>
      </w:r>
      <w:proofErr w:type="spellStart"/>
      <w:proofErr w:type="gramStart"/>
      <w:r w:rsidRPr="005B167C">
        <w:rPr>
          <w:rFonts w:ascii="Consolas" w:hAnsi="Consolas"/>
          <w:sz w:val="19"/>
          <w:szCs w:val="19"/>
          <w:lang w:val="en-US"/>
        </w:rPr>
        <w:t>ChangePasswordSerializer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data=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request.data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, context</w:t>
      </w:r>
      <w:proofErr w:type="gramStart"/>
      <w:r w:rsidRPr="005B167C">
        <w:rPr>
          <w:rFonts w:ascii="Consolas" w:hAnsi="Consolas"/>
          <w:sz w:val="19"/>
          <w:szCs w:val="19"/>
          <w:lang w:val="en-US"/>
        </w:rPr>
        <w:t>={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'user': user})</w:t>
      </w:r>
    </w:p>
    <w:p w14:paraId="417F62CD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4EFE2C2A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if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serializer.is_</w:t>
      </w:r>
      <w:proofErr w:type="gramStart"/>
      <w:r w:rsidRPr="005B167C">
        <w:rPr>
          <w:rFonts w:ascii="Consolas" w:hAnsi="Consolas"/>
          <w:sz w:val="19"/>
          <w:szCs w:val="19"/>
          <w:lang w:val="en-US"/>
        </w:rPr>
        <w:t>valid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):</w:t>
      </w:r>
    </w:p>
    <w:p w14:paraId="07F11676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new_password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5B167C">
        <w:rPr>
          <w:rFonts w:ascii="Consolas" w:hAnsi="Consolas"/>
          <w:sz w:val="19"/>
          <w:szCs w:val="19"/>
          <w:lang w:val="en-US"/>
        </w:rPr>
        <w:t>serializer.validated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_data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['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new_password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']</w:t>
      </w:r>
    </w:p>
    <w:p w14:paraId="46F7601E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user.set_password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new_password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)</w:t>
      </w:r>
    </w:p>
    <w:p w14:paraId="1B2F4208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B167C">
        <w:rPr>
          <w:rFonts w:ascii="Consolas" w:hAnsi="Consolas"/>
          <w:sz w:val="19"/>
          <w:szCs w:val="19"/>
          <w:lang w:val="en-US"/>
        </w:rPr>
        <w:t>user.save</w:t>
      </w:r>
      <w:proofErr w:type="spellEnd"/>
      <w:proofErr w:type="gramEnd"/>
      <w:r w:rsidRPr="005B167C">
        <w:rPr>
          <w:rFonts w:ascii="Consolas" w:hAnsi="Consolas"/>
          <w:sz w:val="19"/>
          <w:szCs w:val="19"/>
          <w:lang w:val="en-US"/>
        </w:rPr>
        <w:t>()</w:t>
      </w:r>
    </w:p>
    <w:p w14:paraId="7F04EC4B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7AE9ECB5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return </w:t>
      </w:r>
      <w:proofErr w:type="gramStart"/>
      <w:r w:rsidRPr="005B167C">
        <w:rPr>
          <w:rFonts w:ascii="Consolas" w:hAnsi="Consolas"/>
          <w:sz w:val="19"/>
          <w:szCs w:val="19"/>
          <w:lang w:val="en-US"/>
        </w:rPr>
        <w:t>Response(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{"message": "Password changed successfully."}, status=200)</w:t>
      </w:r>
    </w:p>
    <w:p w14:paraId="7B2AD882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35C0DDB3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return </w:t>
      </w:r>
      <w:proofErr w:type="gramStart"/>
      <w:r w:rsidRPr="005B167C">
        <w:rPr>
          <w:rFonts w:ascii="Consolas" w:hAnsi="Consolas"/>
          <w:sz w:val="19"/>
          <w:szCs w:val="19"/>
          <w:lang w:val="en-US"/>
        </w:rPr>
        <w:t>Response(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serializer.errors</w:t>
      </w:r>
      <w:proofErr w:type="spellEnd"/>
      <w:proofErr w:type="gramEnd"/>
      <w:r w:rsidRPr="005B167C">
        <w:rPr>
          <w:rFonts w:ascii="Consolas" w:hAnsi="Consolas"/>
          <w:sz w:val="19"/>
          <w:szCs w:val="19"/>
          <w:lang w:val="en-US"/>
        </w:rPr>
        <w:t>, status=400)</w:t>
      </w:r>
    </w:p>
    <w:p w14:paraId="4305FA36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elif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 xml:space="preserve"> action == "logout":</w:t>
      </w:r>
    </w:p>
    <w:p w14:paraId="575CCFD1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if not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request.user.is_authenticated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:</w:t>
      </w:r>
    </w:p>
    <w:p w14:paraId="1E9D7BD7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return </w:t>
      </w:r>
      <w:proofErr w:type="gramStart"/>
      <w:r w:rsidRPr="005B167C">
        <w:rPr>
          <w:rFonts w:ascii="Consolas" w:hAnsi="Consolas"/>
          <w:sz w:val="19"/>
          <w:szCs w:val="19"/>
          <w:lang w:val="en-US"/>
        </w:rPr>
        <w:t>Response(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"Not allowed to do this. You need to login first.", 401)</w:t>
      </w:r>
    </w:p>
    <w:p w14:paraId="1AA4A4B3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refresh_token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request.COOKIES.get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('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refresh_token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')</w:t>
      </w:r>
    </w:p>
    <w:p w14:paraId="394F2658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if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refresh_token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:</w:t>
      </w:r>
    </w:p>
    <w:p w14:paraId="2C7EC41A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token =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RefreshToken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refresh_token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)</w:t>
      </w:r>
    </w:p>
    <w:p w14:paraId="1635F3E3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B167C">
        <w:rPr>
          <w:rFonts w:ascii="Consolas" w:hAnsi="Consolas"/>
          <w:sz w:val="19"/>
          <w:szCs w:val="19"/>
          <w:lang w:val="en-US"/>
        </w:rPr>
        <w:t>token.blacklist</w:t>
      </w:r>
      <w:proofErr w:type="spellEnd"/>
      <w:proofErr w:type="gramEnd"/>
      <w:r w:rsidRPr="005B167C">
        <w:rPr>
          <w:rFonts w:ascii="Consolas" w:hAnsi="Consolas"/>
          <w:sz w:val="19"/>
          <w:szCs w:val="19"/>
          <w:lang w:val="en-US"/>
        </w:rPr>
        <w:t>()</w:t>
      </w:r>
    </w:p>
    <w:p w14:paraId="2EDA0828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7D77C550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response = </w:t>
      </w:r>
      <w:proofErr w:type="gramStart"/>
      <w:r w:rsidRPr="005B167C">
        <w:rPr>
          <w:rFonts w:ascii="Consolas" w:hAnsi="Consolas"/>
          <w:sz w:val="19"/>
          <w:szCs w:val="19"/>
          <w:lang w:val="en-US"/>
        </w:rPr>
        <w:t>Response(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{'message': 'Logout successful'})</w:t>
      </w:r>
    </w:p>
    <w:p w14:paraId="76D985A5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167C">
        <w:rPr>
          <w:rFonts w:ascii="Consolas" w:hAnsi="Consolas"/>
          <w:sz w:val="19"/>
          <w:szCs w:val="19"/>
          <w:lang w:val="en-US"/>
        </w:rPr>
        <w:t>response.delete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_cookie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('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refresh_token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')</w:t>
      </w:r>
    </w:p>
    <w:p w14:paraId="11E90740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167C">
        <w:rPr>
          <w:rFonts w:ascii="Consolas" w:hAnsi="Consolas"/>
          <w:sz w:val="19"/>
          <w:szCs w:val="19"/>
          <w:lang w:val="en-US"/>
        </w:rPr>
        <w:t>response.delete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_cookie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('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access_token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')</w:t>
      </w:r>
    </w:p>
    <w:p w14:paraId="33C7E2EA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return response</w:t>
      </w:r>
    </w:p>
    <w:p w14:paraId="1658FB7C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elif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 xml:space="preserve"> action == "login":</w:t>
      </w:r>
    </w:p>
    <w:p w14:paraId="6EB47AAB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username =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request.data.get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('username')</w:t>
      </w:r>
    </w:p>
    <w:p w14:paraId="1CD2DBEC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password =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request.data.get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('password')</w:t>
      </w:r>
    </w:p>
    <w:p w14:paraId="604BB27E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user = </w:t>
      </w:r>
      <w:proofErr w:type="gramStart"/>
      <w:r w:rsidRPr="005B167C">
        <w:rPr>
          <w:rFonts w:ascii="Consolas" w:hAnsi="Consolas"/>
          <w:sz w:val="19"/>
          <w:szCs w:val="19"/>
          <w:lang w:val="en-US"/>
        </w:rPr>
        <w:t>authenticate(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username=username, password=password)</w:t>
      </w:r>
    </w:p>
    <w:p w14:paraId="530B69BC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if user is None:</w:t>
      </w:r>
    </w:p>
    <w:p w14:paraId="77E42297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return </w:t>
      </w:r>
      <w:proofErr w:type="gramStart"/>
      <w:r w:rsidRPr="005B167C">
        <w:rPr>
          <w:rFonts w:ascii="Consolas" w:hAnsi="Consolas"/>
          <w:sz w:val="19"/>
          <w:szCs w:val="19"/>
          <w:lang w:val="en-US"/>
        </w:rPr>
        <w:t>Response(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{'error': 'Invalid credentials. Try again!'}, status=401)</w:t>
      </w:r>
    </w:p>
    <w:p w14:paraId="060FFE22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2E951AD2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refresh =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RefreshToken.for_user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(user)</w:t>
      </w:r>
    </w:p>
    <w:p w14:paraId="2932B42C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response = </w:t>
      </w:r>
      <w:proofErr w:type="gramStart"/>
      <w:r w:rsidRPr="005B167C">
        <w:rPr>
          <w:rFonts w:ascii="Consolas" w:hAnsi="Consolas"/>
          <w:sz w:val="19"/>
          <w:szCs w:val="19"/>
          <w:lang w:val="en-US"/>
        </w:rPr>
        <w:t>Response(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)</w:t>
      </w:r>
    </w:p>
    <w:p w14:paraId="1936B336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response.set_</w:t>
      </w:r>
      <w:proofErr w:type="gramStart"/>
      <w:r w:rsidRPr="005B167C">
        <w:rPr>
          <w:rFonts w:ascii="Consolas" w:hAnsi="Consolas"/>
          <w:sz w:val="19"/>
          <w:szCs w:val="19"/>
          <w:lang w:val="en-US"/>
        </w:rPr>
        <w:t>cookie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</w:t>
      </w:r>
      <w:proofErr w:type="gramEnd"/>
    </w:p>
    <w:p w14:paraId="6285CD12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key='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refresh_token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',</w:t>
      </w:r>
    </w:p>
    <w:p w14:paraId="42191D0E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value=str(refresh),</w:t>
      </w:r>
    </w:p>
    <w:p w14:paraId="587C830B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secure=False,</w:t>
      </w:r>
    </w:p>
    <w:p w14:paraId="3BBC187C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httponly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=True,</w:t>
      </w:r>
    </w:p>
    <w:p w14:paraId="3A041E92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samesite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='Lax'</w:t>
      </w:r>
    </w:p>
    <w:p w14:paraId="4B15927E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)</w:t>
      </w:r>
    </w:p>
    <w:p w14:paraId="15A1C23E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response.set_</w:t>
      </w:r>
      <w:proofErr w:type="gramStart"/>
      <w:r w:rsidRPr="005B167C">
        <w:rPr>
          <w:rFonts w:ascii="Consolas" w:hAnsi="Consolas"/>
          <w:sz w:val="19"/>
          <w:szCs w:val="19"/>
          <w:lang w:val="en-US"/>
        </w:rPr>
        <w:t>cookie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</w:t>
      </w:r>
      <w:proofErr w:type="gramEnd"/>
    </w:p>
    <w:p w14:paraId="79A58F86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key='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access_token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',</w:t>
      </w:r>
    </w:p>
    <w:p w14:paraId="5F800110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value=str(</w:t>
      </w:r>
      <w:proofErr w:type="spellStart"/>
      <w:proofErr w:type="gramStart"/>
      <w:r w:rsidRPr="005B167C">
        <w:rPr>
          <w:rFonts w:ascii="Consolas" w:hAnsi="Consolas"/>
          <w:sz w:val="19"/>
          <w:szCs w:val="19"/>
          <w:lang w:val="en-US"/>
        </w:rPr>
        <w:t>refresh.access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_token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),</w:t>
      </w:r>
    </w:p>
    <w:p w14:paraId="4CB5A68B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secure=False,</w:t>
      </w:r>
    </w:p>
    <w:p w14:paraId="6FC2F344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httponly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=True,</w:t>
      </w:r>
    </w:p>
    <w:p w14:paraId="24FB7090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samesite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='Lax'</w:t>
      </w:r>
    </w:p>
    <w:p w14:paraId="5D1A1DB3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)</w:t>
      </w:r>
    </w:p>
    <w:p w14:paraId="4DF2509E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response.data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 xml:space="preserve"> = {</w:t>
      </w:r>
    </w:p>
    <w:p w14:paraId="640B8926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'message': 'Login successful'</w:t>
      </w:r>
    </w:p>
    <w:p w14:paraId="29996926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}</w:t>
      </w:r>
    </w:p>
    <w:p w14:paraId="7D639152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return response</w:t>
      </w:r>
    </w:p>
    <w:p w14:paraId="6FCAF1AB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elif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 xml:space="preserve"> action == "register":</w:t>
      </w:r>
    </w:p>
    <w:p w14:paraId="57A62920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if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get_user_</w:t>
      </w:r>
      <w:proofErr w:type="gramStart"/>
      <w:r w:rsidRPr="005B167C">
        <w:rPr>
          <w:rFonts w:ascii="Consolas" w:hAnsi="Consolas"/>
          <w:sz w:val="19"/>
          <w:szCs w:val="19"/>
          <w:lang w:val="en-US"/>
        </w:rPr>
        <w:t>model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().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objects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.</w:t>
      </w:r>
      <w:proofErr w:type="gramStart"/>
      <w:r w:rsidRPr="005B167C">
        <w:rPr>
          <w:rFonts w:ascii="Consolas" w:hAnsi="Consolas"/>
          <w:sz w:val="19"/>
          <w:szCs w:val="19"/>
          <w:lang w:val="en-US"/>
        </w:rPr>
        <w:t>filter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 xml:space="preserve">username =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request.data.get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('username')</w:t>
      </w:r>
      <w:proofErr w:type="gramStart"/>
      <w:r w:rsidRPr="005B167C">
        <w:rPr>
          <w:rFonts w:ascii="Consolas" w:hAnsi="Consolas"/>
          <w:sz w:val="19"/>
          <w:szCs w:val="19"/>
          <w:lang w:val="en-US"/>
        </w:rPr>
        <w:t>).exists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():</w:t>
      </w:r>
    </w:p>
    <w:p w14:paraId="1C84A225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return </w:t>
      </w:r>
      <w:proofErr w:type="gramStart"/>
      <w:r w:rsidRPr="005B167C">
        <w:rPr>
          <w:rFonts w:ascii="Consolas" w:hAnsi="Consolas"/>
          <w:sz w:val="19"/>
          <w:szCs w:val="19"/>
          <w:lang w:val="en-US"/>
        </w:rPr>
        <w:t>Response(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"User already exists!", 400)</w:t>
      </w:r>
    </w:p>
    <w:p w14:paraId="274D200A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user =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get_user_</w:t>
      </w:r>
      <w:proofErr w:type="gramStart"/>
      <w:r w:rsidRPr="005B167C">
        <w:rPr>
          <w:rFonts w:ascii="Consolas" w:hAnsi="Consolas"/>
          <w:sz w:val="19"/>
          <w:szCs w:val="19"/>
          <w:lang w:val="en-US"/>
        </w:rPr>
        <w:t>model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().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objects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.</w:t>
      </w:r>
      <w:proofErr w:type="gramStart"/>
      <w:r w:rsidRPr="005B167C">
        <w:rPr>
          <w:rFonts w:ascii="Consolas" w:hAnsi="Consolas"/>
          <w:sz w:val="19"/>
          <w:szCs w:val="19"/>
          <w:lang w:val="en-US"/>
        </w:rPr>
        <w:t>create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</w:t>
      </w:r>
      <w:proofErr w:type="gramEnd"/>
    </w:p>
    <w:p w14:paraId="54D2D4C2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username =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request.data.get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('username'),</w:t>
      </w:r>
    </w:p>
    <w:p w14:paraId="3738E800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email =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request.data.get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('email'),</w:t>
      </w:r>
    </w:p>
    <w:p w14:paraId="1D291375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first_name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request.data.get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('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first_name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'),</w:t>
      </w:r>
    </w:p>
    <w:p w14:paraId="4BDC1F9C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last_name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request.data.get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('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last_name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')</w:t>
      </w:r>
    </w:p>
    <w:p w14:paraId="56B56EAD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)</w:t>
      </w:r>
    </w:p>
    <w:p w14:paraId="0963B5DF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user.set_password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request.data.get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('password'))</w:t>
      </w:r>
    </w:p>
    <w:p w14:paraId="5144E961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B167C">
        <w:rPr>
          <w:rFonts w:ascii="Consolas" w:hAnsi="Consolas"/>
          <w:sz w:val="19"/>
          <w:szCs w:val="19"/>
          <w:lang w:val="en-US"/>
        </w:rPr>
        <w:t>user.save</w:t>
      </w:r>
      <w:proofErr w:type="spellEnd"/>
      <w:proofErr w:type="gramEnd"/>
      <w:r w:rsidRPr="005B167C">
        <w:rPr>
          <w:rFonts w:ascii="Consolas" w:hAnsi="Consolas"/>
          <w:sz w:val="19"/>
          <w:szCs w:val="19"/>
          <w:lang w:val="en-US"/>
        </w:rPr>
        <w:t>()</w:t>
      </w:r>
    </w:p>
    <w:p w14:paraId="5BB9FF02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login_res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5B167C">
        <w:rPr>
          <w:rFonts w:ascii="Consolas" w:hAnsi="Consolas"/>
          <w:sz w:val="19"/>
          <w:szCs w:val="19"/>
          <w:lang w:val="en-US"/>
        </w:rPr>
        <w:t>self.post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request, action='login')</w:t>
      </w:r>
    </w:p>
    <w:p w14:paraId="66662889" w14:textId="0978E89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return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login_res</w:t>
      </w:r>
      <w:proofErr w:type="spellEnd"/>
    </w:p>
    <w:p w14:paraId="3EDB909A" w14:textId="1DC540A6" w:rsidR="004633B5" w:rsidRPr="00637D36" w:rsidRDefault="004633B5" w:rsidP="005B167C">
      <w:pPr>
        <w:pStyle w:val="24"/>
        <w:rPr>
          <w:lang w:val="en-US"/>
        </w:rPr>
      </w:pPr>
      <w:bookmarkStart w:id="18" w:name="_Toc199548336"/>
      <w:r>
        <w:t>Код</w:t>
      </w:r>
      <w:r w:rsidRPr="00637D36">
        <w:rPr>
          <w:lang w:val="en-US"/>
        </w:rPr>
        <w:t xml:space="preserve"> </w:t>
      </w:r>
      <w:r>
        <w:t>файла</w:t>
      </w:r>
      <w:r w:rsidRPr="00637D36">
        <w:rPr>
          <w:lang w:val="en-US"/>
        </w:rPr>
        <w:t xml:space="preserve"> “</w:t>
      </w:r>
      <w:r w:rsidR="005B167C">
        <w:rPr>
          <w:lang w:val="en-US"/>
        </w:rPr>
        <w:t>middleware</w:t>
      </w:r>
      <w:r w:rsidRPr="00637D36">
        <w:rPr>
          <w:lang w:val="en-US"/>
        </w:rPr>
        <w:t>.</w:t>
      </w:r>
      <w:r>
        <w:rPr>
          <w:lang w:val="en-US"/>
        </w:rPr>
        <w:t>py</w:t>
      </w:r>
      <w:r w:rsidRPr="00637D36">
        <w:rPr>
          <w:lang w:val="en-US"/>
        </w:rPr>
        <w:t>”</w:t>
      </w:r>
      <w:bookmarkEnd w:id="18"/>
    </w:p>
    <w:p w14:paraId="0AB08C55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rest_framework_</w:t>
      </w:r>
      <w:proofErr w:type="gramStart"/>
      <w:r w:rsidRPr="005B167C">
        <w:rPr>
          <w:rFonts w:ascii="Consolas" w:hAnsi="Consolas"/>
          <w:sz w:val="19"/>
          <w:szCs w:val="19"/>
          <w:lang w:val="en-US"/>
        </w:rPr>
        <w:t>simplejwt.exceptions</w:t>
      </w:r>
      <w:proofErr w:type="spellEnd"/>
      <w:proofErr w:type="gramEnd"/>
      <w:r w:rsidRPr="005B167C">
        <w:rPr>
          <w:rFonts w:ascii="Consolas" w:hAnsi="Consolas"/>
          <w:sz w:val="19"/>
          <w:szCs w:val="19"/>
          <w:lang w:val="en-US"/>
        </w:rPr>
        <w:t xml:space="preserve"> import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InvalidToken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TokenError</w:t>
      </w:r>
      <w:proofErr w:type="spellEnd"/>
    </w:p>
    <w:p w14:paraId="32045B31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rest_framework_</w:t>
      </w:r>
      <w:proofErr w:type="gramStart"/>
      <w:r w:rsidRPr="005B167C">
        <w:rPr>
          <w:rFonts w:ascii="Consolas" w:hAnsi="Consolas"/>
          <w:sz w:val="19"/>
          <w:szCs w:val="19"/>
          <w:lang w:val="en-US"/>
        </w:rPr>
        <w:t>simplejwt.tokens</w:t>
      </w:r>
      <w:proofErr w:type="spellEnd"/>
      <w:proofErr w:type="gramEnd"/>
      <w:r w:rsidRPr="005B167C">
        <w:rPr>
          <w:rFonts w:ascii="Consolas" w:hAnsi="Consolas"/>
          <w:sz w:val="19"/>
          <w:szCs w:val="19"/>
          <w:lang w:val="en-US"/>
        </w:rPr>
        <w:t xml:space="preserve"> import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RefreshToken</w:t>
      </w:r>
      <w:proofErr w:type="spellEnd"/>
    </w:p>
    <w:p w14:paraId="6C2B371F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from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rest_framework_</w:t>
      </w:r>
      <w:proofErr w:type="gramStart"/>
      <w:r w:rsidRPr="005B167C">
        <w:rPr>
          <w:rFonts w:ascii="Consolas" w:hAnsi="Consolas"/>
          <w:sz w:val="19"/>
          <w:szCs w:val="19"/>
          <w:lang w:val="en-US"/>
        </w:rPr>
        <w:t>simplejwt.authentication</w:t>
      </w:r>
      <w:proofErr w:type="spellEnd"/>
      <w:proofErr w:type="gramEnd"/>
      <w:r w:rsidRPr="005B167C">
        <w:rPr>
          <w:rFonts w:ascii="Consolas" w:hAnsi="Consolas"/>
          <w:sz w:val="19"/>
          <w:szCs w:val="19"/>
          <w:lang w:val="en-US"/>
        </w:rPr>
        <w:t xml:space="preserve"> import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JWTAuthentication</w:t>
      </w:r>
      <w:proofErr w:type="spellEnd"/>
    </w:p>
    <w:p w14:paraId="50EE95AC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6BF0D999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class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RefreshAccessTokenMiddleware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:</w:t>
      </w:r>
    </w:p>
    <w:p w14:paraId="11D8B4ED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def __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init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_</w:t>
      </w:r>
      <w:proofErr w:type="gramStart"/>
      <w:r w:rsidRPr="005B167C">
        <w:rPr>
          <w:rFonts w:ascii="Consolas" w:hAnsi="Consolas"/>
          <w:sz w:val="19"/>
          <w:szCs w:val="19"/>
          <w:lang w:val="en-US"/>
        </w:rPr>
        <w:t>_(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 xml:space="preserve">self,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get_response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):</w:t>
      </w:r>
    </w:p>
    <w:p w14:paraId="41A1A2C4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self.get_response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get_response</w:t>
      </w:r>
      <w:proofErr w:type="spellEnd"/>
    </w:p>
    <w:p w14:paraId="70EE1BA8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79A7EFCB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def __call_</w:t>
      </w:r>
      <w:proofErr w:type="gramStart"/>
      <w:r w:rsidRPr="005B167C">
        <w:rPr>
          <w:rFonts w:ascii="Consolas" w:hAnsi="Consolas"/>
          <w:sz w:val="19"/>
          <w:szCs w:val="19"/>
          <w:lang w:val="en-US"/>
        </w:rPr>
        <w:t>_(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self, request):</w:t>
      </w:r>
    </w:p>
    <w:p w14:paraId="3AA73103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access_token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request.COOKIES.get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('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access_token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')</w:t>
      </w:r>
    </w:p>
    <w:p w14:paraId="3B101A14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if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access_token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:</w:t>
      </w:r>
    </w:p>
    <w:p w14:paraId="73C550DF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try:</w:t>
      </w:r>
    </w:p>
    <w:p w14:paraId="73BC7285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B167C">
        <w:rPr>
          <w:rFonts w:ascii="Consolas" w:hAnsi="Consolas"/>
          <w:sz w:val="19"/>
          <w:szCs w:val="19"/>
          <w:lang w:val="en-US"/>
        </w:rPr>
        <w:t>request.META</w:t>
      </w:r>
      <w:proofErr w:type="spellEnd"/>
      <w:proofErr w:type="gramEnd"/>
      <w:r w:rsidRPr="005B167C">
        <w:rPr>
          <w:rFonts w:ascii="Consolas" w:hAnsi="Consolas"/>
          <w:sz w:val="19"/>
          <w:szCs w:val="19"/>
          <w:lang w:val="en-US"/>
        </w:rPr>
        <w:t xml:space="preserve">['HTTP_AUTHORIZATION'] =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f'Bearer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 xml:space="preserve"> {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access_token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}'</w:t>
      </w:r>
    </w:p>
    <w:p w14:paraId="1F824DBB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jwt_auth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5B167C">
        <w:rPr>
          <w:rFonts w:ascii="Consolas" w:hAnsi="Consolas"/>
          <w:sz w:val="19"/>
          <w:szCs w:val="19"/>
          <w:lang w:val="en-US"/>
        </w:rPr>
        <w:t>JWTAuthentication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)</w:t>
      </w:r>
    </w:p>
    <w:p w14:paraId="64ECCAAF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jwt_auth.get_validated_token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access_token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)</w:t>
      </w:r>
    </w:p>
    <w:p w14:paraId="6B288DEA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except (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InvalidToken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TokenError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):</w:t>
      </w:r>
    </w:p>
    <w:p w14:paraId="0DD92AE5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refresh_token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request.COOKIES.get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('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refresh_token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')</w:t>
      </w:r>
    </w:p>
    <w:p w14:paraId="5F4F416C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</w:p>
    <w:p w14:paraId="7E8DA8D8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if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refresh_token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:</w:t>
      </w:r>
    </w:p>
    <w:p w14:paraId="1B9353CB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    try:</w:t>
      </w:r>
    </w:p>
    <w:p w14:paraId="7E0246D1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new_access_token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RefreshToken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refresh_token</w:t>
      </w:r>
      <w:proofErr w:type="spellEnd"/>
      <w:proofErr w:type="gramStart"/>
      <w:r w:rsidRPr="005B167C">
        <w:rPr>
          <w:rFonts w:ascii="Consolas" w:hAnsi="Consolas"/>
          <w:sz w:val="19"/>
          <w:szCs w:val="19"/>
          <w:lang w:val="en-US"/>
        </w:rPr>
        <w:t>).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access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_token</w:t>
      </w:r>
      <w:proofErr w:type="spellEnd"/>
    </w:p>
    <w:p w14:paraId="3863C958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B167C">
        <w:rPr>
          <w:rFonts w:ascii="Consolas" w:hAnsi="Consolas"/>
          <w:sz w:val="19"/>
          <w:szCs w:val="19"/>
          <w:lang w:val="en-US"/>
        </w:rPr>
        <w:t>request.META</w:t>
      </w:r>
      <w:proofErr w:type="spellEnd"/>
      <w:proofErr w:type="gramEnd"/>
      <w:r w:rsidRPr="005B167C">
        <w:rPr>
          <w:rFonts w:ascii="Consolas" w:hAnsi="Consolas"/>
          <w:sz w:val="19"/>
          <w:szCs w:val="19"/>
          <w:lang w:val="en-US"/>
        </w:rPr>
        <w:t xml:space="preserve">['HTTP_AUTHORIZATION'] =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f'Bearer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 xml:space="preserve"> {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new_access_token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}'</w:t>
      </w:r>
    </w:p>
    <w:p w14:paraId="673013E7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        response =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self.get_response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(request)</w:t>
      </w:r>
    </w:p>
    <w:p w14:paraId="3A786414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response.set_</w:t>
      </w:r>
      <w:proofErr w:type="gramStart"/>
      <w:r w:rsidRPr="005B167C">
        <w:rPr>
          <w:rFonts w:ascii="Consolas" w:hAnsi="Consolas"/>
          <w:sz w:val="19"/>
          <w:szCs w:val="19"/>
          <w:lang w:val="en-US"/>
        </w:rPr>
        <w:t>cookie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</w:t>
      </w:r>
      <w:proofErr w:type="gramEnd"/>
    </w:p>
    <w:p w14:paraId="37A420F8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            key='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access_token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',</w:t>
      </w:r>
    </w:p>
    <w:p w14:paraId="2E918B6F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            value=str(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new_access_token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),</w:t>
      </w:r>
    </w:p>
    <w:p w14:paraId="209EE3CA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httponly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=True,</w:t>
      </w:r>
    </w:p>
    <w:p w14:paraId="0A957448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    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samesite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='Lax'</w:t>
      </w:r>
    </w:p>
    <w:p w14:paraId="229AB4F7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        )</w:t>
      </w:r>
    </w:p>
    <w:p w14:paraId="241D3429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B167C">
        <w:rPr>
          <w:rFonts w:ascii="Consolas" w:hAnsi="Consolas"/>
          <w:sz w:val="19"/>
          <w:szCs w:val="19"/>
          <w:lang w:val="en-US"/>
        </w:rPr>
        <w:t>response.status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_code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 xml:space="preserve"> = 200</w:t>
      </w:r>
    </w:p>
    <w:p w14:paraId="0F66C6DD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        return response</w:t>
      </w:r>
    </w:p>
    <w:p w14:paraId="74E7C813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    except (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InvalidToken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TokenError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):</w:t>
      </w:r>
    </w:p>
    <w:p w14:paraId="7AF37F27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response.data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 xml:space="preserve"> = {'error': 'Invalid refresh token. You need to login again!'}</w:t>
      </w:r>
    </w:p>
    <w:p w14:paraId="6A61FDEA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B167C">
        <w:rPr>
          <w:rFonts w:ascii="Consolas" w:hAnsi="Consolas"/>
          <w:sz w:val="19"/>
          <w:szCs w:val="19"/>
          <w:lang w:val="en-US"/>
        </w:rPr>
        <w:t>response.status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_code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 xml:space="preserve"> = 401</w:t>
      </w:r>
    </w:p>
    <w:p w14:paraId="4C56F8DC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B167C">
        <w:rPr>
          <w:rFonts w:ascii="Consolas" w:hAnsi="Consolas"/>
          <w:sz w:val="19"/>
          <w:szCs w:val="19"/>
          <w:lang w:val="en-US"/>
        </w:rPr>
        <w:t>response.delete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_cookie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('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refresh_token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')</w:t>
      </w:r>
    </w:p>
    <w:p w14:paraId="3F95FD9E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B167C">
        <w:rPr>
          <w:rFonts w:ascii="Consolas" w:hAnsi="Consolas"/>
          <w:sz w:val="19"/>
          <w:szCs w:val="19"/>
          <w:lang w:val="en-US"/>
        </w:rPr>
        <w:t>response.delete</w:t>
      </w:r>
      <w:proofErr w:type="gramEnd"/>
      <w:r w:rsidRPr="005B167C">
        <w:rPr>
          <w:rFonts w:ascii="Consolas" w:hAnsi="Consolas"/>
          <w:sz w:val="19"/>
          <w:szCs w:val="19"/>
          <w:lang w:val="en-US"/>
        </w:rPr>
        <w:t>_cookie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('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access_token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')</w:t>
      </w:r>
    </w:p>
    <w:p w14:paraId="782F6D3D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                return response</w:t>
      </w:r>
    </w:p>
    <w:p w14:paraId="4E7EAB01" w14:textId="77777777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response = </w:t>
      </w:r>
      <w:proofErr w:type="spellStart"/>
      <w:r w:rsidRPr="005B167C">
        <w:rPr>
          <w:rFonts w:ascii="Consolas" w:hAnsi="Consolas"/>
          <w:sz w:val="19"/>
          <w:szCs w:val="19"/>
          <w:lang w:val="en-US"/>
        </w:rPr>
        <w:t>self.get_response</w:t>
      </w:r>
      <w:proofErr w:type="spellEnd"/>
      <w:r w:rsidRPr="005B167C">
        <w:rPr>
          <w:rFonts w:ascii="Consolas" w:hAnsi="Consolas"/>
          <w:sz w:val="19"/>
          <w:szCs w:val="19"/>
          <w:lang w:val="en-US"/>
        </w:rPr>
        <w:t>(request)</w:t>
      </w:r>
    </w:p>
    <w:p w14:paraId="28E4255D" w14:textId="6C732A4A" w:rsidR="005B167C" w:rsidRPr="005B167C" w:rsidRDefault="005B167C" w:rsidP="005B167C">
      <w:pPr>
        <w:pStyle w:val="1-"/>
        <w:rPr>
          <w:rFonts w:ascii="Consolas" w:hAnsi="Consolas"/>
          <w:sz w:val="19"/>
          <w:szCs w:val="19"/>
          <w:lang w:val="en-US"/>
        </w:rPr>
      </w:pPr>
      <w:r w:rsidRPr="005B167C">
        <w:rPr>
          <w:rFonts w:ascii="Consolas" w:hAnsi="Consolas"/>
          <w:sz w:val="19"/>
          <w:szCs w:val="19"/>
          <w:lang w:val="en-US"/>
        </w:rPr>
        <w:t xml:space="preserve">        return response</w:t>
      </w:r>
    </w:p>
    <w:sectPr w:rsidR="005B167C" w:rsidRPr="005B167C" w:rsidSect="00F0799D">
      <w:footerReference w:type="default" r:id="rId12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3BD29" w14:textId="77777777" w:rsidR="00F71AD7" w:rsidRDefault="00F71AD7">
      <w:r>
        <w:separator/>
      </w:r>
    </w:p>
  </w:endnote>
  <w:endnote w:type="continuationSeparator" w:id="0">
    <w:p w14:paraId="2732BCBE" w14:textId="77777777" w:rsidR="00F71AD7" w:rsidRDefault="00F71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A5B83" w14:textId="15A05196" w:rsidR="00E96016" w:rsidRDefault="00F0799D" w:rsidP="00F0799D">
    <w:pPr>
      <w:pStyle w:val="a8"/>
      <w:jc w:val="center"/>
    </w:pPr>
    <w:r>
      <w:tab/>
    </w:r>
    <w:sdt>
      <w:sdtPr>
        <w:id w:val="69050194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9464A8" w14:textId="77777777" w:rsidR="00F71AD7" w:rsidRDefault="00F71AD7">
      <w:r>
        <w:separator/>
      </w:r>
    </w:p>
  </w:footnote>
  <w:footnote w:type="continuationSeparator" w:id="0">
    <w:p w14:paraId="2EA0C10D" w14:textId="77777777" w:rsidR="00F71AD7" w:rsidRDefault="00F71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63D0FAC"/>
    <w:multiLevelType w:val="multilevel"/>
    <w:tmpl w:val="C34A75D4"/>
    <w:numStyleLink w:val="a"/>
  </w:abstractNum>
  <w:abstractNum w:abstractNumId="2" w15:restartNumberingAfterBreak="0">
    <w:nsid w:val="06C3295E"/>
    <w:multiLevelType w:val="multilevel"/>
    <w:tmpl w:val="767849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8846259"/>
    <w:multiLevelType w:val="hybridMultilevel"/>
    <w:tmpl w:val="5FE65AC2"/>
    <w:lvl w:ilvl="0" w:tplc="1FFAFA1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54190"/>
    <w:multiLevelType w:val="hybridMultilevel"/>
    <w:tmpl w:val="DB7A759A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14C7456E"/>
    <w:multiLevelType w:val="hybridMultilevel"/>
    <w:tmpl w:val="7B4EE79C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4E42786"/>
    <w:multiLevelType w:val="hybridMultilevel"/>
    <w:tmpl w:val="014E8C90"/>
    <w:lvl w:ilvl="0" w:tplc="DAB84AA6">
      <w:start w:val="1"/>
      <w:numFmt w:val="bullet"/>
      <w:lvlText w:val="-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190044F2"/>
    <w:multiLevelType w:val="hybridMultilevel"/>
    <w:tmpl w:val="9476148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1EF670EA"/>
    <w:multiLevelType w:val="multilevel"/>
    <w:tmpl w:val="0CEE654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AF226F"/>
    <w:multiLevelType w:val="multilevel"/>
    <w:tmpl w:val="1FF08DA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1" w15:restartNumberingAfterBreak="0">
    <w:nsid w:val="2B5C3548"/>
    <w:multiLevelType w:val="hybridMultilevel"/>
    <w:tmpl w:val="70608D10"/>
    <w:lvl w:ilvl="0" w:tplc="FD8CA4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3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27745F7"/>
    <w:multiLevelType w:val="hybridMultilevel"/>
    <w:tmpl w:val="F07C87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85629A"/>
    <w:multiLevelType w:val="multilevel"/>
    <w:tmpl w:val="C34A75D4"/>
    <w:numStyleLink w:val="a"/>
  </w:abstractNum>
  <w:abstractNum w:abstractNumId="15" w15:restartNumberingAfterBreak="0">
    <w:nsid w:val="36870E68"/>
    <w:multiLevelType w:val="multilevel"/>
    <w:tmpl w:val="C34A75D4"/>
    <w:numStyleLink w:val="a"/>
  </w:abstractNum>
  <w:abstractNum w:abstractNumId="16" w15:restartNumberingAfterBreak="0">
    <w:nsid w:val="3D534E60"/>
    <w:multiLevelType w:val="hybridMultilevel"/>
    <w:tmpl w:val="003410DA"/>
    <w:lvl w:ilvl="0" w:tplc="1E4E0AB6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5D6949"/>
    <w:multiLevelType w:val="hybridMultilevel"/>
    <w:tmpl w:val="DEAE5DEC"/>
    <w:lvl w:ilvl="0" w:tplc="9FC84A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9F72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47719D"/>
    <w:multiLevelType w:val="hybridMultilevel"/>
    <w:tmpl w:val="5C5825BE"/>
    <w:lvl w:ilvl="0" w:tplc="A908047C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0" w15:restartNumberingAfterBreak="0">
    <w:nsid w:val="4C8136C1"/>
    <w:multiLevelType w:val="multilevel"/>
    <w:tmpl w:val="1E16B020"/>
    <w:lvl w:ilvl="0">
      <w:start w:val="1"/>
      <w:numFmt w:val="decimal"/>
      <w:suff w:val="space"/>
      <w:lvlText w:val="%1.1.1"/>
      <w:lvlJc w:val="left"/>
      <w:pPr>
        <w:ind w:left="284" w:firstLine="425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33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393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75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1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3" w:hanging="360"/>
      </w:pPr>
      <w:rPr>
        <w:rFonts w:hint="default"/>
      </w:rPr>
    </w:lvl>
  </w:abstractNum>
  <w:abstractNum w:abstractNumId="21" w15:restartNumberingAfterBreak="0">
    <w:nsid w:val="4D661112"/>
    <w:multiLevelType w:val="hybridMultilevel"/>
    <w:tmpl w:val="28406C3C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9D6F8E"/>
    <w:multiLevelType w:val="hybridMultilevel"/>
    <w:tmpl w:val="0FA22286"/>
    <w:lvl w:ilvl="0" w:tplc="8AB24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E31F2B"/>
    <w:multiLevelType w:val="multilevel"/>
    <w:tmpl w:val="C34A75D4"/>
    <w:numStyleLink w:val="a"/>
  </w:abstractNum>
  <w:abstractNum w:abstractNumId="24" w15:restartNumberingAfterBreak="0">
    <w:nsid w:val="53676BD4"/>
    <w:multiLevelType w:val="hybridMultilevel"/>
    <w:tmpl w:val="AD262342"/>
    <w:lvl w:ilvl="0" w:tplc="0434BAA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C2C4680"/>
    <w:multiLevelType w:val="hybridMultilevel"/>
    <w:tmpl w:val="A6F45DD8"/>
    <w:lvl w:ilvl="0" w:tplc="AE3C9F7A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6" w15:restartNumberingAfterBreak="0">
    <w:nsid w:val="5E27395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F865DB0"/>
    <w:multiLevelType w:val="hybridMultilevel"/>
    <w:tmpl w:val="FFB09C42"/>
    <w:lvl w:ilvl="0" w:tplc="04190019">
      <w:start w:val="1"/>
      <w:numFmt w:val="lowerLetter"/>
      <w:lvlText w:val="%1."/>
      <w:lvlJc w:val="left"/>
      <w:pPr>
        <w:ind w:left="644" w:hanging="360"/>
      </w:pPr>
    </w:lvl>
    <w:lvl w:ilvl="1" w:tplc="ED627DAE">
      <w:start w:val="1"/>
      <w:numFmt w:val="bullet"/>
      <w:lvlText w:val=""/>
      <w:lvlJc w:val="left"/>
      <w:pPr>
        <w:ind w:left="136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0" w15:restartNumberingAfterBreak="0">
    <w:nsid w:val="68FE1AD8"/>
    <w:multiLevelType w:val="singleLevel"/>
    <w:tmpl w:val="19261838"/>
    <w:lvl w:ilvl="0"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31" w15:restartNumberingAfterBreak="0">
    <w:nsid w:val="6B527742"/>
    <w:multiLevelType w:val="multilevel"/>
    <w:tmpl w:val="3306DD6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6C2F0FCF"/>
    <w:multiLevelType w:val="hybridMultilevel"/>
    <w:tmpl w:val="5B0EAE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CBD6B28"/>
    <w:multiLevelType w:val="hybridMultilevel"/>
    <w:tmpl w:val="5530AB4E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B12A63"/>
    <w:multiLevelType w:val="hybridMultilevel"/>
    <w:tmpl w:val="1E365586"/>
    <w:lvl w:ilvl="0" w:tplc="33EA10F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5127640"/>
    <w:multiLevelType w:val="hybridMultilevel"/>
    <w:tmpl w:val="B0761F84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59223A9"/>
    <w:multiLevelType w:val="hybridMultilevel"/>
    <w:tmpl w:val="7DB89AC8"/>
    <w:lvl w:ilvl="0" w:tplc="D1DA1E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532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81D5529"/>
    <w:multiLevelType w:val="hybridMultilevel"/>
    <w:tmpl w:val="7F0A07FA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8F236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ABA7CA7"/>
    <w:multiLevelType w:val="multilevel"/>
    <w:tmpl w:val="C34A75D4"/>
    <w:numStyleLink w:val="a"/>
  </w:abstractNum>
  <w:abstractNum w:abstractNumId="41" w15:restartNumberingAfterBreak="0">
    <w:nsid w:val="7AD500EF"/>
    <w:multiLevelType w:val="hybridMultilevel"/>
    <w:tmpl w:val="837CAB7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2" w15:restartNumberingAfterBreak="0">
    <w:nsid w:val="7EC47D60"/>
    <w:multiLevelType w:val="multilevel"/>
    <w:tmpl w:val="C34A75D4"/>
    <w:numStyleLink w:val="a"/>
  </w:abstractNum>
  <w:abstractNum w:abstractNumId="43" w15:restartNumberingAfterBreak="0">
    <w:nsid w:val="7F273DBE"/>
    <w:multiLevelType w:val="hybridMultilevel"/>
    <w:tmpl w:val="AD260B5C"/>
    <w:lvl w:ilvl="0" w:tplc="ED627DA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13368847">
    <w:abstractNumId w:val="30"/>
  </w:num>
  <w:num w:numId="2" w16cid:durableId="444811636">
    <w:abstractNumId w:val="19"/>
  </w:num>
  <w:num w:numId="3" w16cid:durableId="1261256210">
    <w:abstractNumId w:val="17"/>
  </w:num>
  <w:num w:numId="4" w16cid:durableId="2124643653">
    <w:abstractNumId w:val="25"/>
  </w:num>
  <w:num w:numId="5" w16cid:durableId="1482624789">
    <w:abstractNumId w:val="16"/>
  </w:num>
  <w:num w:numId="6" w16cid:durableId="984701794">
    <w:abstractNumId w:val="29"/>
  </w:num>
  <w:num w:numId="7" w16cid:durableId="75790593">
    <w:abstractNumId w:val="24"/>
  </w:num>
  <w:num w:numId="8" w16cid:durableId="944196900">
    <w:abstractNumId w:val="4"/>
  </w:num>
  <w:num w:numId="9" w16cid:durableId="1531643999">
    <w:abstractNumId w:val="6"/>
  </w:num>
  <w:num w:numId="10" w16cid:durableId="326135109">
    <w:abstractNumId w:val="34"/>
  </w:num>
  <w:num w:numId="11" w16cid:durableId="850605211">
    <w:abstractNumId w:val="37"/>
    <w:lvlOverride w:ilvl="0">
      <w:startOverride w:val="1"/>
    </w:lvlOverride>
  </w:num>
  <w:num w:numId="12" w16cid:durableId="2143694078">
    <w:abstractNumId w:val="22"/>
  </w:num>
  <w:num w:numId="13" w16cid:durableId="342175120">
    <w:abstractNumId w:val="36"/>
  </w:num>
  <w:num w:numId="14" w16cid:durableId="580872136">
    <w:abstractNumId w:val="11"/>
  </w:num>
  <w:num w:numId="15" w16cid:durableId="262232453">
    <w:abstractNumId w:val="28"/>
  </w:num>
  <w:num w:numId="16" w16cid:durableId="243809310">
    <w:abstractNumId w:val="8"/>
  </w:num>
  <w:num w:numId="17" w16cid:durableId="1038240506">
    <w:abstractNumId w:val="7"/>
  </w:num>
  <w:num w:numId="18" w16cid:durableId="1799570700">
    <w:abstractNumId w:val="18"/>
  </w:num>
  <w:num w:numId="19" w16cid:durableId="36710551">
    <w:abstractNumId w:val="5"/>
  </w:num>
  <w:num w:numId="20" w16cid:durableId="922833353">
    <w:abstractNumId w:val="10"/>
  </w:num>
  <w:num w:numId="21" w16cid:durableId="1252734889">
    <w:abstractNumId w:val="39"/>
  </w:num>
  <w:num w:numId="22" w16cid:durableId="795023686">
    <w:abstractNumId w:val="26"/>
  </w:num>
  <w:num w:numId="23" w16cid:durableId="1418404797">
    <w:abstractNumId w:val="20"/>
  </w:num>
  <w:num w:numId="24" w16cid:durableId="158548769">
    <w:abstractNumId w:val="0"/>
  </w:num>
  <w:num w:numId="25" w16cid:durableId="15155379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52016805">
    <w:abstractNumId w:val="12"/>
  </w:num>
  <w:num w:numId="27" w16cid:durableId="534201702">
    <w:abstractNumId w:val="14"/>
  </w:num>
  <w:num w:numId="28" w16cid:durableId="1832676766">
    <w:abstractNumId w:val="1"/>
  </w:num>
  <w:num w:numId="29" w16cid:durableId="110128950">
    <w:abstractNumId w:val="15"/>
  </w:num>
  <w:num w:numId="30" w16cid:durableId="898593826">
    <w:abstractNumId w:val="42"/>
  </w:num>
  <w:num w:numId="31" w16cid:durableId="1048188995">
    <w:abstractNumId w:val="40"/>
  </w:num>
  <w:num w:numId="32" w16cid:durableId="2035033541">
    <w:abstractNumId w:val="23"/>
  </w:num>
  <w:num w:numId="33" w16cid:durableId="297565550">
    <w:abstractNumId w:val="23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1702" w:firstLine="709"/>
        </w:pPr>
        <w:rPr>
          <w:rFonts w:ascii="Times New Roman" w:hAnsi="Times New Roman" w:hint="default"/>
          <w:b/>
          <w:sz w:val="28"/>
          <w:lang w:val="en-US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-141" w:firstLine="709"/>
        </w:pPr>
        <w:rPr>
          <w:rFonts w:ascii="Times New Roman" w:hAnsi="Times New Roman" w:hint="default"/>
          <w:b/>
          <w:sz w:val="28"/>
        </w:rPr>
      </w:lvl>
    </w:lvlOverride>
  </w:num>
  <w:num w:numId="34" w16cid:durableId="1423723519">
    <w:abstractNumId w:val="9"/>
  </w:num>
  <w:num w:numId="35" w16cid:durableId="13599664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001813084">
    <w:abstractNumId w:val="3"/>
  </w:num>
  <w:num w:numId="37" w16cid:durableId="1281957742">
    <w:abstractNumId w:val="13"/>
  </w:num>
  <w:num w:numId="38" w16cid:durableId="1995714785">
    <w:abstractNumId w:val="32"/>
  </w:num>
  <w:num w:numId="39" w16cid:durableId="2143695313">
    <w:abstractNumId w:val="27"/>
  </w:num>
  <w:num w:numId="40" w16cid:durableId="174616306">
    <w:abstractNumId w:val="38"/>
  </w:num>
  <w:num w:numId="41" w16cid:durableId="745419999">
    <w:abstractNumId w:val="41"/>
  </w:num>
  <w:num w:numId="42" w16cid:durableId="1857111426">
    <w:abstractNumId w:val="2"/>
  </w:num>
  <w:num w:numId="43" w16cid:durableId="1711032456">
    <w:abstractNumId w:val="31"/>
  </w:num>
  <w:num w:numId="44" w16cid:durableId="1527676125">
    <w:abstractNumId w:val="33"/>
  </w:num>
  <w:num w:numId="45" w16cid:durableId="1231962088">
    <w:abstractNumId w:val="35"/>
  </w:num>
  <w:num w:numId="46" w16cid:durableId="349258367">
    <w:abstractNumId w:val="21"/>
  </w:num>
  <w:num w:numId="47" w16cid:durableId="201071367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06"/>
    <w:rsid w:val="00000458"/>
    <w:rsid w:val="00000999"/>
    <w:rsid w:val="00000CA4"/>
    <w:rsid w:val="00001975"/>
    <w:rsid w:val="00002BBE"/>
    <w:rsid w:val="00003328"/>
    <w:rsid w:val="0000355A"/>
    <w:rsid w:val="00003EA0"/>
    <w:rsid w:val="00004152"/>
    <w:rsid w:val="000051B4"/>
    <w:rsid w:val="00006D97"/>
    <w:rsid w:val="00006FD8"/>
    <w:rsid w:val="0000758C"/>
    <w:rsid w:val="000101D2"/>
    <w:rsid w:val="00012096"/>
    <w:rsid w:val="00012ED8"/>
    <w:rsid w:val="00013D9F"/>
    <w:rsid w:val="00015EB4"/>
    <w:rsid w:val="00016301"/>
    <w:rsid w:val="00022241"/>
    <w:rsid w:val="00023BF0"/>
    <w:rsid w:val="00023DE3"/>
    <w:rsid w:val="0002457D"/>
    <w:rsid w:val="0002506C"/>
    <w:rsid w:val="000254F5"/>
    <w:rsid w:val="0002706D"/>
    <w:rsid w:val="0002740F"/>
    <w:rsid w:val="00031A67"/>
    <w:rsid w:val="00035933"/>
    <w:rsid w:val="00036DE1"/>
    <w:rsid w:val="00036FC7"/>
    <w:rsid w:val="00043400"/>
    <w:rsid w:val="00045DCB"/>
    <w:rsid w:val="000466EB"/>
    <w:rsid w:val="00051597"/>
    <w:rsid w:val="00053D28"/>
    <w:rsid w:val="000558E6"/>
    <w:rsid w:val="00060795"/>
    <w:rsid w:val="000636BC"/>
    <w:rsid w:val="00065D35"/>
    <w:rsid w:val="00066CBB"/>
    <w:rsid w:val="000676CD"/>
    <w:rsid w:val="000679E3"/>
    <w:rsid w:val="00070449"/>
    <w:rsid w:val="000707D3"/>
    <w:rsid w:val="00071A60"/>
    <w:rsid w:val="000748B9"/>
    <w:rsid w:val="000756D1"/>
    <w:rsid w:val="00083340"/>
    <w:rsid w:val="000836DC"/>
    <w:rsid w:val="00083E6A"/>
    <w:rsid w:val="0008603A"/>
    <w:rsid w:val="00091442"/>
    <w:rsid w:val="00092FC0"/>
    <w:rsid w:val="00095673"/>
    <w:rsid w:val="00096046"/>
    <w:rsid w:val="00096146"/>
    <w:rsid w:val="0009637C"/>
    <w:rsid w:val="000966A5"/>
    <w:rsid w:val="00096D9F"/>
    <w:rsid w:val="000A0BF3"/>
    <w:rsid w:val="000A1C41"/>
    <w:rsid w:val="000A1FAA"/>
    <w:rsid w:val="000A482C"/>
    <w:rsid w:val="000A7CEE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691F"/>
    <w:rsid w:val="000D0744"/>
    <w:rsid w:val="000D0B78"/>
    <w:rsid w:val="000D1562"/>
    <w:rsid w:val="000D2953"/>
    <w:rsid w:val="000D3A79"/>
    <w:rsid w:val="000D5517"/>
    <w:rsid w:val="000D5F4E"/>
    <w:rsid w:val="000D6731"/>
    <w:rsid w:val="000E04C3"/>
    <w:rsid w:val="000E1AFC"/>
    <w:rsid w:val="000E1F55"/>
    <w:rsid w:val="000E3278"/>
    <w:rsid w:val="000E44D8"/>
    <w:rsid w:val="000E4CB3"/>
    <w:rsid w:val="000E4E0A"/>
    <w:rsid w:val="000E5B0E"/>
    <w:rsid w:val="000E61EE"/>
    <w:rsid w:val="000E7907"/>
    <w:rsid w:val="000E79C6"/>
    <w:rsid w:val="000F09E8"/>
    <w:rsid w:val="000F17F9"/>
    <w:rsid w:val="000F34B2"/>
    <w:rsid w:val="000F3997"/>
    <w:rsid w:val="000F5C9F"/>
    <w:rsid w:val="000F6014"/>
    <w:rsid w:val="000F6874"/>
    <w:rsid w:val="000F6D3D"/>
    <w:rsid w:val="000F7ED6"/>
    <w:rsid w:val="00101C6F"/>
    <w:rsid w:val="0010611F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21B7"/>
    <w:rsid w:val="00123B66"/>
    <w:rsid w:val="00124C73"/>
    <w:rsid w:val="00125885"/>
    <w:rsid w:val="00125C75"/>
    <w:rsid w:val="001270A6"/>
    <w:rsid w:val="00127954"/>
    <w:rsid w:val="001330D7"/>
    <w:rsid w:val="00134076"/>
    <w:rsid w:val="00135451"/>
    <w:rsid w:val="0014090E"/>
    <w:rsid w:val="00140C01"/>
    <w:rsid w:val="001440AE"/>
    <w:rsid w:val="00145AF3"/>
    <w:rsid w:val="0014694C"/>
    <w:rsid w:val="00150350"/>
    <w:rsid w:val="00150B0B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58A"/>
    <w:rsid w:val="00173460"/>
    <w:rsid w:val="00174DED"/>
    <w:rsid w:val="001754D9"/>
    <w:rsid w:val="0017562D"/>
    <w:rsid w:val="0017709E"/>
    <w:rsid w:val="001801ED"/>
    <w:rsid w:val="00190447"/>
    <w:rsid w:val="00192CF2"/>
    <w:rsid w:val="00193A2F"/>
    <w:rsid w:val="00194587"/>
    <w:rsid w:val="0019489A"/>
    <w:rsid w:val="00195869"/>
    <w:rsid w:val="00196280"/>
    <w:rsid w:val="0019637B"/>
    <w:rsid w:val="001A000A"/>
    <w:rsid w:val="001A00BB"/>
    <w:rsid w:val="001A0A95"/>
    <w:rsid w:val="001A23D9"/>
    <w:rsid w:val="001A324A"/>
    <w:rsid w:val="001A3C15"/>
    <w:rsid w:val="001A3F8B"/>
    <w:rsid w:val="001A499F"/>
    <w:rsid w:val="001A6212"/>
    <w:rsid w:val="001A7481"/>
    <w:rsid w:val="001B005F"/>
    <w:rsid w:val="001B0307"/>
    <w:rsid w:val="001B409D"/>
    <w:rsid w:val="001B42CE"/>
    <w:rsid w:val="001C4FC9"/>
    <w:rsid w:val="001C512F"/>
    <w:rsid w:val="001C58DF"/>
    <w:rsid w:val="001C6352"/>
    <w:rsid w:val="001C74A0"/>
    <w:rsid w:val="001C7B0B"/>
    <w:rsid w:val="001D019C"/>
    <w:rsid w:val="001D2C26"/>
    <w:rsid w:val="001D3414"/>
    <w:rsid w:val="001D518B"/>
    <w:rsid w:val="001D525A"/>
    <w:rsid w:val="001D6BA6"/>
    <w:rsid w:val="001D79E6"/>
    <w:rsid w:val="001E0602"/>
    <w:rsid w:val="001E0C60"/>
    <w:rsid w:val="001E252E"/>
    <w:rsid w:val="001E2ABE"/>
    <w:rsid w:val="001E2D16"/>
    <w:rsid w:val="001E3949"/>
    <w:rsid w:val="001E3D7C"/>
    <w:rsid w:val="001E4383"/>
    <w:rsid w:val="001E6F4A"/>
    <w:rsid w:val="001E7C37"/>
    <w:rsid w:val="001F065E"/>
    <w:rsid w:val="001F1477"/>
    <w:rsid w:val="001F2039"/>
    <w:rsid w:val="001F220E"/>
    <w:rsid w:val="001F23D2"/>
    <w:rsid w:val="001F27FD"/>
    <w:rsid w:val="001F396B"/>
    <w:rsid w:val="001F56AE"/>
    <w:rsid w:val="00200CAD"/>
    <w:rsid w:val="00203B88"/>
    <w:rsid w:val="00204923"/>
    <w:rsid w:val="00205668"/>
    <w:rsid w:val="00206763"/>
    <w:rsid w:val="00206C9B"/>
    <w:rsid w:val="00210850"/>
    <w:rsid w:val="0021218F"/>
    <w:rsid w:val="00212D44"/>
    <w:rsid w:val="0021466E"/>
    <w:rsid w:val="00214752"/>
    <w:rsid w:val="002154D6"/>
    <w:rsid w:val="002156F8"/>
    <w:rsid w:val="00216E82"/>
    <w:rsid w:val="002170A8"/>
    <w:rsid w:val="00217652"/>
    <w:rsid w:val="002202C8"/>
    <w:rsid w:val="00220CCE"/>
    <w:rsid w:val="0022510C"/>
    <w:rsid w:val="0022615E"/>
    <w:rsid w:val="002269CA"/>
    <w:rsid w:val="00227160"/>
    <w:rsid w:val="0023308A"/>
    <w:rsid w:val="00233B3C"/>
    <w:rsid w:val="00234E50"/>
    <w:rsid w:val="00234F20"/>
    <w:rsid w:val="00241E85"/>
    <w:rsid w:val="00243C0F"/>
    <w:rsid w:val="00247472"/>
    <w:rsid w:val="0024756E"/>
    <w:rsid w:val="002508D0"/>
    <w:rsid w:val="00250F0C"/>
    <w:rsid w:val="00253990"/>
    <w:rsid w:val="002550A1"/>
    <w:rsid w:val="002557F6"/>
    <w:rsid w:val="002618B1"/>
    <w:rsid w:val="00266182"/>
    <w:rsid w:val="002678AD"/>
    <w:rsid w:val="00273A0B"/>
    <w:rsid w:val="00273B67"/>
    <w:rsid w:val="00273CF3"/>
    <w:rsid w:val="00274209"/>
    <w:rsid w:val="0027523A"/>
    <w:rsid w:val="00277A5C"/>
    <w:rsid w:val="0028159E"/>
    <w:rsid w:val="00282495"/>
    <w:rsid w:val="002854B4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A00D8"/>
    <w:rsid w:val="002A0BC2"/>
    <w:rsid w:val="002A0C91"/>
    <w:rsid w:val="002A0CB0"/>
    <w:rsid w:val="002A0E54"/>
    <w:rsid w:val="002A3376"/>
    <w:rsid w:val="002A4ADC"/>
    <w:rsid w:val="002B00A2"/>
    <w:rsid w:val="002B12E6"/>
    <w:rsid w:val="002B3CE8"/>
    <w:rsid w:val="002B4438"/>
    <w:rsid w:val="002B7B77"/>
    <w:rsid w:val="002C0239"/>
    <w:rsid w:val="002C0FD5"/>
    <w:rsid w:val="002C2043"/>
    <w:rsid w:val="002C2D84"/>
    <w:rsid w:val="002C3346"/>
    <w:rsid w:val="002C5FA1"/>
    <w:rsid w:val="002C7753"/>
    <w:rsid w:val="002D00AE"/>
    <w:rsid w:val="002D4E48"/>
    <w:rsid w:val="002D4FEB"/>
    <w:rsid w:val="002D68C3"/>
    <w:rsid w:val="002E2E0A"/>
    <w:rsid w:val="002E3436"/>
    <w:rsid w:val="002E34B4"/>
    <w:rsid w:val="002E371A"/>
    <w:rsid w:val="002E67CA"/>
    <w:rsid w:val="002E6C93"/>
    <w:rsid w:val="002E7F4E"/>
    <w:rsid w:val="002F0B03"/>
    <w:rsid w:val="002F224F"/>
    <w:rsid w:val="002F22EA"/>
    <w:rsid w:val="002F291D"/>
    <w:rsid w:val="002F2EB3"/>
    <w:rsid w:val="002F431F"/>
    <w:rsid w:val="002F5073"/>
    <w:rsid w:val="002F7BE7"/>
    <w:rsid w:val="003016F9"/>
    <w:rsid w:val="00304CF3"/>
    <w:rsid w:val="003067FF"/>
    <w:rsid w:val="0030694B"/>
    <w:rsid w:val="0030752F"/>
    <w:rsid w:val="00307EE0"/>
    <w:rsid w:val="00310318"/>
    <w:rsid w:val="003110F9"/>
    <w:rsid w:val="003117DC"/>
    <w:rsid w:val="00312A75"/>
    <w:rsid w:val="00313B27"/>
    <w:rsid w:val="0032158C"/>
    <w:rsid w:val="00324098"/>
    <w:rsid w:val="00325123"/>
    <w:rsid w:val="00325D69"/>
    <w:rsid w:val="00326759"/>
    <w:rsid w:val="00326A9A"/>
    <w:rsid w:val="00326E4F"/>
    <w:rsid w:val="00327C75"/>
    <w:rsid w:val="00330324"/>
    <w:rsid w:val="00330826"/>
    <w:rsid w:val="00330B0D"/>
    <w:rsid w:val="0033336D"/>
    <w:rsid w:val="003334B4"/>
    <w:rsid w:val="00334579"/>
    <w:rsid w:val="0034090C"/>
    <w:rsid w:val="00340DB0"/>
    <w:rsid w:val="003441F6"/>
    <w:rsid w:val="003442B7"/>
    <w:rsid w:val="00350CC3"/>
    <w:rsid w:val="003512D5"/>
    <w:rsid w:val="003514AF"/>
    <w:rsid w:val="003523D9"/>
    <w:rsid w:val="0035607B"/>
    <w:rsid w:val="00357991"/>
    <w:rsid w:val="003605D7"/>
    <w:rsid w:val="00360941"/>
    <w:rsid w:val="00365E77"/>
    <w:rsid w:val="003753E4"/>
    <w:rsid w:val="0037608C"/>
    <w:rsid w:val="00376AB7"/>
    <w:rsid w:val="003824CF"/>
    <w:rsid w:val="00382D8B"/>
    <w:rsid w:val="003837BE"/>
    <w:rsid w:val="00384948"/>
    <w:rsid w:val="00384BA3"/>
    <w:rsid w:val="003913A3"/>
    <w:rsid w:val="00392388"/>
    <w:rsid w:val="00393F4A"/>
    <w:rsid w:val="00394264"/>
    <w:rsid w:val="0039493D"/>
    <w:rsid w:val="00394C94"/>
    <w:rsid w:val="0039749B"/>
    <w:rsid w:val="003A1D8F"/>
    <w:rsid w:val="003B2432"/>
    <w:rsid w:val="003B2761"/>
    <w:rsid w:val="003B3EFC"/>
    <w:rsid w:val="003B54B5"/>
    <w:rsid w:val="003B5E88"/>
    <w:rsid w:val="003B7302"/>
    <w:rsid w:val="003C0308"/>
    <w:rsid w:val="003C0945"/>
    <w:rsid w:val="003C1642"/>
    <w:rsid w:val="003C4F84"/>
    <w:rsid w:val="003C5700"/>
    <w:rsid w:val="003C6C29"/>
    <w:rsid w:val="003D3C1F"/>
    <w:rsid w:val="003D4C6B"/>
    <w:rsid w:val="003D6206"/>
    <w:rsid w:val="003D67C8"/>
    <w:rsid w:val="003D78AC"/>
    <w:rsid w:val="003E26DA"/>
    <w:rsid w:val="003E2786"/>
    <w:rsid w:val="003E3A83"/>
    <w:rsid w:val="003E61F1"/>
    <w:rsid w:val="003F0D77"/>
    <w:rsid w:val="003F0DE0"/>
    <w:rsid w:val="003F26F4"/>
    <w:rsid w:val="003F296D"/>
    <w:rsid w:val="003F495F"/>
    <w:rsid w:val="003F59C8"/>
    <w:rsid w:val="00405AA4"/>
    <w:rsid w:val="00406B01"/>
    <w:rsid w:val="004076B7"/>
    <w:rsid w:val="00412028"/>
    <w:rsid w:val="004126AB"/>
    <w:rsid w:val="0041358E"/>
    <w:rsid w:val="00417806"/>
    <w:rsid w:val="004213AA"/>
    <w:rsid w:val="00421DB2"/>
    <w:rsid w:val="00422D5D"/>
    <w:rsid w:val="004235DA"/>
    <w:rsid w:val="00423923"/>
    <w:rsid w:val="00423E71"/>
    <w:rsid w:val="0043019C"/>
    <w:rsid w:val="00430290"/>
    <w:rsid w:val="004303DC"/>
    <w:rsid w:val="00431515"/>
    <w:rsid w:val="00431CF1"/>
    <w:rsid w:val="00432856"/>
    <w:rsid w:val="004341FA"/>
    <w:rsid w:val="00435620"/>
    <w:rsid w:val="00435A50"/>
    <w:rsid w:val="00436D7B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48FC"/>
    <w:rsid w:val="00455E89"/>
    <w:rsid w:val="004633B5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6FB7"/>
    <w:rsid w:val="004808C6"/>
    <w:rsid w:val="004836C2"/>
    <w:rsid w:val="00483CCF"/>
    <w:rsid w:val="00483EBF"/>
    <w:rsid w:val="00484C4F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71A4"/>
    <w:rsid w:val="004B04E3"/>
    <w:rsid w:val="004B0D6A"/>
    <w:rsid w:val="004B115F"/>
    <w:rsid w:val="004B1C23"/>
    <w:rsid w:val="004B5579"/>
    <w:rsid w:val="004B6E69"/>
    <w:rsid w:val="004C1732"/>
    <w:rsid w:val="004C3A4B"/>
    <w:rsid w:val="004C5226"/>
    <w:rsid w:val="004C6BD2"/>
    <w:rsid w:val="004C787F"/>
    <w:rsid w:val="004D0D11"/>
    <w:rsid w:val="004D1648"/>
    <w:rsid w:val="004D3114"/>
    <w:rsid w:val="004D5D91"/>
    <w:rsid w:val="004D7422"/>
    <w:rsid w:val="004E406A"/>
    <w:rsid w:val="004E533C"/>
    <w:rsid w:val="004E58E3"/>
    <w:rsid w:val="004E6EE2"/>
    <w:rsid w:val="004E7E49"/>
    <w:rsid w:val="004F059F"/>
    <w:rsid w:val="004F13DD"/>
    <w:rsid w:val="004F57D8"/>
    <w:rsid w:val="004F5F53"/>
    <w:rsid w:val="00500D47"/>
    <w:rsid w:val="0050508B"/>
    <w:rsid w:val="005058F0"/>
    <w:rsid w:val="0050779F"/>
    <w:rsid w:val="00510EE9"/>
    <w:rsid w:val="00512C7D"/>
    <w:rsid w:val="00513E60"/>
    <w:rsid w:val="00516642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32024"/>
    <w:rsid w:val="0053259B"/>
    <w:rsid w:val="005328E4"/>
    <w:rsid w:val="00534001"/>
    <w:rsid w:val="00534B54"/>
    <w:rsid w:val="0053761F"/>
    <w:rsid w:val="00540855"/>
    <w:rsid w:val="00542076"/>
    <w:rsid w:val="005422EA"/>
    <w:rsid w:val="00542FFA"/>
    <w:rsid w:val="00543FC7"/>
    <w:rsid w:val="00544DDE"/>
    <w:rsid w:val="00545126"/>
    <w:rsid w:val="0054577A"/>
    <w:rsid w:val="0054720A"/>
    <w:rsid w:val="0054787E"/>
    <w:rsid w:val="005508BD"/>
    <w:rsid w:val="00550D39"/>
    <w:rsid w:val="005537C8"/>
    <w:rsid w:val="00553859"/>
    <w:rsid w:val="00553922"/>
    <w:rsid w:val="0055446E"/>
    <w:rsid w:val="00554CD4"/>
    <w:rsid w:val="0056028B"/>
    <w:rsid w:val="005626BF"/>
    <w:rsid w:val="00562FBE"/>
    <w:rsid w:val="00565F09"/>
    <w:rsid w:val="005739F8"/>
    <w:rsid w:val="0057569A"/>
    <w:rsid w:val="00575DA8"/>
    <w:rsid w:val="00577049"/>
    <w:rsid w:val="0057737B"/>
    <w:rsid w:val="00577841"/>
    <w:rsid w:val="00580484"/>
    <w:rsid w:val="00581189"/>
    <w:rsid w:val="00582126"/>
    <w:rsid w:val="00582EF6"/>
    <w:rsid w:val="00583602"/>
    <w:rsid w:val="00583862"/>
    <w:rsid w:val="00586E43"/>
    <w:rsid w:val="00587317"/>
    <w:rsid w:val="00587757"/>
    <w:rsid w:val="005908D8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F12"/>
    <w:rsid w:val="005A63CA"/>
    <w:rsid w:val="005A6FC3"/>
    <w:rsid w:val="005A6FF1"/>
    <w:rsid w:val="005B042F"/>
    <w:rsid w:val="005B14C8"/>
    <w:rsid w:val="005B167C"/>
    <w:rsid w:val="005B1AFA"/>
    <w:rsid w:val="005B1DD6"/>
    <w:rsid w:val="005B33BE"/>
    <w:rsid w:val="005B37C3"/>
    <w:rsid w:val="005B5233"/>
    <w:rsid w:val="005B5D93"/>
    <w:rsid w:val="005B6E26"/>
    <w:rsid w:val="005B6E65"/>
    <w:rsid w:val="005C32E8"/>
    <w:rsid w:val="005C53B4"/>
    <w:rsid w:val="005C5A77"/>
    <w:rsid w:val="005D1D2E"/>
    <w:rsid w:val="005D4758"/>
    <w:rsid w:val="005D5DFE"/>
    <w:rsid w:val="005E0825"/>
    <w:rsid w:val="005E132D"/>
    <w:rsid w:val="005E26D0"/>
    <w:rsid w:val="005E33C3"/>
    <w:rsid w:val="005E3733"/>
    <w:rsid w:val="005E45A6"/>
    <w:rsid w:val="005E5A29"/>
    <w:rsid w:val="005E5D71"/>
    <w:rsid w:val="005F1E07"/>
    <w:rsid w:val="005F24DD"/>
    <w:rsid w:val="005F4B4E"/>
    <w:rsid w:val="005F71AF"/>
    <w:rsid w:val="005F780E"/>
    <w:rsid w:val="00601A84"/>
    <w:rsid w:val="006029F8"/>
    <w:rsid w:val="0060324B"/>
    <w:rsid w:val="0060417E"/>
    <w:rsid w:val="00604E29"/>
    <w:rsid w:val="006057B8"/>
    <w:rsid w:val="006072DD"/>
    <w:rsid w:val="0060733E"/>
    <w:rsid w:val="00611300"/>
    <w:rsid w:val="0061354D"/>
    <w:rsid w:val="006160CF"/>
    <w:rsid w:val="00616776"/>
    <w:rsid w:val="00616BAE"/>
    <w:rsid w:val="006171CB"/>
    <w:rsid w:val="006175B2"/>
    <w:rsid w:val="00620626"/>
    <w:rsid w:val="006244AA"/>
    <w:rsid w:val="00624F59"/>
    <w:rsid w:val="006260D1"/>
    <w:rsid w:val="00626646"/>
    <w:rsid w:val="00631935"/>
    <w:rsid w:val="006330A8"/>
    <w:rsid w:val="00633917"/>
    <w:rsid w:val="006346E1"/>
    <w:rsid w:val="00634A0E"/>
    <w:rsid w:val="00634BA2"/>
    <w:rsid w:val="00637D36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7D83"/>
    <w:rsid w:val="00673289"/>
    <w:rsid w:val="0067429B"/>
    <w:rsid w:val="006808FD"/>
    <w:rsid w:val="00683F08"/>
    <w:rsid w:val="00683F78"/>
    <w:rsid w:val="00684D56"/>
    <w:rsid w:val="00687663"/>
    <w:rsid w:val="00693470"/>
    <w:rsid w:val="00693B83"/>
    <w:rsid w:val="00694207"/>
    <w:rsid w:val="00695B40"/>
    <w:rsid w:val="006A21DE"/>
    <w:rsid w:val="006A2557"/>
    <w:rsid w:val="006A4907"/>
    <w:rsid w:val="006A54F8"/>
    <w:rsid w:val="006A5545"/>
    <w:rsid w:val="006A67C7"/>
    <w:rsid w:val="006A7070"/>
    <w:rsid w:val="006A750A"/>
    <w:rsid w:val="006B2197"/>
    <w:rsid w:val="006B48B1"/>
    <w:rsid w:val="006C13F3"/>
    <w:rsid w:val="006C1565"/>
    <w:rsid w:val="006C2261"/>
    <w:rsid w:val="006C38E3"/>
    <w:rsid w:val="006C42FC"/>
    <w:rsid w:val="006C5A0F"/>
    <w:rsid w:val="006C7156"/>
    <w:rsid w:val="006C7B4D"/>
    <w:rsid w:val="006D0C58"/>
    <w:rsid w:val="006D22A8"/>
    <w:rsid w:val="006D2E90"/>
    <w:rsid w:val="006D508E"/>
    <w:rsid w:val="006D52EF"/>
    <w:rsid w:val="006D583A"/>
    <w:rsid w:val="006D5BBE"/>
    <w:rsid w:val="006D7015"/>
    <w:rsid w:val="006E09DA"/>
    <w:rsid w:val="006E15FE"/>
    <w:rsid w:val="006E213F"/>
    <w:rsid w:val="006E2518"/>
    <w:rsid w:val="006E3327"/>
    <w:rsid w:val="006E4F5B"/>
    <w:rsid w:val="006E50DF"/>
    <w:rsid w:val="006E56EA"/>
    <w:rsid w:val="006E5A84"/>
    <w:rsid w:val="006E6BB9"/>
    <w:rsid w:val="006E7C3B"/>
    <w:rsid w:val="006F109D"/>
    <w:rsid w:val="006F31DD"/>
    <w:rsid w:val="006F3595"/>
    <w:rsid w:val="006F4578"/>
    <w:rsid w:val="006F4AF5"/>
    <w:rsid w:val="006F4C8B"/>
    <w:rsid w:val="006F6340"/>
    <w:rsid w:val="006F704C"/>
    <w:rsid w:val="006F7937"/>
    <w:rsid w:val="006F796F"/>
    <w:rsid w:val="007035BD"/>
    <w:rsid w:val="00707AE3"/>
    <w:rsid w:val="00707F06"/>
    <w:rsid w:val="00711D8E"/>
    <w:rsid w:val="0071210E"/>
    <w:rsid w:val="00714EC2"/>
    <w:rsid w:val="00717AFC"/>
    <w:rsid w:val="00720EE8"/>
    <w:rsid w:val="0072318B"/>
    <w:rsid w:val="00723308"/>
    <w:rsid w:val="00724CA6"/>
    <w:rsid w:val="00725E4C"/>
    <w:rsid w:val="00726155"/>
    <w:rsid w:val="00730AB8"/>
    <w:rsid w:val="007318FA"/>
    <w:rsid w:val="00731EC6"/>
    <w:rsid w:val="00732FD9"/>
    <w:rsid w:val="00733C33"/>
    <w:rsid w:val="00733E28"/>
    <w:rsid w:val="00734C21"/>
    <w:rsid w:val="00735F42"/>
    <w:rsid w:val="00736699"/>
    <w:rsid w:val="007401CA"/>
    <w:rsid w:val="0074197E"/>
    <w:rsid w:val="0074245B"/>
    <w:rsid w:val="0074271F"/>
    <w:rsid w:val="00742F3A"/>
    <w:rsid w:val="00743D92"/>
    <w:rsid w:val="00745C85"/>
    <w:rsid w:val="00750B3C"/>
    <w:rsid w:val="00753204"/>
    <w:rsid w:val="007600DC"/>
    <w:rsid w:val="00761962"/>
    <w:rsid w:val="007625C0"/>
    <w:rsid w:val="00763AFC"/>
    <w:rsid w:val="00763B4E"/>
    <w:rsid w:val="00766566"/>
    <w:rsid w:val="007668E6"/>
    <w:rsid w:val="00772E01"/>
    <w:rsid w:val="00780D60"/>
    <w:rsid w:val="0078271A"/>
    <w:rsid w:val="00782A55"/>
    <w:rsid w:val="00783B37"/>
    <w:rsid w:val="00783F98"/>
    <w:rsid w:val="00784307"/>
    <w:rsid w:val="00785724"/>
    <w:rsid w:val="007865FB"/>
    <w:rsid w:val="007866E6"/>
    <w:rsid w:val="00791096"/>
    <w:rsid w:val="00792350"/>
    <w:rsid w:val="00793C8D"/>
    <w:rsid w:val="0079629E"/>
    <w:rsid w:val="00796D4F"/>
    <w:rsid w:val="0079723C"/>
    <w:rsid w:val="007A012F"/>
    <w:rsid w:val="007A0B73"/>
    <w:rsid w:val="007A13FD"/>
    <w:rsid w:val="007A14A9"/>
    <w:rsid w:val="007A5EC4"/>
    <w:rsid w:val="007B0073"/>
    <w:rsid w:val="007B1181"/>
    <w:rsid w:val="007B36BC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0A9"/>
    <w:rsid w:val="007D5D19"/>
    <w:rsid w:val="007E1AEA"/>
    <w:rsid w:val="007E20C4"/>
    <w:rsid w:val="007E2182"/>
    <w:rsid w:val="007E4029"/>
    <w:rsid w:val="007E627D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7A0C"/>
    <w:rsid w:val="00800E75"/>
    <w:rsid w:val="00801122"/>
    <w:rsid w:val="00801568"/>
    <w:rsid w:val="00801629"/>
    <w:rsid w:val="008041A7"/>
    <w:rsid w:val="00804B4D"/>
    <w:rsid w:val="008065D6"/>
    <w:rsid w:val="00810EA5"/>
    <w:rsid w:val="008117CB"/>
    <w:rsid w:val="00811921"/>
    <w:rsid w:val="00812F30"/>
    <w:rsid w:val="00816613"/>
    <w:rsid w:val="0081665D"/>
    <w:rsid w:val="00824631"/>
    <w:rsid w:val="0082687F"/>
    <w:rsid w:val="00830A0D"/>
    <w:rsid w:val="008337D1"/>
    <w:rsid w:val="008346A9"/>
    <w:rsid w:val="00835847"/>
    <w:rsid w:val="0083742F"/>
    <w:rsid w:val="00837E7F"/>
    <w:rsid w:val="008402FE"/>
    <w:rsid w:val="008414B7"/>
    <w:rsid w:val="008415C3"/>
    <w:rsid w:val="008415CE"/>
    <w:rsid w:val="00841DB5"/>
    <w:rsid w:val="008423D2"/>
    <w:rsid w:val="00842C2B"/>
    <w:rsid w:val="008460C4"/>
    <w:rsid w:val="00846740"/>
    <w:rsid w:val="00846FA9"/>
    <w:rsid w:val="00855EC3"/>
    <w:rsid w:val="0086102D"/>
    <w:rsid w:val="00861337"/>
    <w:rsid w:val="00861DF9"/>
    <w:rsid w:val="0086464C"/>
    <w:rsid w:val="0086487F"/>
    <w:rsid w:val="00864919"/>
    <w:rsid w:val="00864EA5"/>
    <w:rsid w:val="0086598F"/>
    <w:rsid w:val="00865C28"/>
    <w:rsid w:val="008706B7"/>
    <w:rsid w:val="00870BE2"/>
    <w:rsid w:val="00873732"/>
    <w:rsid w:val="0087504B"/>
    <w:rsid w:val="0087650C"/>
    <w:rsid w:val="0087689B"/>
    <w:rsid w:val="0087768A"/>
    <w:rsid w:val="00880AD4"/>
    <w:rsid w:val="00880FFD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3647"/>
    <w:rsid w:val="00895B65"/>
    <w:rsid w:val="008960EF"/>
    <w:rsid w:val="00897DC2"/>
    <w:rsid w:val="008A114C"/>
    <w:rsid w:val="008A1CEB"/>
    <w:rsid w:val="008A3F0B"/>
    <w:rsid w:val="008A3F76"/>
    <w:rsid w:val="008B06A1"/>
    <w:rsid w:val="008B1751"/>
    <w:rsid w:val="008B18CB"/>
    <w:rsid w:val="008B2AB6"/>
    <w:rsid w:val="008B4265"/>
    <w:rsid w:val="008B4D5A"/>
    <w:rsid w:val="008B5B74"/>
    <w:rsid w:val="008B5E74"/>
    <w:rsid w:val="008B6EC0"/>
    <w:rsid w:val="008B77AC"/>
    <w:rsid w:val="008C06D4"/>
    <w:rsid w:val="008C36D7"/>
    <w:rsid w:val="008C6D27"/>
    <w:rsid w:val="008C7536"/>
    <w:rsid w:val="008C7A5C"/>
    <w:rsid w:val="008D0CB7"/>
    <w:rsid w:val="008D3782"/>
    <w:rsid w:val="008D4479"/>
    <w:rsid w:val="008D5F8D"/>
    <w:rsid w:val="008D6D89"/>
    <w:rsid w:val="008D7B52"/>
    <w:rsid w:val="008D7E13"/>
    <w:rsid w:val="008E286F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516D"/>
    <w:rsid w:val="0090772B"/>
    <w:rsid w:val="00910FB4"/>
    <w:rsid w:val="00914B5D"/>
    <w:rsid w:val="00914FC2"/>
    <w:rsid w:val="009207C0"/>
    <w:rsid w:val="00922D1F"/>
    <w:rsid w:val="00924D7B"/>
    <w:rsid w:val="00924E7D"/>
    <w:rsid w:val="00927D1A"/>
    <w:rsid w:val="00927DEE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BA2"/>
    <w:rsid w:val="00947C98"/>
    <w:rsid w:val="00952120"/>
    <w:rsid w:val="00952CE5"/>
    <w:rsid w:val="00952DF1"/>
    <w:rsid w:val="009536C6"/>
    <w:rsid w:val="00953819"/>
    <w:rsid w:val="00956435"/>
    <w:rsid w:val="00957266"/>
    <w:rsid w:val="00960586"/>
    <w:rsid w:val="00960898"/>
    <w:rsid w:val="00960D04"/>
    <w:rsid w:val="00963416"/>
    <w:rsid w:val="00964197"/>
    <w:rsid w:val="00966BEC"/>
    <w:rsid w:val="00967121"/>
    <w:rsid w:val="00972675"/>
    <w:rsid w:val="00972E0C"/>
    <w:rsid w:val="00973139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906FF"/>
    <w:rsid w:val="00990C61"/>
    <w:rsid w:val="00992898"/>
    <w:rsid w:val="00993063"/>
    <w:rsid w:val="00996C1C"/>
    <w:rsid w:val="00996D3F"/>
    <w:rsid w:val="00997DF8"/>
    <w:rsid w:val="009A0402"/>
    <w:rsid w:val="009A09EE"/>
    <w:rsid w:val="009A5E45"/>
    <w:rsid w:val="009A618C"/>
    <w:rsid w:val="009A761A"/>
    <w:rsid w:val="009B0763"/>
    <w:rsid w:val="009B12C4"/>
    <w:rsid w:val="009B24D4"/>
    <w:rsid w:val="009B3DB2"/>
    <w:rsid w:val="009B5958"/>
    <w:rsid w:val="009B5A8D"/>
    <w:rsid w:val="009B5AA9"/>
    <w:rsid w:val="009B7755"/>
    <w:rsid w:val="009C04F8"/>
    <w:rsid w:val="009C0721"/>
    <w:rsid w:val="009C0B84"/>
    <w:rsid w:val="009C0C18"/>
    <w:rsid w:val="009C1C9C"/>
    <w:rsid w:val="009C2454"/>
    <w:rsid w:val="009C2A2D"/>
    <w:rsid w:val="009C3856"/>
    <w:rsid w:val="009C41EC"/>
    <w:rsid w:val="009C504A"/>
    <w:rsid w:val="009C7185"/>
    <w:rsid w:val="009C7ED2"/>
    <w:rsid w:val="009D0878"/>
    <w:rsid w:val="009D1506"/>
    <w:rsid w:val="009D79C5"/>
    <w:rsid w:val="009E07CF"/>
    <w:rsid w:val="009E1619"/>
    <w:rsid w:val="009E266E"/>
    <w:rsid w:val="009E2FF2"/>
    <w:rsid w:val="009E5AAE"/>
    <w:rsid w:val="009E60BA"/>
    <w:rsid w:val="009F0668"/>
    <w:rsid w:val="009F0AA8"/>
    <w:rsid w:val="009F1130"/>
    <w:rsid w:val="009F13B2"/>
    <w:rsid w:val="009F22E5"/>
    <w:rsid w:val="009F2AAC"/>
    <w:rsid w:val="009F5235"/>
    <w:rsid w:val="009F6673"/>
    <w:rsid w:val="009F738C"/>
    <w:rsid w:val="009F77A0"/>
    <w:rsid w:val="009F7A01"/>
    <w:rsid w:val="00A008B1"/>
    <w:rsid w:val="00A030BC"/>
    <w:rsid w:val="00A03391"/>
    <w:rsid w:val="00A035C6"/>
    <w:rsid w:val="00A035F6"/>
    <w:rsid w:val="00A052C3"/>
    <w:rsid w:val="00A06CB2"/>
    <w:rsid w:val="00A111C2"/>
    <w:rsid w:val="00A115A0"/>
    <w:rsid w:val="00A12824"/>
    <w:rsid w:val="00A17C39"/>
    <w:rsid w:val="00A20B77"/>
    <w:rsid w:val="00A20C6C"/>
    <w:rsid w:val="00A20D73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2D46"/>
    <w:rsid w:val="00A33D18"/>
    <w:rsid w:val="00A344EB"/>
    <w:rsid w:val="00A357AE"/>
    <w:rsid w:val="00A36740"/>
    <w:rsid w:val="00A37AD0"/>
    <w:rsid w:val="00A37CC9"/>
    <w:rsid w:val="00A40710"/>
    <w:rsid w:val="00A40FF4"/>
    <w:rsid w:val="00A42083"/>
    <w:rsid w:val="00A42969"/>
    <w:rsid w:val="00A476BA"/>
    <w:rsid w:val="00A50511"/>
    <w:rsid w:val="00A50596"/>
    <w:rsid w:val="00A51708"/>
    <w:rsid w:val="00A51740"/>
    <w:rsid w:val="00A54517"/>
    <w:rsid w:val="00A5455A"/>
    <w:rsid w:val="00A55E19"/>
    <w:rsid w:val="00A56E7B"/>
    <w:rsid w:val="00A60DC5"/>
    <w:rsid w:val="00A648BA"/>
    <w:rsid w:val="00A6734E"/>
    <w:rsid w:val="00A7275A"/>
    <w:rsid w:val="00A73A37"/>
    <w:rsid w:val="00A73EF3"/>
    <w:rsid w:val="00A75204"/>
    <w:rsid w:val="00A83C5A"/>
    <w:rsid w:val="00A84177"/>
    <w:rsid w:val="00A84A00"/>
    <w:rsid w:val="00A867BF"/>
    <w:rsid w:val="00A8697F"/>
    <w:rsid w:val="00A91A3B"/>
    <w:rsid w:val="00A92A97"/>
    <w:rsid w:val="00A94184"/>
    <w:rsid w:val="00A9426D"/>
    <w:rsid w:val="00A958C3"/>
    <w:rsid w:val="00AA119A"/>
    <w:rsid w:val="00AA1BB3"/>
    <w:rsid w:val="00AA2A9D"/>
    <w:rsid w:val="00AA40E8"/>
    <w:rsid w:val="00AA6010"/>
    <w:rsid w:val="00AA627C"/>
    <w:rsid w:val="00AB11C0"/>
    <w:rsid w:val="00AB25E1"/>
    <w:rsid w:val="00AB4737"/>
    <w:rsid w:val="00AB64D6"/>
    <w:rsid w:val="00AB6AE5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401A"/>
    <w:rsid w:val="00AD58FC"/>
    <w:rsid w:val="00AD5F0C"/>
    <w:rsid w:val="00AD622C"/>
    <w:rsid w:val="00AD6617"/>
    <w:rsid w:val="00AD6D18"/>
    <w:rsid w:val="00AD6D58"/>
    <w:rsid w:val="00AD79D0"/>
    <w:rsid w:val="00AD7A47"/>
    <w:rsid w:val="00AE4D13"/>
    <w:rsid w:val="00AE60E6"/>
    <w:rsid w:val="00AE6E19"/>
    <w:rsid w:val="00AE7FDE"/>
    <w:rsid w:val="00AF1370"/>
    <w:rsid w:val="00AF1D14"/>
    <w:rsid w:val="00AF216E"/>
    <w:rsid w:val="00AF2C06"/>
    <w:rsid w:val="00AF6321"/>
    <w:rsid w:val="00AF6730"/>
    <w:rsid w:val="00B025C7"/>
    <w:rsid w:val="00B02ACF"/>
    <w:rsid w:val="00B03092"/>
    <w:rsid w:val="00B061BE"/>
    <w:rsid w:val="00B06A5C"/>
    <w:rsid w:val="00B074B6"/>
    <w:rsid w:val="00B11279"/>
    <w:rsid w:val="00B129AC"/>
    <w:rsid w:val="00B13A4E"/>
    <w:rsid w:val="00B15EA6"/>
    <w:rsid w:val="00B1753F"/>
    <w:rsid w:val="00B2319C"/>
    <w:rsid w:val="00B243A8"/>
    <w:rsid w:val="00B249E5"/>
    <w:rsid w:val="00B2760F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339B"/>
    <w:rsid w:val="00B5352F"/>
    <w:rsid w:val="00B53865"/>
    <w:rsid w:val="00B56238"/>
    <w:rsid w:val="00B56AE7"/>
    <w:rsid w:val="00B5784B"/>
    <w:rsid w:val="00B60C8F"/>
    <w:rsid w:val="00B610ED"/>
    <w:rsid w:val="00B61DC5"/>
    <w:rsid w:val="00B62644"/>
    <w:rsid w:val="00B637AE"/>
    <w:rsid w:val="00B6454F"/>
    <w:rsid w:val="00B649E5"/>
    <w:rsid w:val="00B65D84"/>
    <w:rsid w:val="00B67FD1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376A"/>
    <w:rsid w:val="00B93CAA"/>
    <w:rsid w:val="00B94492"/>
    <w:rsid w:val="00B96EDA"/>
    <w:rsid w:val="00BA0822"/>
    <w:rsid w:val="00BA1F13"/>
    <w:rsid w:val="00BA413A"/>
    <w:rsid w:val="00BA4BA1"/>
    <w:rsid w:val="00BA5FD1"/>
    <w:rsid w:val="00BA609E"/>
    <w:rsid w:val="00BA69A8"/>
    <w:rsid w:val="00BA6F7E"/>
    <w:rsid w:val="00BB1FAA"/>
    <w:rsid w:val="00BB3EFA"/>
    <w:rsid w:val="00BC0EB3"/>
    <w:rsid w:val="00BC5604"/>
    <w:rsid w:val="00BD00F5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D42"/>
    <w:rsid w:val="00BE10C1"/>
    <w:rsid w:val="00BE1E68"/>
    <w:rsid w:val="00BE2AD4"/>
    <w:rsid w:val="00BE3484"/>
    <w:rsid w:val="00BE4560"/>
    <w:rsid w:val="00BE49C6"/>
    <w:rsid w:val="00BE4C8F"/>
    <w:rsid w:val="00BE6C71"/>
    <w:rsid w:val="00BF1242"/>
    <w:rsid w:val="00BF48CA"/>
    <w:rsid w:val="00BF5CDA"/>
    <w:rsid w:val="00BF601B"/>
    <w:rsid w:val="00BF7DD7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4EF2"/>
    <w:rsid w:val="00C1532A"/>
    <w:rsid w:val="00C1666A"/>
    <w:rsid w:val="00C171AB"/>
    <w:rsid w:val="00C201CD"/>
    <w:rsid w:val="00C20EE6"/>
    <w:rsid w:val="00C21870"/>
    <w:rsid w:val="00C2407C"/>
    <w:rsid w:val="00C24880"/>
    <w:rsid w:val="00C24CEE"/>
    <w:rsid w:val="00C26988"/>
    <w:rsid w:val="00C27A57"/>
    <w:rsid w:val="00C32185"/>
    <w:rsid w:val="00C33715"/>
    <w:rsid w:val="00C340C8"/>
    <w:rsid w:val="00C3510F"/>
    <w:rsid w:val="00C35C8C"/>
    <w:rsid w:val="00C3714E"/>
    <w:rsid w:val="00C37BB4"/>
    <w:rsid w:val="00C40F2A"/>
    <w:rsid w:val="00C435B7"/>
    <w:rsid w:val="00C43FBB"/>
    <w:rsid w:val="00C45987"/>
    <w:rsid w:val="00C45DAC"/>
    <w:rsid w:val="00C47184"/>
    <w:rsid w:val="00C47FF1"/>
    <w:rsid w:val="00C5219B"/>
    <w:rsid w:val="00C53362"/>
    <w:rsid w:val="00C54840"/>
    <w:rsid w:val="00C563B3"/>
    <w:rsid w:val="00C57480"/>
    <w:rsid w:val="00C6340B"/>
    <w:rsid w:val="00C64F6A"/>
    <w:rsid w:val="00C6565B"/>
    <w:rsid w:val="00C73678"/>
    <w:rsid w:val="00C73740"/>
    <w:rsid w:val="00C73BE4"/>
    <w:rsid w:val="00C80A65"/>
    <w:rsid w:val="00C823EF"/>
    <w:rsid w:val="00C8269C"/>
    <w:rsid w:val="00C85E1E"/>
    <w:rsid w:val="00C86220"/>
    <w:rsid w:val="00C8625F"/>
    <w:rsid w:val="00C8696A"/>
    <w:rsid w:val="00C86D2D"/>
    <w:rsid w:val="00C94C79"/>
    <w:rsid w:val="00C95364"/>
    <w:rsid w:val="00C95EEF"/>
    <w:rsid w:val="00C96CFB"/>
    <w:rsid w:val="00CA002F"/>
    <w:rsid w:val="00CA121F"/>
    <w:rsid w:val="00CA2521"/>
    <w:rsid w:val="00CA2DA3"/>
    <w:rsid w:val="00CA3A1A"/>
    <w:rsid w:val="00CA4368"/>
    <w:rsid w:val="00CA4BC5"/>
    <w:rsid w:val="00CA566B"/>
    <w:rsid w:val="00CB04E3"/>
    <w:rsid w:val="00CB173E"/>
    <w:rsid w:val="00CB190F"/>
    <w:rsid w:val="00CB2208"/>
    <w:rsid w:val="00CB43DA"/>
    <w:rsid w:val="00CB479E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5B7D"/>
    <w:rsid w:val="00CE1519"/>
    <w:rsid w:val="00CE4A7C"/>
    <w:rsid w:val="00CE5C79"/>
    <w:rsid w:val="00CE723C"/>
    <w:rsid w:val="00CF1AF9"/>
    <w:rsid w:val="00CF409A"/>
    <w:rsid w:val="00CF560B"/>
    <w:rsid w:val="00CF58E2"/>
    <w:rsid w:val="00CF75B8"/>
    <w:rsid w:val="00CF7C54"/>
    <w:rsid w:val="00D00A2F"/>
    <w:rsid w:val="00D0261F"/>
    <w:rsid w:val="00D029D6"/>
    <w:rsid w:val="00D07945"/>
    <w:rsid w:val="00D12AC8"/>
    <w:rsid w:val="00D12E2D"/>
    <w:rsid w:val="00D131E2"/>
    <w:rsid w:val="00D1514F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4536"/>
    <w:rsid w:val="00D3553B"/>
    <w:rsid w:val="00D36299"/>
    <w:rsid w:val="00D37612"/>
    <w:rsid w:val="00D41291"/>
    <w:rsid w:val="00D41C7A"/>
    <w:rsid w:val="00D44939"/>
    <w:rsid w:val="00D52477"/>
    <w:rsid w:val="00D547B5"/>
    <w:rsid w:val="00D557F8"/>
    <w:rsid w:val="00D55A42"/>
    <w:rsid w:val="00D56706"/>
    <w:rsid w:val="00D57F3C"/>
    <w:rsid w:val="00D61B68"/>
    <w:rsid w:val="00D648F8"/>
    <w:rsid w:val="00D65DC9"/>
    <w:rsid w:val="00D66020"/>
    <w:rsid w:val="00D70057"/>
    <w:rsid w:val="00D730B7"/>
    <w:rsid w:val="00D7337C"/>
    <w:rsid w:val="00D740DE"/>
    <w:rsid w:val="00D76024"/>
    <w:rsid w:val="00D76F40"/>
    <w:rsid w:val="00D778E5"/>
    <w:rsid w:val="00D80836"/>
    <w:rsid w:val="00D840B6"/>
    <w:rsid w:val="00D85A2B"/>
    <w:rsid w:val="00D870BE"/>
    <w:rsid w:val="00D8775E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6576"/>
    <w:rsid w:val="00DA682A"/>
    <w:rsid w:val="00DB09C5"/>
    <w:rsid w:val="00DB2CDB"/>
    <w:rsid w:val="00DB4AE3"/>
    <w:rsid w:val="00DB55F4"/>
    <w:rsid w:val="00DB634C"/>
    <w:rsid w:val="00DC03FE"/>
    <w:rsid w:val="00DC05C8"/>
    <w:rsid w:val="00DC1240"/>
    <w:rsid w:val="00DC1F81"/>
    <w:rsid w:val="00DC55DC"/>
    <w:rsid w:val="00DC675C"/>
    <w:rsid w:val="00DD0622"/>
    <w:rsid w:val="00DD2C06"/>
    <w:rsid w:val="00DD460B"/>
    <w:rsid w:val="00DD67CA"/>
    <w:rsid w:val="00DD6B6B"/>
    <w:rsid w:val="00DD6F30"/>
    <w:rsid w:val="00DD7043"/>
    <w:rsid w:val="00DE33C8"/>
    <w:rsid w:val="00DE5D8E"/>
    <w:rsid w:val="00DE7DFF"/>
    <w:rsid w:val="00DE7F0D"/>
    <w:rsid w:val="00DF3676"/>
    <w:rsid w:val="00DF533F"/>
    <w:rsid w:val="00DF5354"/>
    <w:rsid w:val="00DF547D"/>
    <w:rsid w:val="00DF6CDD"/>
    <w:rsid w:val="00DF7AC7"/>
    <w:rsid w:val="00E00435"/>
    <w:rsid w:val="00E04975"/>
    <w:rsid w:val="00E065F4"/>
    <w:rsid w:val="00E1018C"/>
    <w:rsid w:val="00E11437"/>
    <w:rsid w:val="00E11F5D"/>
    <w:rsid w:val="00E12CBE"/>
    <w:rsid w:val="00E139F9"/>
    <w:rsid w:val="00E17E72"/>
    <w:rsid w:val="00E212B5"/>
    <w:rsid w:val="00E228B9"/>
    <w:rsid w:val="00E22DFF"/>
    <w:rsid w:val="00E231E7"/>
    <w:rsid w:val="00E25074"/>
    <w:rsid w:val="00E25483"/>
    <w:rsid w:val="00E255EE"/>
    <w:rsid w:val="00E268DE"/>
    <w:rsid w:val="00E3145F"/>
    <w:rsid w:val="00E321CF"/>
    <w:rsid w:val="00E3262A"/>
    <w:rsid w:val="00E33EAC"/>
    <w:rsid w:val="00E34F03"/>
    <w:rsid w:val="00E36E9A"/>
    <w:rsid w:val="00E41B66"/>
    <w:rsid w:val="00E41FE5"/>
    <w:rsid w:val="00E42088"/>
    <w:rsid w:val="00E438FB"/>
    <w:rsid w:val="00E448B4"/>
    <w:rsid w:val="00E44F86"/>
    <w:rsid w:val="00E45F05"/>
    <w:rsid w:val="00E51349"/>
    <w:rsid w:val="00E53823"/>
    <w:rsid w:val="00E53D8B"/>
    <w:rsid w:val="00E5510E"/>
    <w:rsid w:val="00E55162"/>
    <w:rsid w:val="00E55674"/>
    <w:rsid w:val="00E55DD1"/>
    <w:rsid w:val="00E5750E"/>
    <w:rsid w:val="00E6071E"/>
    <w:rsid w:val="00E60767"/>
    <w:rsid w:val="00E62721"/>
    <w:rsid w:val="00E63299"/>
    <w:rsid w:val="00E6448B"/>
    <w:rsid w:val="00E66CA8"/>
    <w:rsid w:val="00E6772A"/>
    <w:rsid w:val="00E70A87"/>
    <w:rsid w:val="00E70AAB"/>
    <w:rsid w:val="00E71B04"/>
    <w:rsid w:val="00E736F8"/>
    <w:rsid w:val="00E740CF"/>
    <w:rsid w:val="00E76A10"/>
    <w:rsid w:val="00E77C7F"/>
    <w:rsid w:val="00E845C3"/>
    <w:rsid w:val="00E84728"/>
    <w:rsid w:val="00E8514A"/>
    <w:rsid w:val="00E85520"/>
    <w:rsid w:val="00E858D7"/>
    <w:rsid w:val="00E85EEE"/>
    <w:rsid w:val="00E9052F"/>
    <w:rsid w:val="00E905CB"/>
    <w:rsid w:val="00E90CF0"/>
    <w:rsid w:val="00E91257"/>
    <w:rsid w:val="00E93B6C"/>
    <w:rsid w:val="00E9469F"/>
    <w:rsid w:val="00E950AD"/>
    <w:rsid w:val="00E95CC6"/>
    <w:rsid w:val="00E96016"/>
    <w:rsid w:val="00E97481"/>
    <w:rsid w:val="00E97D15"/>
    <w:rsid w:val="00EA21E9"/>
    <w:rsid w:val="00EA369A"/>
    <w:rsid w:val="00EA5E76"/>
    <w:rsid w:val="00EA6B57"/>
    <w:rsid w:val="00EA6C72"/>
    <w:rsid w:val="00EB027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76C6"/>
    <w:rsid w:val="00ED014A"/>
    <w:rsid w:val="00ED03D0"/>
    <w:rsid w:val="00ED258B"/>
    <w:rsid w:val="00ED7803"/>
    <w:rsid w:val="00ED79FC"/>
    <w:rsid w:val="00ED7AEC"/>
    <w:rsid w:val="00EE072F"/>
    <w:rsid w:val="00EE4AE3"/>
    <w:rsid w:val="00EE50C5"/>
    <w:rsid w:val="00EE68F7"/>
    <w:rsid w:val="00EE7473"/>
    <w:rsid w:val="00EE7A31"/>
    <w:rsid w:val="00EF2F78"/>
    <w:rsid w:val="00EF2FB2"/>
    <w:rsid w:val="00EF489B"/>
    <w:rsid w:val="00EF5268"/>
    <w:rsid w:val="00EF5744"/>
    <w:rsid w:val="00EF65A1"/>
    <w:rsid w:val="00EF7102"/>
    <w:rsid w:val="00EF72DC"/>
    <w:rsid w:val="00EF7341"/>
    <w:rsid w:val="00F0096D"/>
    <w:rsid w:val="00F02FF0"/>
    <w:rsid w:val="00F053BA"/>
    <w:rsid w:val="00F059B4"/>
    <w:rsid w:val="00F077F3"/>
    <w:rsid w:val="00F0799D"/>
    <w:rsid w:val="00F07F6A"/>
    <w:rsid w:val="00F1187A"/>
    <w:rsid w:val="00F12B42"/>
    <w:rsid w:val="00F12BB1"/>
    <w:rsid w:val="00F12F0F"/>
    <w:rsid w:val="00F133D0"/>
    <w:rsid w:val="00F14D29"/>
    <w:rsid w:val="00F14F46"/>
    <w:rsid w:val="00F17448"/>
    <w:rsid w:val="00F2124B"/>
    <w:rsid w:val="00F227E0"/>
    <w:rsid w:val="00F2502B"/>
    <w:rsid w:val="00F25FEE"/>
    <w:rsid w:val="00F27874"/>
    <w:rsid w:val="00F33BBB"/>
    <w:rsid w:val="00F3457B"/>
    <w:rsid w:val="00F34AF4"/>
    <w:rsid w:val="00F35258"/>
    <w:rsid w:val="00F42EB6"/>
    <w:rsid w:val="00F47813"/>
    <w:rsid w:val="00F506ED"/>
    <w:rsid w:val="00F50AA1"/>
    <w:rsid w:val="00F50BCF"/>
    <w:rsid w:val="00F50BFC"/>
    <w:rsid w:val="00F5278D"/>
    <w:rsid w:val="00F53CBA"/>
    <w:rsid w:val="00F53EFB"/>
    <w:rsid w:val="00F545E3"/>
    <w:rsid w:val="00F561DE"/>
    <w:rsid w:val="00F570B7"/>
    <w:rsid w:val="00F6044A"/>
    <w:rsid w:val="00F608A2"/>
    <w:rsid w:val="00F6348F"/>
    <w:rsid w:val="00F63C13"/>
    <w:rsid w:val="00F6492F"/>
    <w:rsid w:val="00F66A8C"/>
    <w:rsid w:val="00F70B59"/>
    <w:rsid w:val="00F71A52"/>
    <w:rsid w:val="00F71AD7"/>
    <w:rsid w:val="00F76E05"/>
    <w:rsid w:val="00F77B06"/>
    <w:rsid w:val="00F80CF4"/>
    <w:rsid w:val="00F811CC"/>
    <w:rsid w:val="00F81FA7"/>
    <w:rsid w:val="00F820F3"/>
    <w:rsid w:val="00F82676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176"/>
    <w:rsid w:val="00F95BC6"/>
    <w:rsid w:val="00F95EFD"/>
    <w:rsid w:val="00F96BD8"/>
    <w:rsid w:val="00F97A36"/>
    <w:rsid w:val="00FA0677"/>
    <w:rsid w:val="00FA2C59"/>
    <w:rsid w:val="00FA2FE6"/>
    <w:rsid w:val="00FA3B28"/>
    <w:rsid w:val="00FA403F"/>
    <w:rsid w:val="00FA4257"/>
    <w:rsid w:val="00FA4701"/>
    <w:rsid w:val="00FA594F"/>
    <w:rsid w:val="00FA7189"/>
    <w:rsid w:val="00FB061B"/>
    <w:rsid w:val="00FB313B"/>
    <w:rsid w:val="00FB45F0"/>
    <w:rsid w:val="00FB5C94"/>
    <w:rsid w:val="00FB7324"/>
    <w:rsid w:val="00FC05AF"/>
    <w:rsid w:val="00FC0B82"/>
    <w:rsid w:val="00FC11C6"/>
    <w:rsid w:val="00FC2F55"/>
    <w:rsid w:val="00FC2FAF"/>
    <w:rsid w:val="00FC4982"/>
    <w:rsid w:val="00FC4F75"/>
    <w:rsid w:val="00FD18F6"/>
    <w:rsid w:val="00FD2559"/>
    <w:rsid w:val="00FD3573"/>
    <w:rsid w:val="00FD3727"/>
    <w:rsid w:val="00FD445E"/>
    <w:rsid w:val="00FD47F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35B7"/>
    <w:rsid w:val="00FF3BEC"/>
    <w:rsid w:val="00FF50F7"/>
    <w:rsid w:val="00FF6636"/>
    <w:rsid w:val="00FF7329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0B43"/>
  <w15:docId w15:val="{98D52F92-1A8A-4434-B25F-CA0F25E6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E55674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uiPriority w:val="59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5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32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24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character" w:styleId="aff5">
    <w:name w:val="annotation reference"/>
    <w:basedOn w:val="a2"/>
    <w:rsid w:val="00846FA9"/>
    <w:rPr>
      <w:sz w:val="16"/>
      <w:szCs w:val="16"/>
    </w:rPr>
  </w:style>
  <w:style w:type="paragraph" w:styleId="aff6">
    <w:name w:val="annotation text"/>
    <w:basedOn w:val="a1"/>
    <w:link w:val="aff7"/>
    <w:rsid w:val="00846FA9"/>
    <w:rPr>
      <w:sz w:val="20"/>
      <w:szCs w:val="20"/>
    </w:rPr>
  </w:style>
  <w:style w:type="character" w:customStyle="1" w:styleId="aff7">
    <w:name w:val="Текст примечания Знак"/>
    <w:basedOn w:val="a2"/>
    <w:link w:val="aff6"/>
    <w:rsid w:val="00846FA9"/>
  </w:style>
  <w:style w:type="paragraph" w:styleId="aff8">
    <w:name w:val="annotation subject"/>
    <w:basedOn w:val="aff6"/>
    <w:next w:val="aff6"/>
    <w:link w:val="aff9"/>
    <w:rsid w:val="00846FA9"/>
    <w:rPr>
      <w:b/>
      <w:bCs/>
    </w:rPr>
  </w:style>
  <w:style w:type="character" w:customStyle="1" w:styleId="aff9">
    <w:name w:val="Тема примечания Знак"/>
    <w:basedOn w:val="aff7"/>
    <w:link w:val="aff8"/>
    <w:rsid w:val="00846FA9"/>
    <w:rPr>
      <w:b/>
      <w:bCs/>
    </w:rPr>
  </w:style>
  <w:style w:type="paragraph" w:customStyle="1" w:styleId="34">
    <w:name w:val="Стиль3"/>
    <w:basedOn w:val="a1"/>
    <w:link w:val="35"/>
    <w:qFormat/>
    <w:rsid w:val="00846FA9"/>
    <w:pPr>
      <w:spacing w:after="200" w:line="276" w:lineRule="auto"/>
      <w:jc w:val="center"/>
    </w:pPr>
    <w:rPr>
      <w:rFonts w:eastAsiaTheme="minorHAnsi"/>
      <w:sz w:val="22"/>
      <w:szCs w:val="22"/>
      <w:lang w:eastAsia="en-US"/>
    </w:rPr>
  </w:style>
  <w:style w:type="character" w:customStyle="1" w:styleId="35">
    <w:name w:val="Стиль3 Знак"/>
    <w:basedOn w:val="a2"/>
    <w:link w:val="34"/>
    <w:rsid w:val="00846FA9"/>
    <w:rPr>
      <w:rFonts w:eastAsiaTheme="minorHAnsi"/>
      <w:sz w:val="22"/>
      <w:szCs w:val="22"/>
      <w:lang w:eastAsia="en-US"/>
    </w:rPr>
  </w:style>
  <w:style w:type="character" w:styleId="affa">
    <w:name w:val="Placeholder Text"/>
    <w:basedOn w:val="a2"/>
    <w:uiPriority w:val="99"/>
    <w:semiHidden/>
    <w:rsid w:val="00BA1F13"/>
    <w:rPr>
      <w:color w:val="666666"/>
    </w:rPr>
  </w:style>
  <w:style w:type="paragraph" w:styleId="affb">
    <w:name w:val="Normal (Web)"/>
    <w:basedOn w:val="a1"/>
    <w:uiPriority w:val="99"/>
    <w:unhideWhenUsed/>
    <w:rsid w:val="0056028B"/>
    <w:pPr>
      <w:spacing w:before="100" w:beforeAutospacing="1" w:after="100" w:afterAutospacing="1"/>
    </w:pPr>
  </w:style>
  <w:style w:type="paragraph" w:styleId="HTML">
    <w:name w:val="HTML Preformatted"/>
    <w:basedOn w:val="a1"/>
    <w:link w:val="HTML0"/>
    <w:rsid w:val="00F133D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rsid w:val="00F133D0"/>
    <w:rPr>
      <w:rFonts w:ascii="Consolas" w:hAnsi="Consolas"/>
    </w:rPr>
  </w:style>
  <w:style w:type="character" w:styleId="affc">
    <w:name w:val="Unresolved Mention"/>
    <w:basedOn w:val="a2"/>
    <w:uiPriority w:val="99"/>
    <w:semiHidden/>
    <w:unhideWhenUsed/>
    <w:rsid w:val="00214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8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7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7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us\AppData\Roaming\Microsoft\Templates\SHablon_oformlenija_VKR_2022_5_6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F35CA-0AF3-4564-A8D2-6FFFC06BF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SHablon_oformlenija_VKR_2022_5_6.dotm</Template>
  <TotalTime>28</TotalTime>
  <Pages>10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Werb</dc:creator>
  <cp:lastModifiedBy>V SS</cp:lastModifiedBy>
  <cp:revision>6</cp:revision>
  <cp:lastPrinted>2022-04-10T18:27:00Z</cp:lastPrinted>
  <dcterms:created xsi:type="dcterms:W3CDTF">2025-05-30T21:20:00Z</dcterms:created>
  <dcterms:modified xsi:type="dcterms:W3CDTF">2025-05-30T21:49:00Z</dcterms:modified>
</cp:coreProperties>
</file>